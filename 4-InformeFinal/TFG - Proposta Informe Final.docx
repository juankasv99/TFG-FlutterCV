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10F5F" w14:textId="637172D8" w:rsidR="003410C8" w:rsidRPr="004750F7" w:rsidRDefault="00D81B81" w:rsidP="009B03EB">
      <w:pPr>
        <w:pStyle w:val="ARTICLETITLE"/>
        <w:spacing w:after="120"/>
        <w:rPr>
          <w:color w:val="000000"/>
          <w:lang w:val="ca-ES"/>
        </w:rPr>
      </w:pPr>
      <w:r>
        <w:rPr>
          <w:color w:val="000000"/>
          <w:lang w:val="ca-ES"/>
        </w:rPr>
        <w:t>FlutterCV: Flutter App development with Computer Vision modules</w:t>
      </w:r>
    </w:p>
    <w:p w14:paraId="49D7A992" w14:textId="70D4DD53" w:rsidR="003104D6" w:rsidRPr="004750F7" w:rsidRDefault="00D81B81" w:rsidP="003104D6">
      <w:pPr>
        <w:pStyle w:val="AUTHOR"/>
        <w:spacing w:before="80" w:after="360"/>
        <w:rPr>
          <w:color w:val="000000"/>
          <w:sz w:val="28"/>
          <w:szCs w:val="28"/>
          <w:lang w:val="ca-ES"/>
        </w:rPr>
      </w:pPr>
      <w:r>
        <w:rPr>
          <w:color w:val="000000"/>
          <w:sz w:val="28"/>
          <w:szCs w:val="28"/>
          <w:lang w:val="ca-ES"/>
        </w:rPr>
        <w:t>Juan Carlos Soriano Valle</w:t>
      </w:r>
    </w:p>
    <w:p w14:paraId="719132C2" w14:textId="10CBE8F6" w:rsidR="004750F7" w:rsidRDefault="004750F7" w:rsidP="009C043F">
      <w:pPr>
        <w:pStyle w:val="ABSTRACT"/>
        <w:spacing w:line="240" w:lineRule="auto"/>
        <w:ind w:left="482" w:right="482"/>
        <w:jc w:val="both"/>
        <w:rPr>
          <w:color w:val="000000" w:themeColor="text1"/>
          <w:lang w:val="ca-ES"/>
        </w:rPr>
      </w:pPr>
      <w:r w:rsidRPr="004750F7">
        <w:rPr>
          <w:b/>
          <w:color w:val="000000"/>
          <w:lang w:val="ca-ES"/>
        </w:rPr>
        <w:t>Resum</w:t>
      </w:r>
      <w:r w:rsidRPr="004750F7">
        <w:rPr>
          <w:color w:val="000000"/>
          <w:lang w:val="ca-ES"/>
        </w:rPr>
        <w:t>—</w:t>
      </w:r>
      <w:r w:rsidR="009C043F">
        <w:rPr>
          <w:color w:val="000000"/>
          <w:lang w:val="ca-ES"/>
        </w:rPr>
        <w:t xml:space="preserve">Les tecnologies referents al Machine Learning i la Visió per Computació avancen molt ràpidament en temps, però no només en temes de precisió sinó d’eficiència computacional, on cada vegada es necessiten menys recursos de còmput per executar tasques igual o més complexes. És per això que dispositius tecnològics </w:t>
      </w:r>
      <w:r w:rsidR="00407678">
        <w:rPr>
          <w:color w:val="000000"/>
          <w:lang w:val="ca-ES"/>
        </w:rPr>
        <w:t>lluny de superordinadors o fins i tot ordinadors personals estan cada vegada més a prop de tenir compatibilitat nativa amb aquest tipus de mòduls. Juntament amb la poca implementació d’interfícies d’usuari avançades que hi ha a la menció de Computació, aquest projecte es centrarà en unir aquests dos mons en una aplicació mòbil desenvolupada en Flutter incorporant funcions aplicades amb xarxes neuronals</w:t>
      </w:r>
      <w:r w:rsidR="005A0CDC">
        <w:rPr>
          <w:color w:val="000000"/>
          <w:lang w:val="ca-ES"/>
        </w:rPr>
        <w:t xml:space="preserve"> com YOLOv5 aplicat a Object Recognition o ML-Kit per funcions d’OCR. Es desenvoluparan d</w:t>
      </w:r>
      <w:r w:rsidR="00FF3C22">
        <w:rPr>
          <w:color w:val="000000"/>
          <w:lang w:val="ca-ES"/>
        </w:rPr>
        <w:t>ue</w:t>
      </w:r>
      <w:r w:rsidR="005A0CDC">
        <w:rPr>
          <w:color w:val="000000"/>
          <w:lang w:val="ca-ES"/>
        </w:rPr>
        <w:t>s versions de l’aplicació per comparar una implementació local</w:t>
      </w:r>
      <w:r w:rsidR="00FF3C22" w:rsidRPr="00FF3C22">
        <w:rPr>
          <w:color w:val="000000"/>
          <w:lang w:val="ca-ES"/>
        </w:rPr>
        <w:t xml:space="preserve"> </w:t>
      </w:r>
      <w:r w:rsidR="00FF3C22">
        <w:rPr>
          <w:color w:val="000000"/>
          <w:lang w:val="ca-ES"/>
        </w:rPr>
        <w:t>i una Cloud</w:t>
      </w:r>
      <w:r w:rsidR="005A0CDC">
        <w:rPr>
          <w:color w:val="000000"/>
          <w:lang w:val="ca-ES"/>
        </w:rPr>
        <w:t xml:space="preserve"> dels models</w:t>
      </w:r>
      <w:r w:rsidR="00FF3C22">
        <w:rPr>
          <w:color w:val="000000"/>
          <w:lang w:val="ca-ES"/>
        </w:rPr>
        <w:t xml:space="preserve"> de</w:t>
      </w:r>
      <w:r w:rsidR="005A0CDC">
        <w:rPr>
          <w:color w:val="000000"/>
          <w:lang w:val="ca-ES"/>
        </w:rPr>
        <w:t xml:space="preserve"> </w:t>
      </w:r>
      <w:r w:rsidR="00FF3C22">
        <w:rPr>
          <w:color w:val="000000"/>
          <w:lang w:val="ca-ES"/>
        </w:rPr>
        <w:t xml:space="preserve">ML. </w:t>
      </w:r>
      <w:r w:rsidR="00407678">
        <w:rPr>
          <w:color w:val="000000"/>
          <w:lang w:val="ca-ES"/>
        </w:rPr>
        <w:t>El cas d’ús serà desenvolupar una app “Companion” pel videojoc Animal Crossing: New Horizons</w:t>
      </w:r>
      <w:r w:rsidR="005A0CDC">
        <w:rPr>
          <w:color w:val="000000"/>
          <w:lang w:val="ca-ES"/>
        </w:rPr>
        <w:t xml:space="preserve"> que serveixi al jugador com a suport per tenir un catàleg de tot el seu inventari i pugui ajudar-se de funcionalitats que no s’han posat al mercat d’aquest tipus d’aplicacions fins ara.</w:t>
      </w:r>
    </w:p>
    <w:p w14:paraId="6A552BD1" w14:textId="7F192E6F" w:rsidR="004750F7" w:rsidRDefault="004750F7" w:rsidP="00BA6488">
      <w:pPr>
        <w:pStyle w:val="ABSTRACT"/>
        <w:spacing w:line="240" w:lineRule="auto"/>
        <w:ind w:left="482" w:right="482"/>
        <w:jc w:val="both"/>
        <w:rPr>
          <w:color w:val="000000"/>
          <w:lang w:val="ca-ES"/>
        </w:rPr>
      </w:pPr>
      <w:r w:rsidRPr="004750F7">
        <w:rPr>
          <w:b/>
          <w:color w:val="000000"/>
          <w:lang w:val="ca-ES"/>
        </w:rPr>
        <w:t>Paraules clau</w:t>
      </w:r>
      <w:r w:rsidR="00FE70E1">
        <w:rPr>
          <w:color w:val="000000"/>
          <w:lang w:val="ca-ES"/>
        </w:rPr>
        <w:t>—</w:t>
      </w:r>
      <w:r w:rsidR="005A0CDC">
        <w:rPr>
          <w:color w:val="000000"/>
          <w:lang w:val="ca-ES"/>
        </w:rPr>
        <w:t>Machine Learning, Visió per Computació, Animal Crossing: New Horizons, Flutter, Dart, YOLOv5, ML-Kit, SSD-MobileNetV2, Cloud</w:t>
      </w:r>
      <w:r w:rsidR="00AC7006">
        <w:rPr>
          <w:color w:val="000000"/>
          <w:lang w:val="ca-ES"/>
        </w:rPr>
        <w:t>, local</w:t>
      </w:r>
    </w:p>
    <w:p w14:paraId="607EEE21" w14:textId="77777777" w:rsidR="004750F7" w:rsidRPr="004750F7" w:rsidRDefault="004750F7" w:rsidP="0056412D">
      <w:pPr>
        <w:pStyle w:val="ABSTRACT"/>
        <w:spacing w:line="240" w:lineRule="auto"/>
        <w:ind w:left="482" w:right="482"/>
        <w:rPr>
          <w:color w:val="000000"/>
          <w:lang w:val="ca-ES"/>
        </w:rPr>
      </w:pPr>
    </w:p>
    <w:p w14:paraId="008255D6" w14:textId="729FFBCD" w:rsidR="003410C8" w:rsidRPr="004750F7" w:rsidRDefault="003410C8" w:rsidP="00BA6488">
      <w:pPr>
        <w:pStyle w:val="ABSTRACT"/>
        <w:spacing w:line="240" w:lineRule="auto"/>
        <w:ind w:left="482" w:right="482"/>
        <w:jc w:val="both"/>
        <w:rPr>
          <w:color w:val="000000" w:themeColor="text1"/>
          <w:lang w:val="ca-ES"/>
        </w:rPr>
      </w:pPr>
      <w:r w:rsidRPr="004750F7">
        <w:rPr>
          <w:b/>
          <w:color w:val="000000"/>
          <w:lang w:val="ca-ES"/>
        </w:rPr>
        <w:t>Abstract</w:t>
      </w:r>
      <w:r w:rsidRPr="004750F7">
        <w:rPr>
          <w:color w:val="000000"/>
          <w:lang w:val="ca-ES"/>
        </w:rPr>
        <w:t>—</w:t>
      </w:r>
      <w:r w:rsidR="00FF3C22">
        <w:rPr>
          <w:color w:val="000000"/>
          <w:lang w:val="ca-ES"/>
        </w:rPr>
        <w:t xml:space="preserve">Machine Learning and Computer Vision technologies are growing fast nowadays, not only on precision aspects but on computation efficiency where less computing resources are required in order to run the same tasks or more complex ones. This is the reason behind devices far from supercomputers or domestic computers are going to adquire native compatibility </w:t>
      </w:r>
      <w:r w:rsidR="00BA6488">
        <w:rPr>
          <w:color w:val="000000"/>
          <w:lang w:val="ca-ES"/>
        </w:rPr>
        <w:t>sooner or later. In conjunction with the very low presence of advanced GUIs in the career branch, this project will be focused on getting together those two worlds</w:t>
      </w:r>
      <w:r w:rsidR="00545C8A">
        <w:rPr>
          <w:color w:val="000000"/>
          <w:lang w:val="ca-ES"/>
        </w:rPr>
        <w:t xml:space="preserve"> inside a Mobile phone app developed with Flutter and integrating neural networks funcions such as YOLOv5 applied to Object Recognition or ML-Kit for OCR funcions. Two versions of the app will be developed due to having a comparison between a local and Cloud implementation of the ML models. The use case will </w:t>
      </w:r>
      <w:r w:rsidR="00AC7006">
        <w:rPr>
          <w:color w:val="000000"/>
          <w:lang w:val="ca-ES"/>
        </w:rPr>
        <w:t xml:space="preserve">be to develop a “Companion” app for the Animal Crossing: New Horizons videogame that helps the player recording his inventory and game progress and having the opportunity to use functionalities that are unknown in the corrent “Companion” apps market. </w:t>
      </w:r>
    </w:p>
    <w:p w14:paraId="2323B129" w14:textId="72E850A1" w:rsidR="003410C8" w:rsidRPr="004750F7" w:rsidRDefault="003410C8" w:rsidP="0056412D">
      <w:pPr>
        <w:pStyle w:val="ABSTRACT"/>
        <w:spacing w:line="240" w:lineRule="auto"/>
        <w:ind w:left="482" w:right="482"/>
        <w:rPr>
          <w:color w:val="000000"/>
          <w:lang w:val="ca-ES"/>
        </w:rPr>
      </w:pPr>
      <w:r w:rsidRPr="004750F7">
        <w:rPr>
          <w:b/>
          <w:color w:val="000000"/>
          <w:lang w:val="ca-ES"/>
        </w:rPr>
        <w:t>Index Terms</w:t>
      </w:r>
      <w:r w:rsidRPr="004750F7">
        <w:rPr>
          <w:color w:val="000000"/>
          <w:lang w:val="ca-ES"/>
        </w:rPr>
        <w:t>—</w:t>
      </w:r>
      <w:r w:rsidR="00AC7006">
        <w:rPr>
          <w:color w:val="000000"/>
          <w:lang w:val="ca-ES"/>
        </w:rPr>
        <w:t>Machine Learning, Computer Vision, Animal Crossing: New Horizons, Flutter, Dart, YOLOv5, ML-Kit, SSD-MobileNetV2, Cloud, local</w:t>
      </w:r>
      <w:r w:rsidR="004750F7">
        <w:rPr>
          <w:color w:val="000000" w:themeColor="text1"/>
          <w:lang w:val="ca-ES"/>
        </w:rPr>
        <w:t xml:space="preserve"> </w:t>
      </w:r>
    </w:p>
    <w:p w14:paraId="2B503123" w14:textId="77777777" w:rsidR="00981DD1" w:rsidRPr="0056412D" w:rsidRDefault="00981DD1" w:rsidP="00981DD1">
      <w:pPr>
        <w:rPr>
          <w:sz w:val="18"/>
          <w:szCs w:val="18"/>
          <w:lang w:val="ca-ES"/>
        </w:rPr>
      </w:pPr>
    </w:p>
    <w:p w14:paraId="3E79D662" w14:textId="77777777" w:rsidR="003410C8" w:rsidRPr="00FD473C" w:rsidRDefault="003410C8">
      <w:pPr>
        <w:pStyle w:val="PARAGRAPHnoindent"/>
        <w:spacing w:before="120"/>
        <w:jc w:val="center"/>
        <w:rPr>
          <w:color w:val="000000"/>
          <w:lang w:val="ca-ES"/>
        </w:rPr>
      </w:pPr>
      <w:r w:rsidRPr="00FD473C">
        <w:rPr>
          <w:color w:val="000000"/>
          <w:lang w:val="ca-ES"/>
        </w:rPr>
        <w:t>——————————</w:t>
      </w:r>
      <w:r w:rsidRPr="00FD473C">
        <w:rPr>
          <w:rFonts w:ascii="Times New Roman" w:hAnsi="Times New Roman"/>
          <w:color w:val="000000"/>
          <w:position w:val="-2"/>
          <w:lang w:val="ca-ES"/>
        </w:rPr>
        <w:t xml:space="preserve">   </w:t>
      </w:r>
      <w:r w:rsidRPr="00FD473C">
        <w:rPr>
          <w:rFonts w:ascii="Wingdings" w:hAnsi="Wingdings"/>
          <w:color w:val="000000"/>
          <w:position w:val="-2"/>
          <w:lang w:val="ca-ES"/>
        </w:rPr>
        <w:sym w:font="Wingdings" w:char="F075"/>
      </w:r>
      <w:r w:rsidRPr="00FD473C">
        <w:rPr>
          <w:rFonts w:ascii="Times New Roman" w:hAnsi="Times New Roman"/>
          <w:color w:val="000000"/>
          <w:position w:val="-2"/>
          <w:lang w:val="ca-ES"/>
        </w:rPr>
        <w:t xml:space="preserve">   </w:t>
      </w:r>
      <w:r w:rsidRPr="00FD473C">
        <w:rPr>
          <w:color w:val="000000"/>
          <w:lang w:val="ca-ES"/>
        </w:rPr>
        <w:t>——————————</w:t>
      </w:r>
    </w:p>
    <w:p w14:paraId="63223472" w14:textId="003E5F68" w:rsidR="00421A63" w:rsidRPr="00914904" w:rsidRDefault="005B5E74" w:rsidP="00206DD3">
      <w:pPr>
        <w:pStyle w:val="Ttulo1"/>
        <w:rPr>
          <w:lang w:val="es-ES"/>
        </w:rPr>
        <w:sectPr w:rsidR="00421A63" w:rsidRPr="00914904" w:rsidSect="00E31571">
          <w:headerReference w:type="even" r:id="rId8"/>
          <w:headerReference w:type="default" r:id="rId9"/>
          <w:footerReference w:type="even" r:id="rId10"/>
          <w:footerReference w:type="default" r:id="rId11"/>
          <w:headerReference w:type="first" r:id="rId12"/>
          <w:footerReference w:type="first" r:id="rId13"/>
          <w:pgSz w:w="11340" w:h="15480" w:code="1"/>
          <w:pgMar w:top="1196" w:right="607" w:bottom="357" w:left="720" w:header="607" w:footer="74" w:gutter="0"/>
          <w:paperSrc w:first="261" w:other="261"/>
          <w:cols w:space="240"/>
          <w:titlePg/>
        </w:sectPr>
      </w:pPr>
      <w:r w:rsidRPr="00914904">
        <w:rPr>
          <w:lang w:val="es-ES"/>
        </w:rPr>
        <w:t xml:space="preserve">1. </w:t>
      </w:r>
      <w:r w:rsidR="00BA7DBA" w:rsidRPr="00914904">
        <w:rPr>
          <w:lang w:val="es-ES"/>
        </w:rPr>
        <w:t>Introducció - Context del treball</w:t>
      </w:r>
    </w:p>
    <w:p w14:paraId="19E64DD8" w14:textId="3705BF04" w:rsidR="00CC144F" w:rsidRPr="00CC144F" w:rsidRDefault="00CC144F" w:rsidP="00CC144F">
      <w:pPr>
        <w:keepNext/>
        <w:framePr w:dropCap="drop" w:lines="3" w:wrap="around" w:vAnchor="text" w:hAnchor="text"/>
        <w:spacing w:line="708" w:lineRule="exact"/>
        <w:textAlignment w:val="baseline"/>
        <w:rPr>
          <w:position w:val="-8"/>
          <w:sz w:val="87"/>
          <w:lang w:val="ca-ES"/>
        </w:rPr>
      </w:pPr>
      <w:r w:rsidRPr="00CC144F">
        <w:rPr>
          <w:position w:val="-8"/>
          <w:sz w:val="87"/>
          <w:lang w:val="ca-ES"/>
        </w:rPr>
        <w:t>E</w:t>
      </w:r>
    </w:p>
    <w:p w14:paraId="1BFF3746" w14:textId="484C8EA6" w:rsidR="00222FFF" w:rsidRDefault="00CC144F" w:rsidP="005B5E74">
      <w:pPr>
        <w:spacing w:line="240" w:lineRule="auto"/>
        <w:rPr>
          <w:lang w:val="ca-ES"/>
        </w:rPr>
      </w:pPr>
      <w:r>
        <w:rPr>
          <w:lang w:val="ca-ES"/>
        </w:rPr>
        <w:t>n els darrers anys, el sector de l’oci té un component que creix de forma exponencial: el videojoc. Aquest fet té moltes causes: van ser un salvavides per la gent durant la pandèmia, cada vegada apareixen més en tot tipus d’anuncis, està creixent la capacitat de fer videojocs més reals o més òptims per poder jugar en dispositius de baix-mig nivell, etc.</w:t>
      </w:r>
    </w:p>
    <w:p w14:paraId="73D4D77F" w14:textId="77777777" w:rsidR="00F262E4" w:rsidRPr="00682BAD" w:rsidRDefault="00F262E4" w:rsidP="00F262E4">
      <w:pPr>
        <w:pStyle w:val="AUTHORAFFILIATION"/>
        <w:framePr w:h="2193" w:hRule="exact" w:vSpace="0" w:wrap="around" w:vAnchor="page" w:hAnchor="page" w:x="713" w:y="13265"/>
        <w:spacing w:before="120" w:after="60" w:line="240" w:lineRule="auto"/>
        <w:jc w:val="center"/>
        <w:rPr>
          <w:i w:val="0"/>
          <w:color w:val="000000"/>
          <w:lang w:val="ca-ES"/>
        </w:rPr>
      </w:pPr>
      <w:r w:rsidRPr="00682BAD">
        <w:rPr>
          <w:rFonts w:ascii="Times New Roman" w:hAnsi="Times New Roman"/>
          <w:i w:val="0"/>
          <w:color w:val="000000"/>
          <w:sz w:val="14"/>
          <w:lang w:val="ca-ES"/>
        </w:rPr>
        <w:t>————————————————</w:t>
      </w:r>
    </w:p>
    <w:p w14:paraId="475C17A6" w14:textId="77777777" w:rsidR="00F262E4" w:rsidRPr="00682BAD" w:rsidRDefault="00F262E4" w:rsidP="00F262E4">
      <w:pPr>
        <w:pStyle w:val="AUTHORAFFILIATION"/>
        <w:framePr w:h="2193" w:hRule="exact" w:vSpace="0" w:wrap="around" w:vAnchor="page" w:hAnchor="page" w:x="713" w:y="13265"/>
        <w:numPr>
          <w:ilvl w:val="0"/>
          <w:numId w:val="1"/>
        </w:numPr>
        <w:spacing w:line="240" w:lineRule="auto"/>
        <w:jc w:val="left"/>
        <w:rPr>
          <w:i w:val="0"/>
          <w:color w:val="000000"/>
          <w:lang w:val="ca-ES"/>
        </w:rPr>
      </w:pPr>
      <w:r w:rsidRPr="00682BAD">
        <w:rPr>
          <w:color w:val="000000"/>
          <w:lang w:val="ca-ES"/>
        </w:rPr>
        <w:t>E-mail de contacte: juancarlos.soriano@autonoma.cat</w:t>
      </w:r>
    </w:p>
    <w:p w14:paraId="33042687" w14:textId="77777777" w:rsidR="00F262E4" w:rsidRPr="00682BAD" w:rsidRDefault="00F262E4" w:rsidP="00F262E4">
      <w:pPr>
        <w:pStyle w:val="AUTHORAFFILIATION"/>
        <w:framePr w:h="2193" w:hRule="exact" w:vSpace="0" w:wrap="around" w:vAnchor="page" w:hAnchor="page" w:x="713" w:y="13265"/>
        <w:numPr>
          <w:ilvl w:val="0"/>
          <w:numId w:val="1"/>
        </w:numPr>
        <w:spacing w:line="240" w:lineRule="auto"/>
        <w:jc w:val="left"/>
        <w:rPr>
          <w:i w:val="0"/>
          <w:color w:val="000000"/>
          <w:lang w:val="ca-ES"/>
        </w:rPr>
      </w:pPr>
      <w:r w:rsidRPr="00682BAD">
        <w:rPr>
          <w:color w:val="000000"/>
          <w:lang w:val="ca-ES"/>
        </w:rPr>
        <w:t xml:space="preserve">Menció realitzada: Enginyeria de Computació </w:t>
      </w:r>
    </w:p>
    <w:p w14:paraId="4146E01C" w14:textId="77777777" w:rsidR="00F262E4" w:rsidRPr="00682BAD" w:rsidRDefault="00F262E4" w:rsidP="00F262E4">
      <w:pPr>
        <w:pStyle w:val="AUTHORAFFILIATION"/>
        <w:framePr w:h="2193" w:hRule="exact" w:vSpace="0" w:wrap="around" w:vAnchor="page" w:hAnchor="page" w:x="713" w:y="13265"/>
        <w:numPr>
          <w:ilvl w:val="0"/>
          <w:numId w:val="1"/>
        </w:numPr>
        <w:spacing w:line="240" w:lineRule="auto"/>
        <w:jc w:val="left"/>
        <w:rPr>
          <w:i w:val="0"/>
          <w:color w:val="000000"/>
          <w:lang w:val="ca-ES"/>
        </w:rPr>
      </w:pPr>
      <w:r w:rsidRPr="00682BAD">
        <w:rPr>
          <w:color w:val="000000"/>
          <w:lang w:val="ca-ES"/>
        </w:rPr>
        <w:t>Treball tutoritzat per: Felipe Lumbreras Ruiz (departament de Ciències de la Computació)</w:t>
      </w:r>
    </w:p>
    <w:p w14:paraId="57106E8F" w14:textId="77777777" w:rsidR="00F262E4" w:rsidRPr="00682BAD" w:rsidRDefault="00F262E4" w:rsidP="00F262E4">
      <w:pPr>
        <w:pStyle w:val="AUTHORAFFILIATION"/>
        <w:framePr w:h="2193" w:hRule="exact" w:vSpace="0" w:wrap="around" w:vAnchor="page" w:hAnchor="page" w:x="713" w:y="13265"/>
        <w:numPr>
          <w:ilvl w:val="0"/>
          <w:numId w:val="1"/>
        </w:numPr>
        <w:spacing w:line="240" w:lineRule="auto"/>
        <w:jc w:val="left"/>
        <w:rPr>
          <w:i w:val="0"/>
          <w:color w:val="000000"/>
          <w:lang w:val="ca-ES"/>
        </w:rPr>
      </w:pPr>
      <w:r w:rsidRPr="00682BAD">
        <w:rPr>
          <w:color w:val="000000"/>
          <w:lang w:val="ca-ES"/>
        </w:rPr>
        <w:t>Curs 2021/22</w:t>
      </w:r>
    </w:p>
    <w:p w14:paraId="3AA11EDB" w14:textId="37E41D04" w:rsidR="00D23F23" w:rsidRDefault="00CC144F" w:rsidP="005B5E74">
      <w:pPr>
        <w:spacing w:line="240" w:lineRule="auto"/>
        <w:rPr>
          <w:lang w:val="ca-ES"/>
        </w:rPr>
      </w:pPr>
      <w:r>
        <w:rPr>
          <w:lang w:val="ca-ES"/>
        </w:rPr>
        <w:t>Un dels grans videojocs que van ser claus durant la pandèmia va ser l’</w:t>
      </w:r>
      <w:r>
        <w:rPr>
          <w:i/>
          <w:iCs/>
          <w:lang w:val="ca-ES"/>
        </w:rPr>
        <w:t>Animal Crossing: New Horizons</w:t>
      </w:r>
      <w:r w:rsidR="00D23F23">
        <w:rPr>
          <w:i/>
          <w:iCs/>
          <w:lang w:val="ca-ES"/>
        </w:rPr>
        <w:t xml:space="preserve"> </w:t>
      </w:r>
      <w:r w:rsidR="00D23F23" w:rsidRPr="00D23F23">
        <w:rPr>
          <w:lang w:val="ca-ES"/>
        </w:rPr>
        <w:t>[1]</w:t>
      </w:r>
      <w:r w:rsidRPr="00D23F23">
        <w:rPr>
          <w:lang w:val="ca-ES"/>
        </w:rPr>
        <w:t>.</w:t>
      </w:r>
      <w:r>
        <w:rPr>
          <w:i/>
          <w:iCs/>
          <w:lang w:val="ca-ES"/>
        </w:rPr>
        <w:t xml:space="preserve"> </w:t>
      </w:r>
      <w:r>
        <w:rPr>
          <w:lang w:val="ca-ES"/>
        </w:rPr>
        <w:t>Aquest és un videojoc que va sortir just va començar la quarantena global, el 20 de Març del 2020</w:t>
      </w:r>
      <w:r w:rsidR="00D23F23">
        <w:rPr>
          <w:lang w:val="ca-ES"/>
        </w:rPr>
        <w:t xml:space="preserve">, i gràcies a aquesta situació juntament amb l’estil de videojoc i el temps que portaven els jugadors esperant una nova entrega d’aquesta saga, va acabant sent un exit en vendes [2]. Tant és així </w:t>
      </w:r>
      <w:r w:rsidR="00D23F23">
        <w:rPr>
          <w:lang w:val="ca-ES"/>
        </w:rPr>
        <w:t>que va aconseguir vendre un total de 11,7 milions d’unitats durant els primers 10 dies al mercat a tot el mon. A data de febrer de 2022, es situa en les 37,62 milions d’unitats, havent venut 32,63 milions només en el primer any (fins març de 2021). A més de totes les vendes, va ser nominat a tots els premis de millor joc de l’any 2020 i 2021 [3], guanyant premis com “Japan Game Awards – Game of the Year”, “The Game Awards 2020 – Best Family Game”, entre d’altres.</w:t>
      </w:r>
    </w:p>
    <w:p w14:paraId="2C36AA0A" w14:textId="77777777" w:rsidR="004145D5" w:rsidRDefault="00F262E4" w:rsidP="005B5E74">
      <w:pPr>
        <w:spacing w:line="240" w:lineRule="auto"/>
        <w:rPr>
          <w:lang w:val="ca-ES"/>
        </w:rPr>
      </w:pPr>
      <w:r>
        <w:rPr>
          <w:lang w:val="ca-ES"/>
        </w:rPr>
        <w:t>Com que aquest és un videojoc que tracta de tenir el teu personatge que va fent la seva vida dia a dia amb diferents tasques, objectius i col·leccionables, arriba un moment en el progrés del joc que el jugador no pot tenir memoritzat l’estat de totes les tasques i catàleg del seu inventari. És per aquest fet que ja fa un temps s’han posat de moda unes aplicacions o programes que t’ajuden a complir aquest objectiu afegint al jugador eines concretes per a cada videojoc.</w:t>
      </w:r>
    </w:p>
    <w:p w14:paraId="4539E49D" w14:textId="4DBECFCC" w:rsidR="00F262E4" w:rsidRDefault="00F262E4" w:rsidP="005B5E74">
      <w:pPr>
        <w:spacing w:line="240" w:lineRule="auto"/>
        <w:rPr>
          <w:lang w:val="ca-ES"/>
        </w:rPr>
      </w:pPr>
      <w:r>
        <w:rPr>
          <w:lang w:val="ca-ES"/>
        </w:rPr>
        <w:t>Aquestes eines reben el nom de “Companion”. En el cas de l’</w:t>
      </w:r>
      <w:r>
        <w:rPr>
          <w:i/>
          <w:iCs/>
          <w:lang w:val="ca-ES"/>
        </w:rPr>
        <w:t>Animal Crossing</w:t>
      </w:r>
      <w:r>
        <w:rPr>
          <w:lang w:val="ca-ES"/>
        </w:rPr>
        <w:t xml:space="preserve">, una app </w:t>
      </w:r>
      <w:r w:rsidRPr="00F262E4">
        <w:rPr>
          <w:i/>
          <w:iCs/>
          <w:lang w:val="ca-ES"/>
        </w:rPr>
        <w:t>Companion</w:t>
      </w:r>
      <w:r>
        <w:rPr>
          <w:i/>
          <w:iCs/>
          <w:lang w:val="ca-ES"/>
        </w:rPr>
        <w:t xml:space="preserve"> </w:t>
      </w:r>
      <w:r>
        <w:rPr>
          <w:lang w:val="ca-ES"/>
        </w:rPr>
        <w:t xml:space="preserve">ajudaria l’usuari a mantenir un estat actualitzat de la seva col·lecció </w:t>
      </w:r>
      <w:r>
        <w:rPr>
          <w:lang w:val="ca-ES"/>
        </w:rPr>
        <w:lastRenderedPageBreak/>
        <w:t>d’animals i obres d’art que pot recopilar al museu de la seva ciutat, tenir informació detallada de cada animal i quan es poden obtenir (meteorològicament, estació de l’any, hora del dia, etc.).</w:t>
      </w:r>
    </w:p>
    <w:p w14:paraId="26DCD49C" w14:textId="1DB6C08D" w:rsidR="00F262E4" w:rsidRDefault="00F262E4" w:rsidP="005B5E74">
      <w:pPr>
        <w:spacing w:line="240" w:lineRule="auto"/>
        <w:rPr>
          <w:lang w:val="ca-ES"/>
        </w:rPr>
      </w:pPr>
      <w:r>
        <w:rPr>
          <w:lang w:val="ca-ES"/>
        </w:rPr>
        <w:t xml:space="preserve">Aquestes tasques ja les fan aplicacions que s’han publicat, però des d’una perspectiva d’un jugador “veterà”, trobo que hi ha moltes tasques que no s’han fet encara i que millorarien molt </w:t>
      </w:r>
      <w:r w:rsidR="000F31D7">
        <w:rPr>
          <w:lang w:val="ca-ES"/>
        </w:rPr>
        <w:t>l’experiència</w:t>
      </w:r>
      <w:r>
        <w:rPr>
          <w:lang w:val="ca-ES"/>
        </w:rPr>
        <w:t xml:space="preserve"> d’usuari del videojoc. Entre elles, ajudaria a l’usuari a reconèixer si l’obra d’art que un personatge determinat del videojoc </w:t>
      </w:r>
      <w:r w:rsidR="008D5594">
        <w:rPr>
          <w:lang w:val="ca-ES"/>
        </w:rPr>
        <w:t>intenta vendre és verdadera o és una imitació quasi perfecta. Aquest personatge té un gran nombre d’obres d’art per vendre, però només apareix 1 vegada</w:t>
      </w:r>
      <w:r w:rsidR="004145D5">
        <w:rPr>
          <w:lang w:val="ca-ES"/>
        </w:rPr>
        <w:t xml:space="preserve"> cada</w:t>
      </w:r>
      <w:r w:rsidR="008D5594">
        <w:rPr>
          <w:lang w:val="ca-ES"/>
        </w:rPr>
        <w:t xml:space="preserve"> una o dues setmanes, i de les 5 peces que et ven, normalment només 1 és verdadera.</w:t>
      </w:r>
    </w:p>
    <w:p w14:paraId="7810B0D5" w14:textId="56A459AB" w:rsidR="00B97933" w:rsidRDefault="00B97933" w:rsidP="005B5E74">
      <w:pPr>
        <w:spacing w:line="240" w:lineRule="auto"/>
        <w:rPr>
          <w:lang w:val="ca-ES"/>
        </w:rPr>
      </w:pPr>
      <w:r>
        <w:rPr>
          <w:lang w:val="ca-ES"/>
        </w:rPr>
        <w:t>Aquest projecte doncs implementarà funcions que no s’han implementat fins ara en les apps Companion d’aquest joc amb l’ajuda de mòduls de visió per computació dintre de l’app mòbil.</w:t>
      </w:r>
    </w:p>
    <w:p w14:paraId="7A10CA9C" w14:textId="46C0C67F" w:rsidR="00586805" w:rsidRDefault="00586805" w:rsidP="005B5E74">
      <w:pPr>
        <w:spacing w:line="240" w:lineRule="auto"/>
        <w:rPr>
          <w:lang w:val="ca-ES"/>
        </w:rPr>
      </w:pPr>
      <w:r>
        <w:rPr>
          <w:lang w:val="ca-ES"/>
        </w:rPr>
        <w:t>Per donar una mica de context a les accions que s’implementaran cal explicar amb detall les mecàniques del videojoc.</w:t>
      </w:r>
    </w:p>
    <w:p w14:paraId="6C8BE03C" w14:textId="0E1DF862" w:rsidR="00586805" w:rsidRPr="00F262E4" w:rsidRDefault="00586805" w:rsidP="005B5E74">
      <w:pPr>
        <w:spacing w:line="240" w:lineRule="auto"/>
        <w:rPr>
          <w:lang w:val="ca-ES"/>
        </w:rPr>
      </w:pPr>
      <w:r>
        <w:rPr>
          <w:lang w:val="ca-ES"/>
        </w:rPr>
        <w:t>En primer lloc, les obres d’art són un element important ja que per completar el museu s’han de donar totes les peces reals, les imitacions no s’accepten. El jugador farà una fotografia a una pantalla</w:t>
      </w:r>
      <w:r w:rsidR="00D264C7">
        <w:rPr>
          <w:lang w:val="ca-ES"/>
        </w:rPr>
        <w:t xml:space="preserve"> de la consola Nintendo Switch [4]</w:t>
      </w:r>
      <w:r>
        <w:rPr>
          <w:lang w:val="ca-ES"/>
        </w:rPr>
        <w:t xml:space="preserve"> similar a</w:t>
      </w:r>
      <w:r w:rsidR="00D264C7">
        <w:rPr>
          <w:lang w:val="ca-ES"/>
        </w:rPr>
        <w:t xml:space="preserve"> la</w:t>
      </w:r>
      <w:r>
        <w:rPr>
          <w:lang w:val="ca-ES"/>
        </w:rPr>
        <w:t xml:space="preserve"> que es mostra a la figura 1.</w:t>
      </w:r>
    </w:p>
    <w:tbl>
      <w:tblPr>
        <w:tblStyle w:val="Tablaconcuadrcula"/>
        <w:tblpPr w:leftFromText="141" w:rightFromText="141" w:vertAnchor="text" w:horzAnchor="margin" w:tblpY="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6"/>
      </w:tblGrid>
      <w:tr w:rsidR="00586805" w:rsidRPr="005947C3" w14:paraId="630B1363" w14:textId="77777777" w:rsidTr="00586805">
        <w:trPr>
          <w:trHeight w:val="2392"/>
        </w:trPr>
        <w:tc>
          <w:tcPr>
            <w:tcW w:w="4876" w:type="dxa"/>
          </w:tcPr>
          <w:p w14:paraId="4BB7BE44" w14:textId="77777777" w:rsidR="00586805" w:rsidRDefault="00586805" w:rsidP="00586805">
            <w:pPr>
              <w:pStyle w:val="PARAGRAPHnoindent"/>
              <w:spacing w:line="20" w:lineRule="exact"/>
              <w:rPr>
                <w:lang w:val="ca-ES"/>
              </w:rPr>
            </w:pPr>
            <w:r w:rsidRPr="00E45BC6">
              <w:rPr>
                <w:noProof/>
                <w:lang w:val="ca-ES"/>
              </w:rPr>
              <w:drawing>
                <wp:anchor distT="0" distB="0" distL="114300" distR="114300" simplePos="0" relativeHeight="251660288" behindDoc="0" locked="0" layoutInCell="1" allowOverlap="1" wp14:anchorId="0E360E06" wp14:editId="6F1DBACA">
                  <wp:simplePos x="0" y="0"/>
                  <wp:positionH relativeFrom="column">
                    <wp:posOffset>2540</wp:posOffset>
                  </wp:positionH>
                  <wp:positionV relativeFrom="paragraph">
                    <wp:posOffset>-196343</wp:posOffset>
                  </wp:positionV>
                  <wp:extent cx="2900045" cy="1567815"/>
                  <wp:effectExtent l="0" t="0" r="0" b="0"/>
                  <wp:wrapSquare wrapText="bothSides"/>
                  <wp:docPr id="2" name="Imagen 2" descr="Animal Crossing New Horizons How to tell if art is real or fake | Art List  and Guide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imal Crossing New Horizons How to tell if art is real or fake | Art List  and Guide - GameRevolu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004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86805" w:rsidRPr="005947C3" w14:paraId="31E3E0DB" w14:textId="77777777" w:rsidTr="00586805">
        <w:trPr>
          <w:trHeight w:val="285"/>
        </w:trPr>
        <w:tc>
          <w:tcPr>
            <w:tcW w:w="4876" w:type="dxa"/>
          </w:tcPr>
          <w:p w14:paraId="3AF3B141" w14:textId="77777777" w:rsidR="00586805" w:rsidRPr="00E45BC6" w:rsidRDefault="00586805" w:rsidP="00586805">
            <w:pPr>
              <w:pStyle w:val="PARAGRAPHnoindent"/>
              <w:rPr>
                <w:b/>
                <w:bCs/>
                <w:lang w:val="ca-ES"/>
              </w:rPr>
            </w:pPr>
            <w:r w:rsidRPr="00E45BC6">
              <w:rPr>
                <w:b/>
                <w:bCs/>
                <w:sz w:val="15"/>
                <w:szCs w:val="16"/>
                <w:lang w:val="ca-ES"/>
              </w:rPr>
              <w:t>Fig</w:t>
            </w:r>
            <w:r>
              <w:rPr>
                <w:b/>
                <w:bCs/>
                <w:sz w:val="15"/>
                <w:szCs w:val="16"/>
                <w:lang w:val="ca-ES"/>
              </w:rPr>
              <w:t>.</w:t>
            </w:r>
            <w:r w:rsidRPr="00E45BC6">
              <w:rPr>
                <w:b/>
                <w:bCs/>
                <w:sz w:val="15"/>
                <w:szCs w:val="16"/>
                <w:lang w:val="ca-ES"/>
              </w:rPr>
              <w:t xml:space="preserve"> 1. Vista prèvia abans de comprar l’obra “Dama amb un ermini</w:t>
            </w:r>
            <w:r>
              <w:rPr>
                <w:b/>
                <w:bCs/>
                <w:sz w:val="15"/>
                <w:szCs w:val="16"/>
                <w:lang w:val="ca-ES"/>
              </w:rPr>
              <w:t>”</w:t>
            </w:r>
          </w:p>
        </w:tc>
      </w:tr>
    </w:tbl>
    <w:p w14:paraId="24D7F86D" w14:textId="3F3747A5" w:rsidR="00FC0C2F" w:rsidRDefault="00586805" w:rsidP="00586805">
      <w:pPr>
        <w:rPr>
          <w:lang w:val="ca-ES"/>
        </w:rPr>
      </w:pPr>
      <w:r>
        <w:rPr>
          <w:lang w:val="ca-ES"/>
        </w:rPr>
        <w:t xml:space="preserve"> </w:t>
      </w:r>
      <w:r w:rsidR="00D3295F">
        <w:rPr>
          <w:lang w:val="ca-ES"/>
        </w:rPr>
        <w:t>Una altra mecànica és la d’atrapar insectes, peixos o criatures marines. Quan això passa el personatge del videojoc ensenya per pantalla l’animal que ha atrapat juntament amb una frase característica i diferent per a cada espècie. Aquesta reacció es pot veure en la figura 2.</w:t>
      </w:r>
    </w:p>
    <w:tbl>
      <w:tblPr>
        <w:tblStyle w:val="Tablaconcuadrcula"/>
        <w:tblpPr w:leftFromText="141" w:rightFromText="141" w:vertAnchor="text" w:horzAnchor="margin"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6"/>
      </w:tblGrid>
      <w:tr w:rsidR="00FC0C2F" w:rsidRPr="005947C3" w14:paraId="1DD6F483" w14:textId="77777777" w:rsidTr="00FC0C2F">
        <w:tc>
          <w:tcPr>
            <w:tcW w:w="4876" w:type="dxa"/>
          </w:tcPr>
          <w:p w14:paraId="7A580579" w14:textId="50D90683" w:rsidR="00FC0C2F" w:rsidRDefault="00FC0C2F" w:rsidP="00FC0C2F">
            <w:pPr>
              <w:pStyle w:val="PARAGRAPH"/>
              <w:spacing w:line="20" w:lineRule="exact"/>
              <w:ind w:firstLine="0"/>
              <w:rPr>
                <w:lang w:val="ca-ES"/>
              </w:rPr>
            </w:pPr>
            <w:r>
              <w:rPr>
                <w:noProof/>
              </w:rPr>
              <w:drawing>
                <wp:anchor distT="0" distB="0" distL="114300" distR="114300" simplePos="0" relativeHeight="251661312" behindDoc="0" locked="0" layoutInCell="1" allowOverlap="1" wp14:anchorId="59C710F1" wp14:editId="6293D9E8">
                  <wp:simplePos x="0" y="0"/>
                  <wp:positionH relativeFrom="column">
                    <wp:posOffset>-2192</wp:posOffset>
                  </wp:positionH>
                  <wp:positionV relativeFrom="paragraph">
                    <wp:posOffset>271</wp:posOffset>
                  </wp:positionV>
                  <wp:extent cx="2959534" cy="1665722"/>
                  <wp:effectExtent l="0" t="0" r="0" b="0"/>
                  <wp:wrapTopAndBottom/>
                  <wp:docPr id="3" name="Imagen 3" descr="Análisis Animal Crossing New Horizons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álisis Animal Crossing New Horizons SWITC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9534" cy="166572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C0C2F" w:rsidRPr="005947C3" w14:paraId="6EAC0EF7" w14:textId="77777777" w:rsidTr="00FC0C2F">
        <w:tc>
          <w:tcPr>
            <w:tcW w:w="4876" w:type="dxa"/>
          </w:tcPr>
          <w:p w14:paraId="5A6EFB50" w14:textId="77777777" w:rsidR="00FC0C2F" w:rsidRPr="008067AC" w:rsidRDefault="00FC0C2F" w:rsidP="00FC0C2F">
            <w:pPr>
              <w:pStyle w:val="PARAGRAPH"/>
              <w:ind w:firstLine="0"/>
              <w:rPr>
                <w:b/>
                <w:bCs/>
                <w:lang w:val="ca-ES"/>
              </w:rPr>
            </w:pPr>
            <w:r w:rsidRPr="008067AC">
              <w:rPr>
                <w:b/>
                <w:bCs/>
                <w:sz w:val="15"/>
                <w:szCs w:val="16"/>
                <w:lang w:val="ca-ES"/>
              </w:rPr>
              <w:t>Fig</w:t>
            </w:r>
            <w:r>
              <w:rPr>
                <w:b/>
                <w:bCs/>
                <w:sz w:val="15"/>
                <w:szCs w:val="16"/>
                <w:lang w:val="ca-ES"/>
              </w:rPr>
              <w:t>.</w:t>
            </w:r>
            <w:r w:rsidRPr="008067AC">
              <w:rPr>
                <w:b/>
                <w:bCs/>
                <w:sz w:val="15"/>
                <w:szCs w:val="16"/>
                <w:lang w:val="ca-ES"/>
              </w:rPr>
              <w:t xml:space="preserve"> 2. Frase de pesca d’una tonyina</w:t>
            </w:r>
          </w:p>
        </w:tc>
      </w:tr>
    </w:tbl>
    <w:p w14:paraId="31A05C48" w14:textId="77777777" w:rsidR="002E21FC" w:rsidRDefault="00555662" w:rsidP="00FC0C2F">
      <w:pPr>
        <w:rPr>
          <w:lang w:val="ca-ES"/>
        </w:rPr>
      </w:pPr>
      <w:r>
        <w:rPr>
          <w:lang w:val="ca-ES"/>
        </w:rPr>
        <w:t xml:space="preserve">Els animals també es poden trobar documentats en la enciclopèdia que incorpora el videojoc. En aquest apartat es poden veure elements com el nom de l’animal, quan es </w:t>
      </w:r>
      <w:r>
        <w:rPr>
          <w:lang w:val="ca-ES"/>
        </w:rPr>
        <w:t>pot atrapar tant en hores com en mesos i si s’ha donat al museu. A més, hi ha una fotografia gran de l’animal en qüestió. Aquesta és una eina molt important pels jugadors amb un progrés més avançat, ja que des d’aquí es pot comprovar que falta per completar cada secció o si hi ha animals que surten en mesos o hores llunyanes, pot servir per no haver d’esperar-se mesos per comprovar qualsevol aspecte. La enciclopèdia canvia segons l’especie que recull i és similar al que es mostra a la figura 3.</w:t>
      </w:r>
    </w:p>
    <w:tbl>
      <w:tblPr>
        <w:tblStyle w:val="Tablaconcuadrcula"/>
        <w:tblW w:w="538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tblGrid>
      <w:tr w:rsidR="002E21FC" w14:paraId="064F6F56" w14:textId="77777777" w:rsidTr="002E21FC">
        <w:trPr>
          <w:trHeight w:val="2308"/>
        </w:trPr>
        <w:tc>
          <w:tcPr>
            <w:tcW w:w="5387" w:type="dxa"/>
          </w:tcPr>
          <w:p w14:paraId="36C0321E" w14:textId="57AF7B4E" w:rsidR="002E21FC" w:rsidRDefault="002E21FC" w:rsidP="00FC0C2F">
            <w:pPr>
              <w:rPr>
                <w:lang w:val="ca-ES"/>
              </w:rPr>
            </w:pPr>
            <w:r>
              <w:rPr>
                <w:noProof/>
              </w:rPr>
              <w:drawing>
                <wp:anchor distT="0" distB="0" distL="114300" distR="114300" simplePos="0" relativeHeight="251672064" behindDoc="1" locked="0" layoutInCell="1" allowOverlap="1" wp14:anchorId="021A313D" wp14:editId="5D1B834E">
                  <wp:simplePos x="0" y="0"/>
                  <wp:positionH relativeFrom="margin">
                    <wp:posOffset>47281</wp:posOffset>
                  </wp:positionH>
                  <wp:positionV relativeFrom="margin">
                    <wp:posOffset>52705</wp:posOffset>
                  </wp:positionV>
                  <wp:extent cx="2998470" cy="1687830"/>
                  <wp:effectExtent l="0" t="0" r="0" b="0"/>
                  <wp:wrapTight wrapText="bothSides">
                    <wp:wrapPolygon edited="0">
                      <wp:start x="0" y="0"/>
                      <wp:lineTo x="0" y="21454"/>
                      <wp:lineTo x="21408" y="21454"/>
                      <wp:lineTo x="2140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8470" cy="16878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E21FC" w14:paraId="288D9A97" w14:textId="77777777" w:rsidTr="002E21FC">
        <w:tc>
          <w:tcPr>
            <w:tcW w:w="5387" w:type="dxa"/>
          </w:tcPr>
          <w:p w14:paraId="306EDFD4" w14:textId="70B1376B" w:rsidR="002E21FC" w:rsidRPr="002E21FC" w:rsidRDefault="002E21FC" w:rsidP="002E21FC">
            <w:pPr>
              <w:pStyle w:val="PARAGRAPH"/>
              <w:ind w:firstLine="0"/>
              <w:jc w:val="left"/>
              <w:rPr>
                <w:b/>
                <w:bCs/>
                <w:sz w:val="15"/>
                <w:szCs w:val="16"/>
                <w:lang w:val="ca-ES"/>
              </w:rPr>
            </w:pPr>
            <w:r w:rsidRPr="00CE213F">
              <w:rPr>
                <w:b/>
                <w:bCs/>
                <w:sz w:val="15"/>
                <w:szCs w:val="16"/>
                <w:lang w:val="ca-ES"/>
              </w:rPr>
              <w:t>Fig. 3. Mostra de l’entrada de l’enciclopedia d’un insecte</w:t>
            </w:r>
          </w:p>
        </w:tc>
      </w:tr>
    </w:tbl>
    <w:p w14:paraId="00F1AE71" w14:textId="2DE53EE9" w:rsidR="005B5E74" w:rsidRDefault="005B5E74" w:rsidP="002E21FC">
      <w:pPr>
        <w:pStyle w:val="Ttulo1"/>
        <w:rPr>
          <w:lang w:val="ca-ES"/>
        </w:rPr>
      </w:pPr>
      <w:r>
        <w:rPr>
          <w:lang w:val="ca-ES"/>
        </w:rPr>
        <w:t>2. Objectius del projecte</w:t>
      </w:r>
    </w:p>
    <w:p w14:paraId="4E59B2CF" w14:textId="19BDCEB6" w:rsidR="002E21FC" w:rsidRPr="002E21FC" w:rsidRDefault="00857561" w:rsidP="002E21FC">
      <w:pPr>
        <w:pStyle w:val="PARAGRAPHnoindent"/>
        <w:rPr>
          <w:lang w:val="ca-ES"/>
        </w:rPr>
      </w:pPr>
      <w:r w:rsidRPr="00857561">
        <w:rPr>
          <w:lang w:val="ca-ES"/>
        </w:rPr>
        <w:t xml:space="preserve">Tal com s'ha comentat breument en l'anterior punt, aquest projecte té com a objectiu aprofitar funcions de la Visió per Computació per ajudar a l'experiència de joc de l'"Animal Crossing". El desenvolupament tindrà una forma seqüencial, a on a cada iteració s'implementarà una funcionalitat diferent, i no es començarà la implementació de les següents funcions fins que l'actual no arribi a un estat de </w:t>
      </w:r>
      <w:r w:rsidRPr="00857561">
        <w:rPr>
          <w:i/>
          <w:iCs/>
          <w:lang w:val="ca-ES"/>
        </w:rPr>
        <w:t>Minimum viable product</w:t>
      </w:r>
      <w:r w:rsidRPr="00857561">
        <w:rPr>
          <w:lang w:val="ca-ES"/>
        </w:rPr>
        <w:t>. Aquests subobjectius són</w:t>
      </w:r>
      <w:r w:rsidR="00387137">
        <w:rPr>
          <w:lang w:val="ca-ES"/>
        </w:rPr>
        <w:t>:</w:t>
      </w:r>
    </w:p>
    <w:p w14:paraId="07D53779" w14:textId="76E4380A" w:rsidR="002E21FC" w:rsidRPr="002E21FC" w:rsidRDefault="002E21FC" w:rsidP="00586805">
      <w:pPr>
        <w:pStyle w:val="PARAGRAPH"/>
        <w:numPr>
          <w:ilvl w:val="0"/>
          <w:numId w:val="14"/>
        </w:numPr>
        <w:rPr>
          <w:lang w:val="ca-ES"/>
        </w:rPr>
      </w:pPr>
      <w:r w:rsidRPr="002E21FC">
        <w:rPr>
          <w:b/>
          <w:bCs/>
          <w:lang w:val="ca-ES"/>
        </w:rPr>
        <w:t>Preparar un dataset personalitzat</w:t>
      </w:r>
      <w:r>
        <w:rPr>
          <w:lang w:val="ca-ES"/>
        </w:rPr>
        <w:t xml:space="preserve"> per a cada model que s’hagi d’entrenar.</w:t>
      </w:r>
    </w:p>
    <w:p w14:paraId="66E96941" w14:textId="622D885D" w:rsidR="00586805" w:rsidRDefault="00586805" w:rsidP="00586805">
      <w:pPr>
        <w:pStyle w:val="PARAGRAPH"/>
        <w:numPr>
          <w:ilvl w:val="0"/>
          <w:numId w:val="14"/>
        </w:numPr>
        <w:rPr>
          <w:lang w:val="ca-ES"/>
        </w:rPr>
      </w:pPr>
      <w:r w:rsidRPr="00FC0C2F">
        <w:rPr>
          <w:b/>
          <w:bCs/>
          <w:lang w:val="ca-ES"/>
        </w:rPr>
        <w:t>Reconeixement de l’obra d’art</w:t>
      </w:r>
      <w:r>
        <w:rPr>
          <w:lang w:val="ca-ES"/>
        </w:rPr>
        <w:t xml:space="preserve">. La pantalla a la que el jugador farà la fotografia és de 6,2” amb tecnologia LCD, per tant </w:t>
      </w:r>
      <w:r w:rsidR="00D3295F">
        <w:rPr>
          <w:lang w:val="ca-ES"/>
        </w:rPr>
        <w:t>s’ha de tenir molt en compte que el programa que es desenvolupi tingui en compte els detalls a una pantalla tan petita i s’haurà de tenir en compte aspectes com la il·luminació, la qualitat del sensor, estabilització, etc.</w:t>
      </w:r>
    </w:p>
    <w:p w14:paraId="3902D067" w14:textId="0E72BE01" w:rsidR="008067AC" w:rsidRDefault="00FC0C2F" w:rsidP="00FC0C2F">
      <w:pPr>
        <w:pStyle w:val="PARAGRAPH"/>
        <w:numPr>
          <w:ilvl w:val="0"/>
          <w:numId w:val="14"/>
        </w:numPr>
        <w:rPr>
          <w:lang w:val="ca-ES"/>
        </w:rPr>
      </w:pPr>
      <w:r>
        <w:rPr>
          <w:b/>
          <w:bCs/>
          <w:lang w:val="ca-ES"/>
        </w:rPr>
        <w:t>Reconeixement de l’animal en pantalla de captura (OCR)</w:t>
      </w:r>
      <w:r>
        <w:rPr>
          <w:lang w:val="ca-ES"/>
        </w:rPr>
        <w:t>. L’objectiu és utilitzar un model OCR per esbrinar de quin tipus d’animal es tracta i que posteriorment l’aplicació et doni tota la informació necessària.</w:t>
      </w:r>
    </w:p>
    <w:p w14:paraId="62EFEDA0" w14:textId="305D7563" w:rsidR="002E21FC" w:rsidRDefault="002E21FC" w:rsidP="00FC0C2F">
      <w:pPr>
        <w:pStyle w:val="PARAGRAPH"/>
        <w:numPr>
          <w:ilvl w:val="0"/>
          <w:numId w:val="14"/>
        </w:numPr>
        <w:rPr>
          <w:lang w:val="ca-ES"/>
        </w:rPr>
      </w:pPr>
      <w:r>
        <w:rPr>
          <w:b/>
          <w:bCs/>
          <w:lang w:val="ca-ES"/>
        </w:rPr>
        <w:t>Reconeixement de l’animal en l’enciclopedia</w:t>
      </w:r>
      <w:r w:rsidRPr="002E21FC">
        <w:rPr>
          <w:lang w:val="ca-ES"/>
        </w:rPr>
        <w:t>.</w:t>
      </w:r>
      <w:r>
        <w:rPr>
          <w:lang w:val="ca-ES"/>
        </w:rPr>
        <w:t xml:space="preserve"> D’igual manera que l’objectiu anterior, però en cas que sigui un exemplar molt difícil de trobar, no s’estigui en la hora o mes correcte o estiguis en un punt molt avançat del joc.</w:t>
      </w:r>
    </w:p>
    <w:p w14:paraId="19520E0E" w14:textId="6FA592A4" w:rsidR="003E33A9" w:rsidRPr="0005044D" w:rsidRDefault="00D85514" w:rsidP="0005044D">
      <w:pPr>
        <w:pStyle w:val="PARAGRAPH"/>
        <w:numPr>
          <w:ilvl w:val="0"/>
          <w:numId w:val="14"/>
        </w:numPr>
        <w:rPr>
          <w:lang w:val="ca-ES"/>
        </w:rPr>
      </w:pPr>
      <w:r>
        <w:rPr>
          <w:b/>
          <w:bCs/>
          <w:lang w:val="ca-ES"/>
        </w:rPr>
        <w:t>Aplicar els mòduls desenvolupats a un entorn de producció</w:t>
      </w:r>
      <w:r>
        <w:rPr>
          <w:lang w:val="ca-ES"/>
        </w:rPr>
        <w:t xml:space="preserve"> i comparar les implementacions </w:t>
      </w:r>
      <w:r w:rsidR="0005044D">
        <w:rPr>
          <w:lang w:val="ca-ES"/>
        </w:rPr>
        <w:t>local i Cloud.</w:t>
      </w:r>
    </w:p>
    <w:p w14:paraId="76F0D218" w14:textId="02849697" w:rsidR="009843F1" w:rsidRDefault="009843F1" w:rsidP="0005044D">
      <w:pPr>
        <w:pStyle w:val="Ttulo1"/>
        <w:ind w:left="0" w:firstLine="0"/>
        <w:rPr>
          <w:lang w:val="ca-ES"/>
        </w:rPr>
      </w:pPr>
      <w:r>
        <w:rPr>
          <w:lang w:val="ca-ES"/>
        </w:rPr>
        <w:t>3. Estat de l’Art</w:t>
      </w:r>
    </w:p>
    <w:p w14:paraId="04522E28" w14:textId="1B7D725B" w:rsidR="006B1CE5" w:rsidRPr="006B1CE5" w:rsidRDefault="003638F8" w:rsidP="006B1CE5">
      <w:pPr>
        <w:pStyle w:val="PARAGRAPHnoindent"/>
        <w:rPr>
          <w:lang w:val="ca-ES"/>
        </w:rPr>
      </w:pPr>
      <w:r>
        <w:rPr>
          <w:lang w:val="ca-ES"/>
        </w:rPr>
        <w:t>Els diferents mòduls de Visió per Computació que con</w:t>
      </w:r>
      <w:r>
        <w:rPr>
          <w:lang w:val="ca-ES"/>
        </w:rPr>
        <w:lastRenderedPageBreak/>
        <w:t>formen el projecte són de temàtiques diferents, d’aquesta manera, en aquesta secció es tractaran diferents temes en comptes de centrar-se en un de sol.</w:t>
      </w:r>
    </w:p>
    <w:p w14:paraId="445CDF73" w14:textId="41101A00" w:rsidR="008240D4" w:rsidRDefault="003638F8" w:rsidP="00FB6EF6">
      <w:pPr>
        <w:pStyle w:val="Ttulo2"/>
        <w:rPr>
          <w:lang w:val="ca-ES"/>
        </w:rPr>
      </w:pPr>
      <w:r>
        <w:rPr>
          <w:lang w:val="ca-ES"/>
        </w:rPr>
        <w:t xml:space="preserve">3.1 </w:t>
      </w:r>
      <w:r w:rsidR="006B1CE5">
        <w:rPr>
          <w:lang w:val="ca-ES"/>
        </w:rPr>
        <w:t xml:space="preserve">Object </w:t>
      </w:r>
      <w:r w:rsidR="00FB6EF6">
        <w:rPr>
          <w:lang w:val="ca-ES"/>
        </w:rPr>
        <w:t>Detection</w:t>
      </w:r>
    </w:p>
    <w:p w14:paraId="3D6410E4" w14:textId="604F7F6F" w:rsidR="00FB6EF6" w:rsidRDefault="00FB6EF6" w:rsidP="00FB6EF6">
      <w:pPr>
        <w:pStyle w:val="PARAGRAPHnoindent"/>
        <w:rPr>
          <w:lang w:val="ca-ES"/>
        </w:rPr>
      </w:pPr>
      <w:r>
        <w:rPr>
          <w:lang w:val="ca-ES"/>
        </w:rPr>
        <w:t>Aquesta tasca es basa en detectar instàncies d’objectes d’una classe determinada en una imatge o un vídeo. Dintre dels mètodes més coneguts i utilitzats es poden trobar 2 tipus:</w:t>
      </w:r>
    </w:p>
    <w:p w14:paraId="64D8A408" w14:textId="079126E7" w:rsidR="00FB6EF6" w:rsidRDefault="00FB6EF6" w:rsidP="006B5004">
      <w:pPr>
        <w:pStyle w:val="PARAGRAPH"/>
        <w:numPr>
          <w:ilvl w:val="0"/>
          <w:numId w:val="5"/>
        </w:numPr>
        <w:rPr>
          <w:lang w:val="ca-ES"/>
        </w:rPr>
      </w:pPr>
      <w:r>
        <w:rPr>
          <w:b/>
          <w:bCs/>
          <w:lang w:val="ca-ES"/>
        </w:rPr>
        <w:t xml:space="preserve">Mètodes “One-Stage”: </w:t>
      </w:r>
      <w:r>
        <w:rPr>
          <w:lang w:val="ca-ES"/>
        </w:rPr>
        <w:t xml:space="preserve">Aquests mètodes es basen en prioritzar la velocitat de la inferència per tal de tenir resultats més ràpids, sacrificant la precisió del mètode. Entre els mètodes que entren dintre d’aquest rang es troben </w:t>
      </w:r>
      <w:r w:rsidR="00D74019">
        <w:rPr>
          <w:lang w:val="ca-ES"/>
        </w:rPr>
        <w:t>el YOLO</w:t>
      </w:r>
      <w:r w:rsidR="00DC5D25">
        <w:rPr>
          <w:lang w:val="ca-ES"/>
        </w:rPr>
        <w:t xml:space="preserve"> [</w:t>
      </w:r>
      <w:r w:rsidR="008D5594">
        <w:rPr>
          <w:lang w:val="ca-ES"/>
        </w:rPr>
        <w:t>5</w:t>
      </w:r>
      <w:r w:rsidR="00DC5D25">
        <w:rPr>
          <w:lang w:val="ca-ES"/>
        </w:rPr>
        <w:t>], SSD [</w:t>
      </w:r>
      <w:r w:rsidR="008D5594">
        <w:rPr>
          <w:lang w:val="ca-ES"/>
        </w:rPr>
        <w:t>6</w:t>
      </w:r>
      <w:r w:rsidR="00DC5D25">
        <w:rPr>
          <w:lang w:val="ca-ES"/>
        </w:rPr>
        <w:t>] i RetinaNet [</w:t>
      </w:r>
      <w:r w:rsidR="008D5594">
        <w:rPr>
          <w:lang w:val="ca-ES"/>
        </w:rPr>
        <w:t>7</w:t>
      </w:r>
      <w:r w:rsidR="00DC5D25">
        <w:rPr>
          <w:lang w:val="ca-ES"/>
        </w:rPr>
        <w:t>]</w:t>
      </w:r>
      <w:r w:rsidR="00B61C04">
        <w:rPr>
          <w:lang w:val="ca-ES"/>
        </w:rPr>
        <w:t>.</w:t>
      </w:r>
    </w:p>
    <w:p w14:paraId="62EFF599" w14:textId="7E427688" w:rsidR="00B61C04" w:rsidRDefault="00B61C04" w:rsidP="006B5004">
      <w:pPr>
        <w:pStyle w:val="PARAGRAPH"/>
        <w:numPr>
          <w:ilvl w:val="0"/>
          <w:numId w:val="5"/>
        </w:numPr>
        <w:rPr>
          <w:lang w:val="ca-ES"/>
        </w:rPr>
      </w:pPr>
      <w:r>
        <w:rPr>
          <w:b/>
          <w:bCs/>
          <w:lang w:val="ca-ES"/>
        </w:rPr>
        <w:t xml:space="preserve">Mètodes </w:t>
      </w:r>
      <w:r w:rsidRPr="00904C2E">
        <w:rPr>
          <w:b/>
          <w:bCs/>
          <w:lang w:val="ca-ES"/>
        </w:rPr>
        <w:t>“Two-Stage”:</w:t>
      </w:r>
      <w:r>
        <w:rPr>
          <w:lang w:val="ca-ES"/>
        </w:rPr>
        <w:t xml:space="preserve"> Aquests mètodes es basen en donar més passos ja sigui de transformacions a les dades o passades extres dels models, el que fa que augmentin la precisió de la detecció per tenir uns millors resultats finals. Exemples de mètodes d’aquest tipus són: Faster R-CNN [</w:t>
      </w:r>
      <w:r w:rsidR="008D5594">
        <w:rPr>
          <w:lang w:val="ca-ES"/>
        </w:rPr>
        <w:t>8</w:t>
      </w:r>
      <w:r>
        <w:rPr>
          <w:lang w:val="ca-ES"/>
        </w:rPr>
        <w:t>], Mask R-CNN [</w:t>
      </w:r>
      <w:r w:rsidR="008D5594">
        <w:rPr>
          <w:lang w:val="ca-ES"/>
        </w:rPr>
        <w:t>9</w:t>
      </w:r>
      <w:r>
        <w:rPr>
          <w:lang w:val="ca-ES"/>
        </w:rPr>
        <w:t>] i Cascade R-CNN [</w:t>
      </w:r>
      <w:r w:rsidR="008D5594">
        <w:rPr>
          <w:lang w:val="ca-ES"/>
        </w:rPr>
        <w:t>10</w:t>
      </w:r>
      <w:r>
        <w:rPr>
          <w:lang w:val="ca-ES"/>
        </w:rPr>
        <w:t>].</w:t>
      </w:r>
    </w:p>
    <w:p w14:paraId="300597FB" w14:textId="77C06313" w:rsidR="00B61C04" w:rsidRDefault="00B61C04" w:rsidP="00B61C04">
      <w:pPr>
        <w:pStyle w:val="PARAGRAPH"/>
        <w:rPr>
          <w:lang w:val="ca-ES"/>
        </w:rPr>
      </w:pPr>
      <w:r>
        <w:rPr>
          <w:lang w:val="ca-ES"/>
        </w:rPr>
        <w:t>A part d’aquests mètodes més coneguts, n’hi ha un que recentment s’està consolidant com el mètode que millors resultats aconsegueix en aquest camp. Aquest és el SwinV2-G [</w:t>
      </w:r>
      <w:r w:rsidR="00E10511">
        <w:rPr>
          <w:lang w:val="ca-ES"/>
        </w:rPr>
        <w:t>1</w:t>
      </w:r>
      <w:r w:rsidR="008D5594">
        <w:rPr>
          <w:lang w:val="ca-ES"/>
        </w:rPr>
        <w:t>1</w:t>
      </w:r>
      <w:r>
        <w:rPr>
          <w:lang w:val="ca-ES"/>
        </w:rPr>
        <w:t xml:space="preserve">], que es basa en </w:t>
      </w:r>
      <w:r w:rsidR="00A914FE">
        <w:rPr>
          <w:lang w:val="ca-ES"/>
        </w:rPr>
        <w:t xml:space="preserve">escalar la capacitat i la resolució màxima possible amb la que es pot entrenar el model Swin Transformer. </w:t>
      </w:r>
      <w:r w:rsidR="0083006D">
        <w:rPr>
          <w:lang w:val="ca-ES"/>
        </w:rPr>
        <w:t xml:space="preserve">Les puntuacions es fan sobre els datasets </w:t>
      </w:r>
      <w:r w:rsidR="00A914FE">
        <w:rPr>
          <w:lang w:val="ca-ES"/>
        </w:rPr>
        <w:t xml:space="preserve">ADE20K </w:t>
      </w:r>
      <w:r w:rsidR="008D5594">
        <w:rPr>
          <w:lang w:val="ca-ES"/>
        </w:rPr>
        <w:t>[12]</w:t>
      </w:r>
      <w:r w:rsidR="00A914FE">
        <w:rPr>
          <w:lang w:val="ca-ES"/>
        </w:rPr>
        <w:t xml:space="preserve">, COCO minival i COCO test-dev </w:t>
      </w:r>
      <w:r w:rsidR="008D5594">
        <w:rPr>
          <w:lang w:val="ca-ES"/>
        </w:rPr>
        <w:t>[13]</w:t>
      </w:r>
      <w:r w:rsidR="00A914FE">
        <w:rPr>
          <w:lang w:val="ca-ES"/>
        </w:rPr>
        <w:t xml:space="preserve">, ImageNet </w:t>
      </w:r>
      <w:r w:rsidR="008D5594">
        <w:rPr>
          <w:lang w:val="ca-ES"/>
        </w:rPr>
        <w:t>[14]</w:t>
      </w:r>
      <w:r w:rsidR="00A914FE">
        <w:rPr>
          <w:lang w:val="ca-ES"/>
        </w:rPr>
        <w:t>, entre d’altres</w:t>
      </w:r>
      <w:r w:rsidR="00A26491">
        <w:rPr>
          <w:lang w:val="ca-ES"/>
        </w:rPr>
        <w:t>.</w:t>
      </w:r>
    </w:p>
    <w:p w14:paraId="64953ED1" w14:textId="7F84F7A4" w:rsidR="00A26491" w:rsidRDefault="00A26491" w:rsidP="00A26491">
      <w:pPr>
        <w:pStyle w:val="Ttulo2"/>
        <w:rPr>
          <w:lang w:val="ca-ES"/>
        </w:rPr>
      </w:pPr>
      <w:r>
        <w:rPr>
          <w:lang w:val="ca-ES"/>
        </w:rPr>
        <w:t>3.2 OCR</w:t>
      </w:r>
    </w:p>
    <w:p w14:paraId="2B1D4D0F" w14:textId="41A9C9EB" w:rsidR="00A26491" w:rsidRDefault="00AA3B77" w:rsidP="00A26491">
      <w:pPr>
        <w:pStyle w:val="PARAGRAPHnoindent"/>
        <w:rPr>
          <w:lang w:val="ca-ES"/>
        </w:rPr>
      </w:pPr>
      <w:r>
        <w:rPr>
          <w:lang w:val="ca-ES"/>
        </w:rPr>
        <w:t xml:space="preserve">En aquest camp hi ha diferents aproximacions que intenten interpretar el text que conté la imatge a processar. Hi ha dues fases per tal de llegir un text en una imatge. El primer pas és detectar el text en la imatge. Entre aquestes tècniques es troben la “sliding window” que es basa en anar desplaçant una finestra per tota la imatge. Un exemple de mètode que utilitza aquesta tècnica és una CNN </w:t>
      </w:r>
      <w:r w:rsidR="008D5594">
        <w:rPr>
          <w:lang w:val="ca-ES"/>
        </w:rPr>
        <w:t>[15]</w:t>
      </w:r>
      <w:r>
        <w:rPr>
          <w:lang w:val="ca-ES"/>
        </w:rPr>
        <w:t xml:space="preserve">. D’altres tècniques que existeixen són les “single shot” com la YOLO </w:t>
      </w:r>
      <w:r w:rsidR="008D5594">
        <w:rPr>
          <w:lang w:val="ca-ES"/>
        </w:rPr>
        <w:t>[16]</w:t>
      </w:r>
      <w:r>
        <w:rPr>
          <w:lang w:val="ca-ES"/>
        </w:rPr>
        <w:t xml:space="preserve"> a la qual es passa només una vegada la imatge i detecta el text en una regió determinada i per últim l’”EAST” </w:t>
      </w:r>
      <w:r w:rsidR="008D5594">
        <w:rPr>
          <w:lang w:val="ca-ES"/>
        </w:rPr>
        <w:t>[17]</w:t>
      </w:r>
      <w:r w:rsidR="006A25AD">
        <w:rPr>
          <w:lang w:val="ca-ES"/>
        </w:rPr>
        <w:t>, un mètode molt avançat i precís que fins i tot pot detectar text en un vídeo a 13fps en qualitat 720p.</w:t>
      </w:r>
    </w:p>
    <w:p w14:paraId="736696A7" w14:textId="2B55D4CA" w:rsidR="006A25AD" w:rsidRDefault="006A25AD" w:rsidP="006A25AD">
      <w:pPr>
        <w:pStyle w:val="PARAGRAPH"/>
        <w:rPr>
          <w:lang w:val="ca-ES"/>
        </w:rPr>
      </w:pPr>
      <w:r>
        <w:rPr>
          <w:lang w:val="ca-ES"/>
        </w:rPr>
        <w:t xml:space="preserve">L’altre pas de l’OCR és reconèixer el text que hi ha a la regió. Per això es fan servir Xarxes Neuronals tals com la CRNN </w:t>
      </w:r>
      <w:r w:rsidR="008D5594">
        <w:rPr>
          <w:lang w:val="ca-ES"/>
        </w:rPr>
        <w:t>[18]</w:t>
      </w:r>
      <w:r>
        <w:rPr>
          <w:lang w:val="ca-ES"/>
        </w:rPr>
        <w:t>, una combinació de xarxa convunacional i xarxa recurrent.</w:t>
      </w:r>
    </w:p>
    <w:p w14:paraId="7AD1A8F1" w14:textId="6FF80AD8" w:rsidR="00661D93" w:rsidRDefault="00661D93" w:rsidP="00661D93">
      <w:pPr>
        <w:pStyle w:val="Ttulo2"/>
        <w:rPr>
          <w:lang w:val="ca-ES"/>
        </w:rPr>
      </w:pPr>
      <w:r>
        <w:rPr>
          <w:lang w:val="ca-ES"/>
        </w:rPr>
        <w:t>3.3 Aplicacions Mòbils</w:t>
      </w:r>
    </w:p>
    <w:p w14:paraId="19C4F30A" w14:textId="4B804ACE" w:rsidR="00661D93" w:rsidRDefault="00661D93" w:rsidP="00661D93">
      <w:pPr>
        <w:pStyle w:val="PARAGRAPHnoindent"/>
        <w:rPr>
          <w:lang w:val="ca-ES"/>
        </w:rPr>
      </w:pPr>
      <w:r>
        <w:rPr>
          <w:lang w:val="ca-ES"/>
        </w:rPr>
        <w:t>Aquest és un sector que evoluciona molt ràpid, on surten noves tecnologies cada poc temps i les que exiteixen s’actualitzen de forma molt freqüent si no volen estancar-se i desaparèixer. Entre aquestes plataformes</w:t>
      </w:r>
      <w:r w:rsidR="004C61C1">
        <w:rPr>
          <w:lang w:val="ca-ES"/>
        </w:rPr>
        <w:t xml:space="preserve"> </w:t>
      </w:r>
      <w:r w:rsidR="008D5594">
        <w:rPr>
          <w:lang w:val="ca-ES"/>
        </w:rPr>
        <w:t>[19]</w:t>
      </w:r>
      <w:r>
        <w:rPr>
          <w:lang w:val="ca-ES"/>
        </w:rPr>
        <w:t xml:space="preserve"> s’ha de tenir en compte el factor més important: el SO. Les que més s’utilitzen actualment en el món d’Android són:</w:t>
      </w:r>
    </w:p>
    <w:p w14:paraId="36D9530B" w14:textId="19713660" w:rsidR="00BE687D" w:rsidRDefault="00BE687D" w:rsidP="006B5004">
      <w:pPr>
        <w:pStyle w:val="PARAGRAPH"/>
        <w:numPr>
          <w:ilvl w:val="0"/>
          <w:numId w:val="6"/>
        </w:numPr>
        <w:rPr>
          <w:lang w:val="ca-ES"/>
        </w:rPr>
      </w:pPr>
      <w:r w:rsidRPr="006335DC">
        <w:rPr>
          <w:b/>
          <w:bCs/>
          <w:lang w:val="ca-ES"/>
        </w:rPr>
        <w:t>JavaScript</w:t>
      </w:r>
      <w:r>
        <w:rPr>
          <w:lang w:val="ca-ES"/>
        </w:rPr>
        <w:t xml:space="preserve">: Aquest llenguatge de programació va ser un dels més utilitzats gràcies al gran nombre de frameworks que l’utilitzen com poden ser Angular, React, etc. Destaca la seva facilitat per </w:t>
      </w:r>
      <w:r>
        <w:rPr>
          <w:lang w:val="ca-ES"/>
        </w:rPr>
        <w:t xml:space="preserve">crear una estructura de </w:t>
      </w:r>
      <w:r w:rsidR="00CF6C74">
        <w:rPr>
          <w:lang w:val="ca-ES"/>
        </w:rPr>
        <w:t>full-stack molt còmodament. En el cas de React, també ens permetrà programar apps per iOS.</w:t>
      </w:r>
    </w:p>
    <w:p w14:paraId="6284B93C" w14:textId="77777777" w:rsidR="002A2648" w:rsidRDefault="00CF6C74" w:rsidP="006B5004">
      <w:pPr>
        <w:pStyle w:val="PARAGRAPH"/>
        <w:numPr>
          <w:ilvl w:val="0"/>
          <w:numId w:val="6"/>
        </w:numPr>
        <w:rPr>
          <w:lang w:val="ca-ES"/>
        </w:rPr>
      </w:pPr>
      <w:r w:rsidRPr="006335DC">
        <w:rPr>
          <w:b/>
          <w:bCs/>
          <w:lang w:val="ca-ES"/>
        </w:rPr>
        <w:t>Java</w:t>
      </w:r>
      <w:r>
        <w:rPr>
          <w:lang w:val="ca-ES"/>
        </w:rPr>
        <w:t>: D’igual manera que JavaScript, aquest és un llenguatge molt polivalent</w:t>
      </w:r>
      <w:r w:rsidR="002A2648">
        <w:rPr>
          <w:lang w:val="ca-ES"/>
        </w:rPr>
        <w:t xml:space="preserve"> que també permet fer una estructura full-stack</w:t>
      </w:r>
      <w:r>
        <w:rPr>
          <w:lang w:val="ca-ES"/>
        </w:rPr>
        <w:t>.</w:t>
      </w:r>
    </w:p>
    <w:p w14:paraId="273FB2C7" w14:textId="09706A1A" w:rsidR="00CF6C74" w:rsidRDefault="002A2648" w:rsidP="006B5004">
      <w:pPr>
        <w:pStyle w:val="PARAGRAPH"/>
        <w:numPr>
          <w:ilvl w:val="0"/>
          <w:numId w:val="6"/>
        </w:numPr>
        <w:rPr>
          <w:lang w:val="ca-ES"/>
        </w:rPr>
      </w:pPr>
      <w:r w:rsidRPr="006335DC">
        <w:rPr>
          <w:b/>
          <w:bCs/>
          <w:lang w:val="ca-ES"/>
        </w:rPr>
        <w:t>Kotlin</w:t>
      </w:r>
      <w:r>
        <w:rPr>
          <w:lang w:val="ca-ES"/>
        </w:rPr>
        <w:t>: Al tenir suport natiu d’Android, Kotlin és la millor opció si es vol desenvolupar una aplicació en Android i es volen aprofitar totes les característiques tant del sistema operatiu com del telèfon mòbil.</w:t>
      </w:r>
      <w:r w:rsidR="00CF6C74">
        <w:rPr>
          <w:lang w:val="ca-ES"/>
        </w:rPr>
        <w:t xml:space="preserve"> </w:t>
      </w:r>
    </w:p>
    <w:p w14:paraId="38A3251D" w14:textId="3DE7BA3C" w:rsidR="002A2648" w:rsidRDefault="002A2648" w:rsidP="002A2648">
      <w:pPr>
        <w:pStyle w:val="PARAGRAPH"/>
        <w:rPr>
          <w:lang w:val="ca-ES"/>
        </w:rPr>
      </w:pPr>
      <w:r>
        <w:rPr>
          <w:lang w:val="ca-ES"/>
        </w:rPr>
        <w:t xml:space="preserve">En canvi, si es vol </w:t>
      </w:r>
      <w:r w:rsidR="004C61C1">
        <w:rPr>
          <w:lang w:val="ca-ES"/>
        </w:rPr>
        <w:t>desenvolupar una app en iOS, les millors opcions són:</w:t>
      </w:r>
    </w:p>
    <w:p w14:paraId="7DE0668F" w14:textId="413090AB" w:rsidR="004C61C1" w:rsidRDefault="004C61C1" w:rsidP="006B5004">
      <w:pPr>
        <w:pStyle w:val="PARAGRAPH"/>
        <w:numPr>
          <w:ilvl w:val="0"/>
          <w:numId w:val="7"/>
        </w:numPr>
        <w:rPr>
          <w:lang w:val="ca-ES"/>
        </w:rPr>
      </w:pPr>
      <w:r w:rsidRPr="006335DC">
        <w:rPr>
          <w:b/>
          <w:bCs/>
          <w:lang w:val="ca-ES"/>
        </w:rPr>
        <w:t>Swift</w:t>
      </w:r>
      <w:r>
        <w:rPr>
          <w:lang w:val="ca-ES"/>
        </w:rPr>
        <w:t>: És el llenguatge oficial d’iOS. Per aquest fet, té suport directe d’Apple, una gran avantatge al ser un sistema operatiu tan tancat. Al ser natiu, utilitza totes les funcions possibles del telèfon mòbil.</w:t>
      </w:r>
    </w:p>
    <w:p w14:paraId="7F2AC10A" w14:textId="66EB3B11" w:rsidR="004C61C1" w:rsidRPr="00BE687D" w:rsidRDefault="004C61C1" w:rsidP="004C61C1">
      <w:pPr>
        <w:pStyle w:val="PARAGRAPH"/>
        <w:rPr>
          <w:lang w:val="ca-ES"/>
        </w:rPr>
      </w:pPr>
      <w:r>
        <w:rPr>
          <w:lang w:val="ca-ES"/>
        </w:rPr>
        <w:t>Fora de l’àmbit natiu, el framework que està creixent d’una forma exponencial és Flutter</w:t>
      </w:r>
      <w:r w:rsidR="008D5594">
        <w:rPr>
          <w:lang w:val="ca-ES"/>
        </w:rPr>
        <w:t xml:space="preserve"> [20]</w:t>
      </w:r>
      <w:r>
        <w:rPr>
          <w:lang w:val="ca-ES"/>
        </w:rPr>
        <w:t>. Aquest framework que ha creat Google fa servir el llenguatge Dart. La principal avantatge d’aquest sistema és que d’un mateix codi es pot crear una aplicació d’Android, d’iOS, d’escriptori de Windows i fins i tot una pàgina web.</w:t>
      </w:r>
    </w:p>
    <w:p w14:paraId="02F47783" w14:textId="1CCF95AA" w:rsidR="00D91637" w:rsidRDefault="009843F1" w:rsidP="00D91637">
      <w:pPr>
        <w:pStyle w:val="Ttulo1"/>
        <w:rPr>
          <w:lang w:val="ca-ES"/>
        </w:rPr>
      </w:pPr>
      <w:r>
        <w:rPr>
          <w:lang w:val="ca-ES"/>
        </w:rPr>
        <w:t>4</w:t>
      </w:r>
      <w:r w:rsidR="00D91637">
        <w:rPr>
          <w:lang w:val="ca-ES"/>
        </w:rPr>
        <w:t>. Metodologia</w:t>
      </w:r>
      <w:r w:rsidR="005C56DA">
        <w:rPr>
          <w:lang w:val="ca-ES"/>
        </w:rPr>
        <w:t xml:space="preserve"> i Eines</w:t>
      </w:r>
    </w:p>
    <w:p w14:paraId="245CF0E9" w14:textId="20D89836" w:rsidR="00D91637" w:rsidRDefault="001F76F5" w:rsidP="001F76F5">
      <w:pPr>
        <w:pStyle w:val="PARAGRAPHnoindent"/>
        <w:ind w:firstLine="240"/>
        <w:rPr>
          <w:lang w:val="ca-ES"/>
        </w:rPr>
      </w:pPr>
      <w:r>
        <w:rPr>
          <w:lang w:val="ca-ES"/>
        </w:rPr>
        <w:t>En aquest projecte s’utilitzaran diferents mètodes i eines per tal de portar una correcta gestió i desenvolupament de tot el conjunt de fases del projecte.</w:t>
      </w:r>
    </w:p>
    <w:p w14:paraId="30541860" w14:textId="3812403A" w:rsidR="001F76F5" w:rsidRDefault="001F76F5" w:rsidP="001F76F5">
      <w:pPr>
        <w:pStyle w:val="PARAGRAPH"/>
        <w:ind w:firstLine="0"/>
        <w:rPr>
          <w:lang w:val="ca-ES"/>
        </w:rPr>
      </w:pPr>
      <w:r>
        <w:rPr>
          <w:lang w:val="ca-ES"/>
        </w:rPr>
        <w:t xml:space="preserve">Pel que fa a metodologies, es farà servir una metodologia àgil tal com és SCRUM </w:t>
      </w:r>
      <w:r w:rsidR="008D5594">
        <w:rPr>
          <w:lang w:val="ca-ES"/>
        </w:rPr>
        <w:t>[21]</w:t>
      </w:r>
      <w:r>
        <w:rPr>
          <w:lang w:val="ca-ES"/>
        </w:rPr>
        <w:t>, amb una configuració d’sprints. La seva durada estarà determinada per les diferents entregues que hi hagi en el transcurs del TFG</w:t>
      </w:r>
      <w:r w:rsidR="00B959AB">
        <w:rPr>
          <w:lang w:val="ca-ES"/>
        </w:rPr>
        <w:t>, amb l’excepció d’alguna funcionalitat gran que tingui moltes subtasques o períodes molt grans entre lliuraments. Això fa que els sprints tinguin una durada d’entre 2-3 setmanes, una durada òptima per tal de treballar amb aquesta metodologia.</w:t>
      </w:r>
    </w:p>
    <w:p w14:paraId="32173200" w14:textId="77777777" w:rsidR="005C56DA" w:rsidRDefault="00A328FC" w:rsidP="001F76F5">
      <w:pPr>
        <w:pStyle w:val="PARAGRAPH"/>
        <w:ind w:firstLine="0"/>
        <w:rPr>
          <w:lang w:val="ca-ES"/>
        </w:rPr>
      </w:pPr>
      <w:r>
        <w:rPr>
          <w:lang w:val="ca-ES"/>
        </w:rPr>
        <w:t>Pel que fa a les eines que s’utilitzaran, aquestes seran:</w:t>
      </w:r>
      <w:r w:rsidR="00DD73A0">
        <w:rPr>
          <w:lang w:val="ca-ES"/>
        </w:rPr>
        <w:t xml:space="preserve"> Jira [22] per la gestió i els seguiments dels sprints, Notion [23] per la documentació interactiva del progrés i experiments que es duran a terme en el transcurs del projecte, Github [24] per la creació del repositori del projecte i Toggl [25], una eina de time tracking. </w:t>
      </w:r>
    </w:p>
    <w:p w14:paraId="3DDA268B" w14:textId="5CB77346" w:rsidR="005C56DA" w:rsidRDefault="005C56DA" w:rsidP="001F76F5">
      <w:pPr>
        <w:pStyle w:val="PARAGRAPH"/>
        <w:ind w:firstLine="0"/>
        <w:rPr>
          <w:lang w:val="ca-ES"/>
        </w:rPr>
      </w:pPr>
      <w:r>
        <w:rPr>
          <w:lang w:val="ca-ES"/>
        </w:rPr>
        <w:t>Pel que fa a eines de desenvolupament, s’utilitzaran Roboflow [26] per la creació i gestió de datasets a més de l’etiquetatge de les classes per tal d’entrenar els models. Una altra eina serà WandB [27] que ens ajudarà a tenir una millor perspectiva del progrés dels entrenaments</w:t>
      </w:r>
      <w:r w:rsidR="00752F24">
        <w:rPr>
          <w:lang w:val="ca-ES"/>
        </w:rPr>
        <w:t xml:space="preserve"> i experiments</w:t>
      </w:r>
      <w:r>
        <w:rPr>
          <w:lang w:val="ca-ES"/>
        </w:rPr>
        <w:t>.</w:t>
      </w:r>
    </w:p>
    <w:p w14:paraId="196768B2" w14:textId="14C7537A" w:rsidR="00B959AB" w:rsidRDefault="00DD73A0" w:rsidP="001F76F5">
      <w:pPr>
        <w:pStyle w:val="PARAGRAPH"/>
        <w:ind w:firstLine="0"/>
        <w:rPr>
          <w:lang w:val="ca-ES"/>
        </w:rPr>
      </w:pPr>
      <w:r>
        <w:rPr>
          <w:lang w:val="ca-ES"/>
        </w:rPr>
        <w:t xml:space="preserve">Es trobarà informació més detallada sobre les eines i la seva utilització en el dossier (pàgina de Notion) del projecte. </w:t>
      </w:r>
    </w:p>
    <w:p w14:paraId="07B4A82E" w14:textId="1B177881" w:rsidR="00EC68CB" w:rsidRDefault="00EC68CB" w:rsidP="00EC68CB">
      <w:pPr>
        <w:pStyle w:val="PARAGRAPH"/>
        <w:rPr>
          <w:lang w:val="ca-ES"/>
        </w:rPr>
      </w:pPr>
      <w:r>
        <w:rPr>
          <w:lang w:val="ca-ES"/>
        </w:rPr>
        <w:t xml:space="preserve">La majoria d’aquestes eines i metodologies estàn pensades per aplicar-les en projectes </w:t>
      </w:r>
      <w:r w:rsidRPr="00EC68CB">
        <w:rPr>
          <w:lang w:val="ca-ES"/>
        </w:rPr>
        <w:t>col·laboratiu</w:t>
      </w:r>
      <w:r>
        <w:rPr>
          <w:lang w:val="ca-ES"/>
        </w:rPr>
        <w:t xml:space="preserve">s amb un equip de persones. En aquest cas, el projecte només es desenvoluparà per una persona, però és una molt bona oportunitat </w:t>
      </w:r>
      <w:r w:rsidR="00425723">
        <w:rPr>
          <w:lang w:val="ca-ES"/>
        </w:rPr>
        <w:t>per tenir un primer contacte en un àmbit de projecte real.</w:t>
      </w:r>
    </w:p>
    <w:p w14:paraId="1B491AA7" w14:textId="58D18B01" w:rsidR="00BF439D" w:rsidRDefault="009843F1" w:rsidP="00BF439D">
      <w:pPr>
        <w:pStyle w:val="Ttulo1"/>
        <w:rPr>
          <w:lang w:val="ca-ES"/>
        </w:rPr>
      </w:pPr>
      <w:r>
        <w:rPr>
          <w:lang w:val="ca-ES"/>
        </w:rPr>
        <w:lastRenderedPageBreak/>
        <w:t>5</w:t>
      </w:r>
      <w:r w:rsidR="00425723">
        <w:rPr>
          <w:lang w:val="ca-ES"/>
        </w:rPr>
        <w:t>.  Planificació</w:t>
      </w:r>
      <w:r w:rsidR="00D57E86">
        <w:rPr>
          <w:lang w:val="ca-ES"/>
        </w:rPr>
        <w:t xml:space="preserve"> inicial</w:t>
      </w:r>
      <w:r w:rsidR="00425723">
        <w:rPr>
          <w:lang w:val="ca-ES"/>
        </w:rPr>
        <w:t xml:space="preserve"> del projecte</w:t>
      </w:r>
    </w:p>
    <w:p w14:paraId="14FA6101" w14:textId="506CE175" w:rsidR="00BF439D" w:rsidRDefault="00BF439D" w:rsidP="00BF439D">
      <w:pPr>
        <w:pStyle w:val="PARAGRAPHnoindent"/>
        <w:rPr>
          <w:lang w:val="ca-ES"/>
        </w:rPr>
      </w:pPr>
      <w:r>
        <w:rPr>
          <w:lang w:val="ca-ES"/>
        </w:rPr>
        <w:t xml:space="preserve">Les diferents tasques del projecte es basen en la redacció de l’informe del treball, </w:t>
      </w:r>
      <w:r w:rsidR="009F41CC">
        <w:rPr>
          <w:lang w:val="ca-ES"/>
        </w:rPr>
        <w:t>la documentació dels diferents temes que es tractaran en el seu transcurs i les tasques de desenvolupament de les diferents funcionalitats, tant de l’aplicació com dels mòduls de Visió per Computació.</w:t>
      </w:r>
    </w:p>
    <w:p w14:paraId="7C121646" w14:textId="0D3338BA" w:rsidR="009F41CC" w:rsidRDefault="009F41CC" w:rsidP="009F41CC">
      <w:pPr>
        <w:pStyle w:val="PARAGRAPH"/>
        <w:rPr>
          <w:lang w:val="ca-ES"/>
        </w:rPr>
      </w:pPr>
      <w:r>
        <w:rPr>
          <w:lang w:val="ca-ES"/>
        </w:rPr>
        <w:t>Per tant, s’haurà de tenir en compte que en algunes etapes del projecte es faran algunes d’aquestes tasques de manera simultània.</w:t>
      </w:r>
    </w:p>
    <w:p w14:paraId="0113FAC9" w14:textId="55AB779C" w:rsidR="006335DC" w:rsidRDefault="009718DF" w:rsidP="006335DC">
      <w:pPr>
        <w:pStyle w:val="PARAGRAPH"/>
        <w:rPr>
          <w:lang w:val="ca-ES"/>
        </w:rPr>
      </w:pPr>
      <w:r>
        <w:rPr>
          <w:lang w:val="ca-ES"/>
        </w:rPr>
        <w:t>D’una manera molt preliminar i sense tenir cap referència del temps de les tasques la planificació inicial seria aquesta:</w:t>
      </w:r>
    </w:p>
    <w:p w14:paraId="4D29BFAF" w14:textId="66CB4F74" w:rsidR="009718DF" w:rsidRDefault="009718DF" w:rsidP="006335DC">
      <w:pPr>
        <w:widowControl/>
        <w:spacing w:line="240" w:lineRule="auto"/>
        <w:jc w:val="left"/>
        <w:rPr>
          <w:lang w:val="ca-ES"/>
        </w:rPr>
      </w:pPr>
    </w:p>
    <w:tbl>
      <w:tblPr>
        <w:tblStyle w:val="Tablaconcuadrcula"/>
        <w:tblW w:w="0" w:type="auto"/>
        <w:tblInd w:w="108" w:type="dxa"/>
        <w:tblLook w:val="04A0" w:firstRow="1" w:lastRow="0" w:firstColumn="1" w:lastColumn="0" w:noHBand="0" w:noVBand="1"/>
      </w:tblPr>
      <w:tblGrid>
        <w:gridCol w:w="993"/>
        <w:gridCol w:w="3969"/>
      </w:tblGrid>
      <w:tr w:rsidR="009718DF" w14:paraId="1E1C1B49" w14:textId="77777777" w:rsidTr="002960D9">
        <w:tc>
          <w:tcPr>
            <w:tcW w:w="993" w:type="dxa"/>
            <w:tcBorders>
              <w:top w:val="single" w:sz="18" w:space="0" w:color="auto"/>
              <w:left w:val="nil"/>
              <w:bottom w:val="single" w:sz="8" w:space="0" w:color="auto"/>
              <w:right w:val="nil"/>
            </w:tcBorders>
          </w:tcPr>
          <w:p w14:paraId="5E547E94" w14:textId="72C08524" w:rsidR="009718DF" w:rsidRPr="002960D9" w:rsidRDefault="009718DF" w:rsidP="009718DF">
            <w:pPr>
              <w:pStyle w:val="PARAGRAPH"/>
              <w:ind w:firstLine="0"/>
              <w:jc w:val="center"/>
              <w:rPr>
                <w:lang w:val="ca-ES"/>
              </w:rPr>
            </w:pPr>
            <w:r w:rsidRPr="002960D9">
              <w:rPr>
                <w:lang w:val="ca-ES"/>
              </w:rPr>
              <w:t>Data</w:t>
            </w:r>
          </w:p>
        </w:tc>
        <w:tc>
          <w:tcPr>
            <w:tcW w:w="3969" w:type="dxa"/>
            <w:tcBorders>
              <w:top w:val="single" w:sz="18" w:space="0" w:color="auto"/>
              <w:left w:val="nil"/>
              <w:bottom w:val="single" w:sz="8" w:space="0" w:color="auto"/>
              <w:right w:val="nil"/>
            </w:tcBorders>
          </w:tcPr>
          <w:p w14:paraId="6A88D339" w14:textId="21724A44" w:rsidR="009718DF" w:rsidRPr="002960D9" w:rsidRDefault="009718DF" w:rsidP="009718DF">
            <w:pPr>
              <w:pStyle w:val="PARAGRAPH"/>
              <w:ind w:firstLine="0"/>
              <w:jc w:val="center"/>
              <w:rPr>
                <w:lang w:val="ca-ES"/>
              </w:rPr>
            </w:pPr>
            <w:r w:rsidRPr="002960D9">
              <w:rPr>
                <w:lang w:val="ca-ES"/>
              </w:rPr>
              <w:t>Output desitjat</w:t>
            </w:r>
          </w:p>
        </w:tc>
      </w:tr>
      <w:tr w:rsidR="009718DF" w:rsidRPr="005947C3" w14:paraId="1EBC9FEB" w14:textId="77777777" w:rsidTr="002960D9">
        <w:tc>
          <w:tcPr>
            <w:tcW w:w="993" w:type="dxa"/>
            <w:tcBorders>
              <w:top w:val="single" w:sz="8" w:space="0" w:color="auto"/>
              <w:left w:val="nil"/>
              <w:bottom w:val="nil"/>
              <w:right w:val="nil"/>
            </w:tcBorders>
            <w:vAlign w:val="center"/>
          </w:tcPr>
          <w:p w14:paraId="374F7060" w14:textId="7DB4F3DE" w:rsidR="009718DF" w:rsidRPr="002960D9" w:rsidRDefault="009718DF" w:rsidP="00382260">
            <w:pPr>
              <w:pStyle w:val="PARAGRAPH"/>
              <w:ind w:firstLine="0"/>
              <w:jc w:val="center"/>
              <w:rPr>
                <w:lang w:val="ca-ES"/>
              </w:rPr>
            </w:pPr>
            <w:r w:rsidRPr="002960D9">
              <w:rPr>
                <w:lang w:val="ca-ES"/>
              </w:rPr>
              <w:t>06-03-22</w:t>
            </w:r>
          </w:p>
        </w:tc>
        <w:tc>
          <w:tcPr>
            <w:tcW w:w="3969" w:type="dxa"/>
            <w:tcBorders>
              <w:top w:val="single" w:sz="8" w:space="0" w:color="auto"/>
              <w:left w:val="nil"/>
              <w:bottom w:val="nil"/>
              <w:right w:val="nil"/>
            </w:tcBorders>
          </w:tcPr>
          <w:p w14:paraId="7D96D6D5" w14:textId="2D23BEBE" w:rsidR="009718DF" w:rsidRPr="002960D9" w:rsidRDefault="009718DF" w:rsidP="009718DF">
            <w:pPr>
              <w:pStyle w:val="PARAGRAPH"/>
              <w:ind w:firstLine="0"/>
              <w:jc w:val="center"/>
              <w:rPr>
                <w:lang w:val="ca-ES"/>
              </w:rPr>
            </w:pPr>
            <w:r w:rsidRPr="002960D9">
              <w:rPr>
                <w:lang w:val="ca-ES"/>
              </w:rPr>
              <w:t xml:space="preserve">Primer Informe i </w:t>
            </w:r>
            <w:r w:rsidR="00CD2DA6" w:rsidRPr="002960D9">
              <w:rPr>
                <w:lang w:val="ca-ES"/>
              </w:rPr>
              <w:t xml:space="preserve">documentació </w:t>
            </w:r>
            <w:r w:rsidRPr="002960D9">
              <w:rPr>
                <w:lang w:val="ca-ES"/>
              </w:rPr>
              <w:t>tècniques de VC inicials</w:t>
            </w:r>
          </w:p>
        </w:tc>
      </w:tr>
      <w:tr w:rsidR="009718DF" w:rsidRPr="005947C3" w14:paraId="49405D22" w14:textId="77777777" w:rsidTr="002960D9">
        <w:tc>
          <w:tcPr>
            <w:tcW w:w="993" w:type="dxa"/>
            <w:tcBorders>
              <w:top w:val="nil"/>
              <w:left w:val="nil"/>
              <w:bottom w:val="nil"/>
              <w:right w:val="nil"/>
            </w:tcBorders>
            <w:vAlign w:val="center"/>
          </w:tcPr>
          <w:p w14:paraId="454FBBA2" w14:textId="4795B109" w:rsidR="009718DF" w:rsidRPr="002960D9" w:rsidRDefault="009718DF" w:rsidP="00382260">
            <w:pPr>
              <w:pStyle w:val="PARAGRAPH"/>
              <w:ind w:firstLine="0"/>
              <w:jc w:val="center"/>
              <w:rPr>
                <w:lang w:val="ca-ES"/>
              </w:rPr>
            </w:pPr>
            <w:r w:rsidRPr="002960D9">
              <w:rPr>
                <w:lang w:val="ca-ES"/>
              </w:rPr>
              <w:t>20-03-22</w:t>
            </w:r>
          </w:p>
        </w:tc>
        <w:tc>
          <w:tcPr>
            <w:tcW w:w="3969" w:type="dxa"/>
            <w:tcBorders>
              <w:top w:val="nil"/>
              <w:left w:val="nil"/>
              <w:bottom w:val="nil"/>
              <w:right w:val="nil"/>
            </w:tcBorders>
          </w:tcPr>
          <w:p w14:paraId="1EDE17B6" w14:textId="467EC5C0" w:rsidR="009718DF" w:rsidRPr="002960D9" w:rsidRDefault="009718DF" w:rsidP="009718DF">
            <w:pPr>
              <w:pStyle w:val="PARAGRAPH"/>
              <w:ind w:firstLine="0"/>
              <w:jc w:val="center"/>
              <w:rPr>
                <w:lang w:val="ca-ES"/>
              </w:rPr>
            </w:pPr>
            <w:r w:rsidRPr="002960D9">
              <w:rPr>
                <w:lang w:val="ca-ES"/>
              </w:rPr>
              <w:t>Primera versió mòdul image recognition</w:t>
            </w:r>
          </w:p>
        </w:tc>
      </w:tr>
      <w:tr w:rsidR="009718DF" w:rsidRPr="005947C3" w14:paraId="57C959AF" w14:textId="77777777" w:rsidTr="002960D9">
        <w:tc>
          <w:tcPr>
            <w:tcW w:w="993" w:type="dxa"/>
            <w:tcBorders>
              <w:top w:val="nil"/>
              <w:left w:val="nil"/>
              <w:bottom w:val="nil"/>
              <w:right w:val="nil"/>
            </w:tcBorders>
            <w:vAlign w:val="center"/>
          </w:tcPr>
          <w:p w14:paraId="4541CE26" w14:textId="6A6A3542" w:rsidR="009718DF" w:rsidRPr="002960D9" w:rsidRDefault="009718DF" w:rsidP="00382260">
            <w:pPr>
              <w:pStyle w:val="PARAGRAPH"/>
              <w:ind w:firstLine="0"/>
              <w:jc w:val="center"/>
              <w:rPr>
                <w:lang w:val="ca-ES"/>
              </w:rPr>
            </w:pPr>
            <w:r w:rsidRPr="002960D9">
              <w:rPr>
                <w:lang w:val="ca-ES"/>
              </w:rPr>
              <w:t>27-03-22</w:t>
            </w:r>
          </w:p>
        </w:tc>
        <w:tc>
          <w:tcPr>
            <w:tcW w:w="3969" w:type="dxa"/>
            <w:tcBorders>
              <w:top w:val="nil"/>
              <w:left w:val="nil"/>
              <w:bottom w:val="nil"/>
              <w:right w:val="nil"/>
            </w:tcBorders>
          </w:tcPr>
          <w:p w14:paraId="088E57C2" w14:textId="0226F4F3" w:rsidR="009718DF" w:rsidRPr="002960D9" w:rsidRDefault="009718DF" w:rsidP="009718DF">
            <w:pPr>
              <w:pStyle w:val="PARAGRAPH"/>
              <w:ind w:firstLine="0"/>
              <w:jc w:val="center"/>
              <w:rPr>
                <w:lang w:val="ca-ES"/>
              </w:rPr>
            </w:pPr>
            <w:r w:rsidRPr="002960D9">
              <w:rPr>
                <w:lang w:val="ca-ES"/>
              </w:rPr>
              <w:t>Millores mòdul Img Rec i primera versió de l’App</w:t>
            </w:r>
          </w:p>
        </w:tc>
      </w:tr>
      <w:tr w:rsidR="009718DF" w14:paraId="7A0C5CB2" w14:textId="77777777" w:rsidTr="002960D9">
        <w:tc>
          <w:tcPr>
            <w:tcW w:w="993" w:type="dxa"/>
            <w:tcBorders>
              <w:top w:val="nil"/>
              <w:left w:val="nil"/>
              <w:bottom w:val="nil"/>
              <w:right w:val="nil"/>
            </w:tcBorders>
            <w:vAlign w:val="center"/>
          </w:tcPr>
          <w:p w14:paraId="62826EDB" w14:textId="79E74805" w:rsidR="009718DF" w:rsidRPr="002960D9" w:rsidRDefault="009718DF" w:rsidP="00382260">
            <w:pPr>
              <w:pStyle w:val="PARAGRAPH"/>
              <w:ind w:firstLine="0"/>
              <w:jc w:val="center"/>
              <w:rPr>
                <w:lang w:val="ca-ES"/>
              </w:rPr>
            </w:pPr>
            <w:r w:rsidRPr="002960D9">
              <w:rPr>
                <w:lang w:val="ca-ES"/>
              </w:rPr>
              <w:t>10-04-22</w:t>
            </w:r>
          </w:p>
        </w:tc>
        <w:tc>
          <w:tcPr>
            <w:tcW w:w="3969" w:type="dxa"/>
            <w:tcBorders>
              <w:top w:val="nil"/>
              <w:left w:val="nil"/>
              <w:bottom w:val="nil"/>
              <w:right w:val="nil"/>
            </w:tcBorders>
          </w:tcPr>
          <w:p w14:paraId="40E3B10F" w14:textId="1FF20F84" w:rsidR="009718DF" w:rsidRPr="002960D9" w:rsidRDefault="00AA262E" w:rsidP="009718DF">
            <w:pPr>
              <w:pStyle w:val="PARAGRAPH"/>
              <w:ind w:firstLine="0"/>
              <w:jc w:val="center"/>
              <w:rPr>
                <w:lang w:val="ca-ES"/>
              </w:rPr>
            </w:pPr>
            <w:r w:rsidRPr="002960D9">
              <w:rPr>
                <w:lang w:val="ca-ES"/>
              </w:rPr>
              <w:t>Informe progrés I i millores mòdul Img Rec</w:t>
            </w:r>
          </w:p>
        </w:tc>
      </w:tr>
      <w:tr w:rsidR="009718DF" w:rsidRPr="005947C3" w14:paraId="0930B0D6" w14:textId="77777777" w:rsidTr="002960D9">
        <w:tc>
          <w:tcPr>
            <w:tcW w:w="993" w:type="dxa"/>
            <w:tcBorders>
              <w:top w:val="nil"/>
              <w:left w:val="nil"/>
              <w:bottom w:val="nil"/>
              <w:right w:val="nil"/>
            </w:tcBorders>
            <w:vAlign w:val="center"/>
          </w:tcPr>
          <w:p w14:paraId="474D071C" w14:textId="0E124848" w:rsidR="009718DF" w:rsidRPr="002960D9" w:rsidRDefault="00AA262E" w:rsidP="00382260">
            <w:pPr>
              <w:pStyle w:val="PARAGRAPH"/>
              <w:ind w:firstLine="0"/>
              <w:jc w:val="center"/>
              <w:rPr>
                <w:lang w:val="ca-ES"/>
              </w:rPr>
            </w:pPr>
            <w:r w:rsidRPr="002960D9">
              <w:rPr>
                <w:lang w:val="ca-ES"/>
              </w:rPr>
              <w:t>24-04-22</w:t>
            </w:r>
          </w:p>
        </w:tc>
        <w:tc>
          <w:tcPr>
            <w:tcW w:w="3969" w:type="dxa"/>
            <w:tcBorders>
              <w:top w:val="nil"/>
              <w:left w:val="nil"/>
              <w:bottom w:val="nil"/>
              <w:right w:val="nil"/>
            </w:tcBorders>
          </w:tcPr>
          <w:p w14:paraId="71168D1E" w14:textId="38997E78" w:rsidR="009718DF" w:rsidRPr="002960D9" w:rsidRDefault="00AA262E" w:rsidP="009718DF">
            <w:pPr>
              <w:pStyle w:val="PARAGRAPH"/>
              <w:ind w:firstLine="0"/>
              <w:jc w:val="center"/>
              <w:rPr>
                <w:lang w:val="ca-ES"/>
              </w:rPr>
            </w:pPr>
            <w:r w:rsidRPr="002960D9">
              <w:rPr>
                <w:lang w:val="ca-ES"/>
              </w:rPr>
              <w:t>Img Rec acabat, primera versió OCR i millora de l’aplicació</w:t>
            </w:r>
          </w:p>
        </w:tc>
      </w:tr>
      <w:tr w:rsidR="009718DF" w14:paraId="26059439" w14:textId="77777777" w:rsidTr="002960D9">
        <w:tc>
          <w:tcPr>
            <w:tcW w:w="993" w:type="dxa"/>
            <w:tcBorders>
              <w:top w:val="nil"/>
              <w:left w:val="nil"/>
              <w:bottom w:val="nil"/>
              <w:right w:val="nil"/>
            </w:tcBorders>
            <w:vAlign w:val="center"/>
          </w:tcPr>
          <w:p w14:paraId="2BFCBBD0" w14:textId="286208B5" w:rsidR="009718DF" w:rsidRPr="002960D9" w:rsidRDefault="00AA262E" w:rsidP="00382260">
            <w:pPr>
              <w:pStyle w:val="PARAGRAPH"/>
              <w:ind w:firstLine="0"/>
              <w:jc w:val="center"/>
              <w:rPr>
                <w:lang w:val="ca-ES"/>
              </w:rPr>
            </w:pPr>
            <w:r w:rsidRPr="002960D9">
              <w:rPr>
                <w:lang w:val="ca-ES"/>
              </w:rPr>
              <w:t>0</w:t>
            </w:r>
            <w:r w:rsidR="00382260" w:rsidRPr="002960D9">
              <w:rPr>
                <w:lang w:val="ca-ES"/>
              </w:rPr>
              <w:t>8</w:t>
            </w:r>
            <w:r w:rsidRPr="002960D9">
              <w:rPr>
                <w:lang w:val="ca-ES"/>
              </w:rPr>
              <w:t>-05-22</w:t>
            </w:r>
          </w:p>
        </w:tc>
        <w:tc>
          <w:tcPr>
            <w:tcW w:w="3969" w:type="dxa"/>
            <w:tcBorders>
              <w:top w:val="nil"/>
              <w:left w:val="nil"/>
              <w:bottom w:val="nil"/>
              <w:right w:val="nil"/>
            </w:tcBorders>
          </w:tcPr>
          <w:p w14:paraId="19BDEBA3" w14:textId="4E7FFAE6" w:rsidR="009718DF" w:rsidRPr="002960D9" w:rsidRDefault="00382260" w:rsidP="009718DF">
            <w:pPr>
              <w:pStyle w:val="PARAGRAPH"/>
              <w:ind w:firstLine="0"/>
              <w:jc w:val="center"/>
              <w:rPr>
                <w:lang w:val="ca-ES"/>
              </w:rPr>
            </w:pPr>
            <w:r w:rsidRPr="002960D9">
              <w:rPr>
                <w:lang w:val="ca-ES"/>
              </w:rPr>
              <w:t>OCR acabat</w:t>
            </w:r>
          </w:p>
        </w:tc>
      </w:tr>
      <w:tr w:rsidR="009718DF" w14:paraId="729BD99D" w14:textId="77777777" w:rsidTr="002960D9">
        <w:tc>
          <w:tcPr>
            <w:tcW w:w="993" w:type="dxa"/>
            <w:tcBorders>
              <w:top w:val="nil"/>
              <w:left w:val="nil"/>
              <w:bottom w:val="nil"/>
              <w:right w:val="nil"/>
            </w:tcBorders>
            <w:vAlign w:val="center"/>
          </w:tcPr>
          <w:p w14:paraId="3F14178A" w14:textId="5B3A0121" w:rsidR="009718DF" w:rsidRPr="002960D9" w:rsidRDefault="00382260" w:rsidP="00382260">
            <w:pPr>
              <w:pStyle w:val="PARAGRAPH"/>
              <w:ind w:firstLine="0"/>
              <w:jc w:val="center"/>
              <w:rPr>
                <w:lang w:val="ca-ES"/>
              </w:rPr>
            </w:pPr>
            <w:r w:rsidRPr="002960D9">
              <w:rPr>
                <w:lang w:val="ca-ES"/>
              </w:rPr>
              <w:t>22-05-22</w:t>
            </w:r>
          </w:p>
        </w:tc>
        <w:tc>
          <w:tcPr>
            <w:tcW w:w="3969" w:type="dxa"/>
            <w:tcBorders>
              <w:top w:val="nil"/>
              <w:left w:val="nil"/>
              <w:bottom w:val="nil"/>
              <w:right w:val="nil"/>
            </w:tcBorders>
          </w:tcPr>
          <w:p w14:paraId="00D7D1E4" w14:textId="42F3E811" w:rsidR="009718DF" w:rsidRPr="002960D9" w:rsidRDefault="00382260" w:rsidP="009718DF">
            <w:pPr>
              <w:pStyle w:val="PARAGRAPH"/>
              <w:ind w:firstLine="0"/>
              <w:jc w:val="center"/>
              <w:rPr>
                <w:lang w:val="ca-ES"/>
              </w:rPr>
            </w:pPr>
            <w:r w:rsidRPr="002960D9">
              <w:rPr>
                <w:lang w:val="ca-ES"/>
              </w:rPr>
              <w:t>Informe progrés II i primera versió Img Rec animals</w:t>
            </w:r>
          </w:p>
        </w:tc>
      </w:tr>
      <w:tr w:rsidR="00AA262E" w14:paraId="32D0F4AE" w14:textId="77777777" w:rsidTr="002960D9">
        <w:tc>
          <w:tcPr>
            <w:tcW w:w="993" w:type="dxa"/>
            <w:tcBorders>
              <w:top w:val="nil"/>
              <w:left w:val="nil"/>
              <w:bottom w:val="nil"/>
              <w:right w:val="nil"/>
            </w:tcBorders>
            <w:vAlign w:val="center"/>
          </w:tcPr>
          <w:p w14:paraId="196AD627" w14:textId="48AE975A" w:rsidR="00AA262E" w:rsidRPr="002960D9" w:rsidRDefault="00382260" w:rsidP="00382260">
            <w:pPr>
              <w:pStyle w:val="PARAGRAPH"/>
              <w:ind w:firstLine="0"/>
              <w:jc w:val="center"/>
              <w:rPr>
                <w:lang w:val="ca-ES"/>
              </w:rPr>
            </w:pPr>
            <w:r w:rsidRPr="002960D9">
              <w:rPr>
                <w:lang w:val="ca-ES"/>
              </w:rPr>
              <w:t>05-06-22</w:t>
            </w:r>
          </w:p>
        </w:tc>
        <w:tc>
          <w:tcPr>
            <w:tcW w:w="3969" w:type="dxa"/>
            <w:tcBorders>
              <w:top w:val="nil"/>
              <w:left w:val="nil"/>
              <w:bottom w:val="nil"/>
              <w:right w:val="nil"/>
            </w:tcBorders>
          </w:tcPr>
          <w:p w14:paraId="32A659D4" w14:textId="6C2FF5C9" w:rsidR="00AA262E" w:rsidRPr="002960D9" w:rsidRDefault="00382260" w:rsidP="009718DF">
            <w:pPr>
              <w:pStyle w:val="PARAGRAPH"/>
              <w:ind w:firstLine="0"/>
              <w:jc w:val="center"/>
              <w:rPr>
                <w:lang w:val="ca-ES"/>
              </w:rPr>
            </w:pPr>
            <w:r w:rsidRPr="002960D9">
              <w:rPr>
                <w:lang w:val="ca-ES"/>
              </w:rPr>
              <w:t>Desenvolupament app i Img Rec animals acabat</w:t>
            </w:r>
          </w:p>
        </w:tc>
      </w:tr>
      <w:tr w:rsidR="00AA262E" w14:paraId="4BFFD765" w14:textId="77777777" w:rsidTr="002960D9">
        <w:tc>
          <w:tcPr>
            <w:tcW w:w="993" w:type="dxa"/>
            <w:tcBorders>
              <w:top w:val="nil"/>
              <w:left w:val="nil"/>
              <w:bottom w:val="nil"/>
              <w:right w:val="nil"/>
            </w:tcBorders>
            <w:vAlign w:val="center"/>
          </w:tcPr>
          <w:p w14:paraId="1070A750" w14:textId="7A8CF801" w:rsidR="00AA262E" w:rsidRPr="002960D9" w:rsidRDefault="00382260" w:rsidP="00382260">
            <w:pPr>
              <w:pStyle w:val="PARAGRAPH"/>
              <w:ind w:firstLine="0"/>
              <w:jc w:val="center"/>
              <w:rPr>
                <w:lang w:val="ca-ES"/>
              </w:rPr>
            </w:pPr>
            <w:r w:rsidRPr="002960D9">
              <w:rPr>
                <w:lang w:val="ca-ES"/>
              </w:rPr>
              <w:t>12-06-22</w:t>
            </w:r>
          </w:p>
        </w:tc>
        <w:tc>
          <w:tcPr>
            <w:tcW w:w="3969" w:type="dxa"/>
            <w:tcBorders>
              <w:top w:val="nil"/>
              <w:left w:val="nil"/>
              <w:bottom w:val="nil"/>
              <w:right w:val="nil"/>
            </w:tcBorders>
          </w:tcPr>
          <w:p w14:paraId="4CCF691A" w14:textId="14D0DBA3" w:rsidR="00AA262E" w:rsidRPr="002960D9" w:rsidRDefault="00382260" w:rsidP="009718DF">
            <w:pPr>
              <w:pStyle w:val="PARAGRAPH"/>
              <w:ind w:firstLine="0"/>
              <w:jc w:val="center"/>
              <w:rPr>
                <w:lang w:val="ca-ES"/>
              </w:rPr>
            </w:pPr>
            <w:r w:rsidRPr="002960D9">
              <w:rPr>
                <w:lang w:val="ca-ES"/>
              </w:rPr>
              <w:t>Proposta Informe Final</w:t>
            </w:r>
          </w:p>
        </w:tc>
      </w:tr>
      <w:tr w:rsidR="00382260" w14:paraId="35FFEABF" w14:textId="77777777" w:rsidTr="002960D9">
        <w:tc>
          <w:tcPr>
            <w:tcW w:w="993" w:type="dxa"/>
            <w:tcBorders>
              <w:top w:val="nil"/>
              <w:left w:val="nil"/>
              <w:bottom w:val="nil"/>
              <w:right w:val="nil"/>
            </w:tcBorders>
            <w:vAlign w:val="center"/>
          </w:tcPr>
          <w:p w14:paraId="07844A05" w14:textId="4794CF29" w:rsidR="00382260" w:rsidRPr="002960D9" w:rsidRDefault="00382260" w:rsidP="00382260">
            <w:pPr>
              <w:pStyle w:val="PARAGRAPH"/>
              <w:ind w:firstLine="0"/>
              <w:jc w:val="center"/>
              <w:rPr>
                <w:lang w:val="ca-ES"/>
              </w:rPr>
            </w:pPr>
            <w:r w:rsidRPr="002960D9">
              <w:rPr>
                <w:lang w:val="ca-ES"/>
              </w:rPr>
              <w:t>26-06-22</w:t>
            </w:r>
          </w:p>
        </w:tc>
        <w:tc>
          <w:tcPr>
            <w:tcW w:w="3969" w:type="dxa"/>
            <w:tcBorders>
              <w:top w:val="nil"/>
              <w:left w:val="nil"/>
              <w:bottom w:val="nil"/>
              <w:right w:val="nil"/>
            </w:tcBorders>
          </w:tcPr>
          <w:p w14:paraId="79185849" w14:textId="7C0D9F6A" w:rsidR="00382260" w:rsidRPr="002960D9" w:rsidRDefault="00382260" w:rsidP="009718DF">
            <w:pPr>
              <w:pStyle w:val="PARAGRAPH"/>
              <w:ind w:firstLine="0"/>
              <w:jc w:val="center"/>
              <w:rPr>
                <w:lang w:val="ca-ES"/>
              </w:rPr>
            </w:pPr>
            <w:r w:rsidRPr="002960D9">
              <w:rPr>
                <w:lang w:val="ca-ES"/>
              </w:rPr>
              <w:t>Proposta Presentació</w:t>
            </w:r>
          </w:p>
        </w:tc>
      </w:tr>
      <w:tr w:rsidR="00382260" w14:paraId="388F0118" w14:textId="77777777" w:rsidTr="002960D9">
        <w:tc>
          <w:tcPr>
            <w:tcW w:w="993" w:type="dxa"/>
            <w:tcBorders>
              <w:top w:val="nil"/>
              <w:left w:val="nil"/>
              <w:bottom w:val="single" w:sz="18" w:space="0" w:color="auto"/>
              <w:right w:val="nil"/>
            </w:tcBorders>
            <w:vAlign w:val="center"/>
          </w:tcPr>
          <w:p w14:paraId="6A026B5A" w14:textId="05F5B79A" w:rsidR="00382260" w:rsidRPr="002960D9" w:rsidRDefault="00382260" w:rsidP="00382260">
            <w:pPr>
              <w:pStyle w:val="PARAGRAPH"/>
              <w:ind w:firstLine="0"/>
              <w:jc w:val="center"/>
              <w:rPr>
                <w:lang w:val="ca-ES"/>
              </w:rPr>
            </w:pPr>
            <w:r w:rsidRPr="002960D9">
              <w:rPr>
                <w:lang w:val="ca-ES"/>
              </w:rPr>
              <w:t>27-06-22</w:t>
            </w:r>
          </w:p>
        </w:tc>
        <w:tc>
          <w:tcPr>
            <w:tcW w:w="3969" w:type="dxa"/>
            <w:tcBorders>
              <w:top w:val="nil"/>
              <w:left w:val="nil"/>
              <w:bottom w:val="single" w:sz="18" w:space="0" w:color="auto"/>
              <w:right w:val="nil"/>
            </w:tcBorders>
          </w:tcPr>
          <w:p w14:paraId="79DD4438" w14:textId="6F52C365" w:rsidR="00382260" w:rsidRPr="002960D9" w:rsidRDefault="00382260" w:rsidP="009718DF">
            <w:pPr>
              <w:pStyle w:val="PARAGRAPH"/>
              <w:ind w:firstLine="0"/>
              <w:jc w:val="center"/>
              <w:rPr>
                <w:lang w:val="ca-ES"/>
              </w:rPr>
            </w:pPr>
            <w:r w:rsidRPr="002960D9">
              <w:rPr>
                <w:lang w:val="ca-ES"/>
              </w:rPr>
              <w:t>Lliurament Dossier</w:t>
            </w:r>
          </w:p>
        </w:tc>
      </w:tr>
      <w:tr w:rsidR="00297BE3" w:rsidRPr="005947C3" w14:paraId="0F794689" w14:textId="77777777" w:rsidTr="002960D9">
        <w:tc>
          <w:tcPr>
            <w:tcW w:w="4962" w:type="dxa"/>
            <w:gridSpan w:val="2"/>
            <w:tcBorders>
              <w:top w:val="single" w:sz="18" w:space="0" w:color="auto"/>
              <w:left w:val="nil"/>
              <w:bottom w:val="nil"/>
              <w:right w:val="nil"/>
            </w:tcBorders>
            <w:vAlign w:val="center"/>
          </w:tcPr>
          <w:p w14:paraId="29A73A6E" w14:textId="7FD74623" w:rsidR="00297BE3" w:rsidRPr="00297BE3" w:rsidRDefault="00297BE3" w:rsidP="00297BE3">
            <w:pPr>
              <w:pStyle w:val="PARAGRAPH"/>
              <w:ind w:firstLine="0"/>
              <w:jc w:val="left"/>
              <w:rPr>
                <w:b/>
                <w:bCs/>
                <w:lang w:val="ca-ES"/>
              </w:rPr>
            </w:pPr>
            <w:r w:rsidRPr="00297BE3">
              <w:rPr>
                <w:b/>
                <w:bCs/>
                <w:sz w:val="15"/>
                <w:szCs w:val="16"/>
                <w:lang w:val="ca-ES"/>
              </w:rPr>
              <w:t>Taula 1. Planificació inicial del pro</w:t>
            </w:r>
            <w:r w:rsidR="00DE41E9">
              <w:rPr>
                <w:b/>
                <w:bCs/>
                <w:sz w:val="15"/>
                <w:szCs w:val="16"/>
                <w:lang w:val="ca-ES"/>
              </w:rPr>
              <w:t>j</w:t>
            </w:r>
            <w:r w:rsidRPr="00297BE3">
              <w:rPr>
                <w:b/>
                <w:bCs/>
                <w:sz w:val="15"/>
                <w:szCs w:val="16"/>
                <w:lang w:val="ca-ES"/>
              </w:rPr>
              <w:t>ecte</w:t>
            </w:r>
          </w:p>
        </w:tc>
      </w:tr>
    </w:tbl>
    <w:p w14:paraId="3A7BA12F" w14:textId="77777777" w:rsidR="009718DF" w:rsidRPr="009F41CC" w:rsidRDefault="009718DF" w:rsidP="009F41CC">
      <w:pPr>
        <w:pStyle w:val="PARAGRAPH"/>
        <w:rPr>
          <w:lang w:val="ca-ES"/>
        </w:rPr>
      </w:pPr>
    </w:p>
    <w:p w14:paraId="6CB688BB" w14:textId="49A82B7B" w:rsidR="00731FA6" w:rsidRDefault="00731FA6" w:rsidP="001F76F5">
      <w:pPr>
        <w:pStyle w:val="PARAGRAPH"/>
        <w:ind w:firstLine="0"/>
        <w:rPr>
          <w:lang w:val="ca-ES"/>
        </w:rPr>
      </w:pPr>
      <w:r>
        <w:rPr>
          <w:lang w:val="ca-ES"/>
        </w:rPr>
        <w:t xml:space="preserve">Per aprofundir més en aquesta planificació, consultar </w:t>
      </w:r>
      <w:r w:rsidR="000B29DE">
        <w:rPr>
          <w:lang w:val="ca-ES"/>
        </w:rPr>
        <w:t>al dossier del projecte</w:t>
      </w:r>
      <w:r>
        <w:rPr>
          <w:lang w:val="ca-ES"/>
        </w:rPr>
        <w:t xml:space="preserve"> el Diagrama de Gantt corresponent.</w:t>
      </w:r>
    </w:p>
    <w:p w14:paraId="4CDFEDB3" w14:textId="5E6F3E51" w:rsidR="00B959AB" w:rsidRDefault="00382260" w:rsidP="001F76F5">
      <w:pPr>
        <w:pStyle w:val="PARAGRAPH"/>
        <w:ind w:firstLine="0"/>
        <w:rPr>
          <w:lang w:val="ca-ES"/>
        </w:rPr>
      </w:pPr>
      <w:r>
        <w:rPr>
          <w:lang w:val="ca-ES"/>
        </w:rPr>
        <w:t xml:space="preserve">Cal aclarir que aquesta planificació </w:t>
      </w:r>
      <w:r w:rsidR="008657C5">
        <w:rPr>
          <w:lang w:val="ca-ES"/>
        </w:rPr>
        <w:t>és aproximada i pot canviar segons el transcurs del projecte i del seu progrés.</w:t>
      </w:r>
    </w:p>
    <w:p w14:paraId="79D887DF" w14:textId="4429A907" w:rsidR="00601DC0" w:rsidRDefault="008657C5" w:rsidP="00E75118">
      <w:pPr>
        <w:pStyle w:val="PARAGRAPH"/>
        <w:ind w:firstLine="0"/>
        <w:rPr>
          <w:lang w:val="ca-ES"/>
        </w:rPr>
      </w:pPr>
      <w:r>
        <w:rPr>
          <w:lang w:val="ca-ES"/>
        </w:rPr>
        <w:t xml:space="preserve">També existeix el fet que la part </w:t>
      </w:r>
      <w:r>
        <w:rPr>
          <w:i/>
          <w:iCs/>
          <w:lang w:val="ca-ES"/>
        </w:rPr>
        <w:t>backend</w:t>
      </w:r>
      <w:r>
        <w:rPr>
          <w:lang w:val="ca-ES"/>
        </w:rPr>
        <w:t xml:space="preserve"> de l’aplicació es </w:t>
      </w:r>
      <w:r w:rsidR="00707645">
        <w:rPr>
          <w:lang w:val="ca-ES"/>
        </w:rPr>
        <w:t>desenvoluparà</w:t>
      </w:r>
      <w:r>
        <w:rPr>
          <w:lang w:val="ca-ES"/>
        </w:rPr>
        <w:t xml:space="preserve"> tant d’una forma “local” </w:t>
      </w:r>
      <w:r w:rsidR="00147CDA">
        <w:rPr>
          <w:lang w:val="ca-ES"/>
        </w:rPr>
        <w:t>com</w:t>
      </w:r>
      <w:r w:rsidR="00CD2DA6">
        <w:rPr>
          <w:lang w:val="ca-ES"/>
        </w:rPr>
        <w:t xml:space="preserve"> Cloud.</w:t>
      </w:r>
    </w:p>
    <w:p w14:paraId="0C709DED" w14:textId="505A940C" w:rsidR="004B0A35" w:rsidRPr="004B0A35" w:rsidRDefault="00CC000E" w:rsidP="004B0A35">
      <w:pPr>
        <w:pStyle w:val="Ttulo1"/>
        <w:rPr>
          <w:lang w:val="ca-ES"/>
        </w:rPr>
      </w:pPr>
      <w:r>
        <w:rPr>
          <w:lang w:val="ca-ES"/>
        </w:rPr>
        <w:t>6</w:t>
      </w:r>
      <w:r w:rsidR="005C56DA">
        <w:rPr>
          <w:lang w:val="ca-ES"/>
        </w:rPr>
        <w:t>. Experiments i Resultats</w:t>
      </w:r>
    </w:p>
    <w:p w14:paraId="1040798A" w14:textId="7FDA07C5" w:rsidR="004B0A35" w:rsidRDefault="00CC000E" w:rsidP="004B0A35">
      <w:pPr>
        <w:pStyle w:val="Ttulo2"/>
        <w:rPr>
          <w:lang w:val="ca-ES"/>
        </w:rPr>
      </w:pPr>
      <w:r>
        <w:rPr>
          <w:lang w:val="ca-ES"/>
        </w:rPr>
        <w:t>6</w:t>
      </w:r>
      <w:r w:rsidR="004B0A35">
        <w:rPr>
          <w:lang w:val="ca-ES"/>
        </w:rPr>
        <w:t>.1 Object Recognition (Obres d’Art)</w:t>
      </w:r>
    </w:p>
    <w:tbl>
      <w:tblPr>
        <w:tblStyle w:val="Tablaconcuadrcula"/>
        <w:tblpPr w:leftFromText="141" w:rightFromText="141" w:vertAnchor="text" w:horzAnchor="margin" w:tblpX="108" w:tblpY="1533"/>
        <w:tblW w:w="0" w:type="auto"/>
        <w:tblLook w:val="04A0" w:firstRow="1" w:lastRow="0" w:firstColumn="1" w:lastColumn="0" w:noHBand="0" w:noVBand="1"/>
      </w:tblPr>
      <w:tblGrid>
        <w:gridCol w:w="1362"/>
        <w:gridCol w:w="1150"/>
        <w:gridCol w:w="1040"/>
        <w:gridCol w:w="1376"/>
      </w:tblGrid>
      <w:tr w:rsidR="00CC5A8B" w:rsidRPr="002D1384" w14:paraId="159E5D01" w14:textId="77777777" w:rsidTr="002960D9">
        <w:tc>
          <w:tcPr>
            <w:tcW w:w="1362" w:type="dxa"/>
            <w:tcBorders>
              <w:top w:val="single" w:sz="18" w:space="0" w:color="auto"/>
              <w:left w:val="nil"/>
              <w:bottom w:val="single" w:sz="8" w:space="0" w:color="auto"/>
              <w:right w:val="nil"/>
            </w:tcBorders>
          </w:tcPr>
          <w:p w14:paraId="41280DC2" w14:textId="77777777" w:rsidR="00CC5A8B" w:rsidRPr="002960D9" w:rsidRDefault="00CC5A8B" w:rsidP="00CC5A8B">
            <w:pPr>
              <w:pStyle w:val="PARAGRAPH"/>
              <w:ind w:firstLine="0"/>
              <w:rPr>
                <w:lang w:val="ca-ES"/>
              </w:rPr>
            </w:pPr>
            <w:r w:rsidRPr="002960D9">
              <w:rPr>
                <w:lang w:val="ca-ES"/>
              </w:rPr>
              <w:t>Model</w:t>
            </w:r>
          </w:p>
        </w:tc>
        <w:tc>
          <w:tcPr>
            <w:tcW w:w="1150" w:type="dxa"/>
            <w:tcBorders>
              <w:top w:val="single" w:sz="18" w:space="0" w:color="auto"/>
              <w:left w:val="nil"/>
              <w:bottom w:val="single" w:sz="8" w:space="0" w:color="auto"/>
              <w:right w:val="nil"/>
            </w:tcBorders>
          </w:tcPr>
          <w:p w14:paraId="38A4B0B5" w14:textId="77777777" w:rsidR="00CC5A8B" w:rsidRPr="002960D9" w:rsidRDefault="00CC5A8B" w:rsidP="00CC5A8B">
            <w:pPr>
              <w:pStyle w:val="PARAGRAPH"/>
              <w:ind w:firstLine="0"/>
              <w:rPr>
                <w:lang w:val="ca-ES"/>
              </w:rPr>
            </w:pPr>
            <w:r w:rsidRPr="002960D9">
              <w:rPr>
                <w:lang w:val="ca-ES"/>
              </w:rPr>
              <w:t>YOLOv5m</w:t>
            </w:r>
          </w:p>
        </w:tc>
        <w:tc>
          <w:tcPr>
            <w:tcW w:w="1040" w:type="dxa"/>
            <w:tcBorders>
              <w:top w:val="single" w:sz="18" w:space="0" w:color="auto"/>
              <w:left w:val="nil"/>
              <w:bottom w:val="single" w:sz="8" w:space="0" w:color="auto"/>
              <w:right w:val="nil"/>
            </w:tcBorders>
          </w:tcPr>
          <w:p w14:paraId="211BD271" w14:textId="77777777" w:rsidR="00CC5A8B" w:rsidRPr="002960D9" w:rsidRDefault="00CC5A8B" w:rsidP="00CC5A8B">
            <w:pPr>
              <w:pStyle w:val="PARAGRAPH"/>
              <w:ind w:firstLine="0"/>
              <w:rPr>
                <w:lang w:val="ca-ES"/>
              </w:rPr>
            </w:pPr>
            <w:r w:rsidRPr="002960D9">
              <w:rPr>
                <w:lang w:val="ca-ES"/>
              </w:rPr>
              <w:t>YOLOv5l</w:t>
            </w:r>
          </w:p>
        </w:tc>
        <w:tc>
          <w:tcPr>
            <w:tcW w:w="1376" w:type="dxa"/>
            <w:tcBorders>
              <w:top w:val="single" w:sz="18" w:space="0" w:color="auto"/>
              <w:left w:val="nil"/>
              <w:bottom w:val="single" w:sz="8" w:space="0" w:color="auto"/>
              <w:right w:val="nil"/>
            </w:tcBorders>
          </w:tcPr>
          <w:p w14:paraId="436505DA" w14:textId="77777777" w:rsidR="00CC5A8B" w:rsidRPr="002960D9" w:rsidRDefault="00CC5A8B" w:rsidP="00CC5A8B">
            <w:pPr>
              <w:pStyle w:val="PARAGRAPH"/>
              <w:ind w:firstLine="0"/>
              <w:rPr>
                <w:lang w:val="ca-ES"/>
              </w:rPr>
            </w:pPr>
            <w:r w:rsidRPr="002960D9">
              <w:rPr>
                <w:lang w:val="ca-ES"/>
              </w:rPr>
              <w:t>YOLOv5s6</w:t>
            </w:r>
          </w:p>
        </w:tc>
      </w:tr>
      <w:tr w:rsidR="00CC5A8B" w14:paraId="14F15992" w14:textId="77777777" w:rsidTr="002960D9">
        <w:tc>
          <w:tcPr>
            <w:tcW w:w="1362" w:type="dxa"/>
            <w:tcBorders>
              <w:top w:val="single" w:sz="8" w:space="0" w:color="auto"/>
              <w:left w:val="nil"/>
              <w:bottom w:val="nil"/>
              <w:right w:val="nil"/>
            </w:tcBorders>
          </w:tcPr>
          <w:p w14:paraId="7762BCE9" w14:textId="77777777" w:rsidR="00CC5A8B" w:rsidRPr="002960D9" w:rsidRDefault="00CC5A8B" w:rsidP="00CC5A8B">
            <w:pPr>
              <w:pStyle w:val="PARAGRAPH"/>
              <w:ind w:firstLine="0"/>
              <w:rPr>
                <w:lang w:val="ca-ES"/>
              </w:rPr>
            </w:pPr>
            <w:r w:rsidRPr="002960D9">
              <w:rPr>
                <w:lang w:val="ca-ES"/>
              </w:rPr>
              <w:t>Dimensions</w:t>
            </w:r>
          </w:p>
        </w:tc>
        <w:tc>
          <w:tcPr>
            <w:tcW w:w="1150" w:type="dxa"/>
            <w:tcBorders>
              <w:top w:val="single" w:sz="8" w:space="0" w:color="auto"/>
              <w:left w:val="nil"/>
              <w:bottom w:val="nil"/>
              <w:right w:val="nil"/>
            </w:tcBorders>
          </w:tcPr>
          <w:p w14:paraId="21F636C6" w14:textId="77777777" w:rsidR="00CC5A8B" w:rsidRDefault="00CC5A8B" w:rsidP="00CC5A8B">
            <w:pPr>
              <w:pStyle w:val="PARAGRAPH"/>
              <w:ind w:firstLine="0"/>
              <w:rPr>
                <w:lang w:val="ca-ES"/>
              </w:rPr>
            </w:pPr>
            <w:r>
              <w:rPr>
                <w:lang w:val="ca-ES"/>
              </w:rPr>
              <w:t>640x640</w:t>
            </w:r>
          </w:p>
        </w:tc>
        <w:tc>
          <w:tcPr>
            <w:tcW w:w="1040" w:type="dxa"/>
            <w:tcBorders>
              <w:top w:val="single" w:sz="8" w:space="0" w:color="auto"/>
              <w:left w:val="nil"/>
              <w:bottom w:val="nil"/>
              <w:right w:val="nil"/>
            </w:tcBorders>
          </w:tcPr>
          <w:p w14:paraId="7DA014C8" w14:textId="77777777" w:rsidR="00CC5A8B" w:rsidRDefault="00CC5A8B" w:rsidP="00CC5A8B">
            <w:pPr>
              <w:pStyle w:val="PARAGRAPH"/>
              <w:ind w:firstLine="0"/>
              <w:rPr>
                <w:lang w:val="ca-ES"/>
              </w:rPr>
            </w:pPr>
            <w:r>
              <w:rPr>
                <w:lang w:val="ca-ES"/>
              </w:rPr>
              <w:t>640x640</w:t>
            </w:r>
          </w:p>
        </w:tc>
        <w:tc>
          <w:tcPr>
            <w:tcW w:w="1376" w:type="dxa"/>
            <w:tcBorders>
              <w:top w:val="single" w:sz="8" w:space="0" w:color="auto"/>
              <w:left w:val="nil"/>
              <w:bottom w:val="nil"/>
              <w:right w:val="nil"/>
            </w:tcBorders>
          </w:tcPr>
          <w:p w14:paraId="014A281C" w14:textId="77777777" w:rsidR="00CC5A8B" w:rsidRDefault="00CC5A8B" w:rsidP="00CC5A8B">
            <w:pPr>
              <w:pStyle w:val="PARAGRAPH"/>
              <w:ind w:firstLine="0"/>
              <w:rPr>
                <w:lang w:val="ca-ES"/>
              </w:rPr>
            </w:pPr>
            <w:r>
              <w:rPr>
                <w:lang w:val="ca-ES"/>
              </w:rPr>
              <w:t>1280x1280</w:t>
            </w:r>
          </w:p>
        </w:tc>
      </w:tr>
      <w:tr w:rsidR="00CC5A8B" w14:paraId="296C6BE2" w14:textId="77777777" w:rsidTr="002960D9">
        <w:tc>
          <w:tcPr>
            <w:tcW w:w="1362" w:type="dxa"/>
            <w:tcBorders>
              <w:top w:val="nil"/>
              <w:left w:val="nil"/>
              <w:bottom w:val="nil"/>
              <w:right w:val="nil"/>
            </w:tcBorders>
          </w:tcPr>
          <w:p w14:paraId="0A05EDA4" w14:textId="77777777" w:rsidR="00CC5A8B" w:rsidRPr="002960D9" w:rsidRDefault="00CC5A8B" w:rsidP="00CC5A8B">
            <w:pPr>
              <w:pStyle w:val="PARAGRAPH"/>
              <w:ind w:firstLine="0"/>
              <w:rPr>
                <w:lang w:val="ca-ES"/>
              </w:rPr>
            </w:pPr>
            <w:r w:rsidRPr="002960D9">
              <w:rPr>
                <w:lang w:val="ca-ES"/>
              </w:rPr>
              <w:t>Epochs</w:t>
            </w:r>
          </w:p>
        </w:tc>
        <w:tc>
          <w:tcPr>
            <w:tcW w:w="1150" w:type="dxa"/>
            <w:tcBorders>
              <w:top w:val="nil"/>
              <w:left w:val="nil"/>
              <w:bottom w:val="nil"/>
              <w:right w:val="nil"/>
            </w:tcBorders>
          </w:tcPr>
          <w:p w14:paraId="207A6304" w14:textId="77777777" w:rsidR="00CC5A8B" w:rsidRDefault="00CC5A8B" w:rsidP="00CC5A8B">
            <w:pPr>
              <w:pStyle w:val="PARAGRAPH"/>
              <w:ind w:firstLine="0"/>
              <w:rPr>
                <w:lang w:val="ca-ES"/>
              </w:rPr>
            </w:pPr>
            <w:r>
              <w:rPr>
                <w:lang w:val="ca-ES"/>
              </w:rPr>
              <w:t>1000</w:t>
            </w:r>
          </w:p>
        </w:tc>
        <w:tc>
          <w:tcPr>
            <w:tcW w:w="1040" w:type="dxa"/>
            <w:tcBorders>
              <w:top w:val="nil"/>
              <w:left w:val="nil"/>
              <w:bottom w:val="nil"/>
              <w:right w:val="nil"/>
            </w:tcBorders>
          </w:tcPr>
          <w:p w14:paraId="123555A7" w14:textId="77777777" w:rsidR="00CC5A8B" w:rsidRDefault="00CC5A8B" w:rsidP="00CC5A8B">
            <w:pPr>
              <w:pStyle w:val="PARAGRAPH"/>
              <w:ind w:firstLine="0"/>
              <w:rPr>
                <w:lang w:val="ca-ES"/>
              </w:rPr>
            </w:pPr>
            <w:r>
              <w:rPr>
                <w:lang w:val="ca-ES"/>
              </w:rPr>
              <w:t>800</w:t>
            </w:r>
          </w:p>
        </w:tc>
        <w:tc>
          <w:tcPr>
            <w:tcW w:w="1376" w:type="dxa"/>
            <w:tcBorders>
              <w:top w:val="nil"/>
              <w:left w:val="nil"/>
              <w:bottom w:val="nil"/>
              <w:right w:val="nil"/>
            </w:tcBorders>
          </w:tcPr>
          <w:p w14:paraId="2323A48D" w14:textId="77777777" w:rsidR="00CC5A8B" w:rsidRDefault="00CC5A8B" w:rsidP="00CC5A8B">
            <w:pPr>
              <w:pStyle w:val="PARAGRAPH"/>
              <w:ind w:firstLine="0"/>
              <w:rPr>
                <w:lang w:val="ca-ES"/>
              </w:rPr>
            </w:pPr>
            <w:r>
              <w:rPr>
                <w:lang w:val="ca-ES"/>
              </w:rPr>
              <w:t>1000</w:t>
            </w:r>
          </w:p>
        </w:tc>
      </w:tr>
      <w:tr w:rsidR="00CC5A8B" w14:paraId="3E1D3D4C" w14:textId="77777777" w:rsidTr="002960D9">
        <w:tc>
          <w:tcPr>
            <w:tcW w:w="1362" w:type="dxa"/>
            <w:tcBorders>
              <w:top w:val="nil"/>
              <w:left w:val="nil"/>
              <w:bottom w:val="single" w:sz="8" w:space="0" w:color="auto"/>
              <w:right w:val="nil"/>
            </w:tcBorders>
          </w:tcPr>
          <w:p w14:paraId="3F739734" w14:textId="77777777" w:rsidR="00CC5A8B" w:rsidRPr="002960D9" w:rsidRDefault="00CC5A8B" w:rsidP="00CC5A8B">
            <w:pPr>
              <w:pStyle w:val="PARAGRAPH"/>
              <w:ind w:firstLine="0"/>
              <w:rPr>
                <w:lang w:val="ca-ES"/>
              </w:rPr>
            </w:pPr>
            <w:r w:rsidRPr="002960D9">
              <w:rPr>
                <w:lang w:val="ca-ES"/>
              </w:rPr>
              <w:t>Temps</w:t>
            </w:r>
          </w:p>
        </w:tc>
        <w:tc>
          <w:tcPr>
            <w:tcW w:w="1150" w:type="dxa"/>
            <w:tcBorders>
              <w:top w:val="nil"/>
              <w:left w:val="nil"/>
              <w:bottom w:val="single" w:sz="8" w:space="0" w:color="auto"/>
              <w:right w:val="nil"/>
            </w:tcBorders>
          </w:tcPr>
          <w:p w14:paraId="507C7CC5" w14:textId="77777777" w:rsidR="00CC5A8B" w:rsidRDefault="00CC5A8B" w:rsidP="00CC5A8B">
            <w:pPr>
              <w:pStyle w:val="PARAGRAPH"/>
              <w:ind w:firstLine="0"/>
              <w:rPr>
                <w:lang w:val="ca-ES"/>
              </w:rPr>
            </w:pPr>
            <w:r>
              <w:rPr>
                <w:lang w:val="ca-ES"/>
              </w:rPr>
              <w:t>13 m 45 s</w:t>
            </w:r>
          </w:p>
        </w:tc>
        <w:tc>
          <w:tcPr>
            <w:tcW w:w="1040" w:type="dxa"/>
            <w:tcBorders>
              <w:top w:val="nil"/>
              <w:left w:val="nil"/>
              <w:bottom w:val="single" w:sz="8" w:space="0" w:color="auto"/>
              <w:right w:val="nil"/>
            </w:tcBorders>
          </w:tcPr>
          <w:p w14:paraId="52CB6FAD" w14:textId="77777777" w:rsidR="00CC5A8B" w:rsidRDefault="00CC5A8B" w:rsidP="00CC5A8B">
            <w:pPr>
              <w:pStyle w:val="PARAGRAPH"/>
              <w:ind w:firstLine="0"/>
              <w:rPr>
                <w:lang w:val="ca-ES"/>
              </w:rPr>
            </w:pPr>
            <w:r>
              <w:rPr>
                <w:lang w:val="ca-ES"/>
              </w:rPr>
              <w:t>48 m 51 s</w:t>
            </w:r>
          </w:p>
        </w:tc>
        <w:tc>
          <w:tcPr>
            <w:tcW w:w="1376" w:type="dxa"/>
            <w:tcBorders>
              <w:top w:val="nil"/>
              <w:left w:val="nil"/>
              <w:bottom w:val="single" w:sz="8" w:space="0" w:color="auto"/>
              <w:right w:val="nil"/>
            </w:tcBorders>
          </w:tcPr>
          <w:p w14:paraId="61881F14" w14:textId="77777777" w:rsidR="00CC5A8B" w:rsidRDefault="00CC5A8B" w:rsidP="00CC5A8B">
            <w:pPr>
              <w:pStyle w:val="PARAGRAPH"/>
              <w:ind w:firstLine="0"/>
              <w:rPr>
                <w:lang w:val="ca-ES"/>
              </w:rPr>
            </w:pPr>
            <w:r>
              <w:rPr>
                <w:lang w:val="ca-ES"/>
              </w:rPr>
              <w:t>12 h 49 m</w:t>
            </w:r>
          </w:p>
        </w:tc>
      </w:tr>
      <w:tr w:rsidR="00CC5A8B" w14:paraId="00B50DEE" w14:textId="77777777" w:rsidTr="002960D9">
        <w:tc>
          <w:tcPr>
            <w:tcW w:w="1362" w:type="dxa"/>
            <w:tcBorders>
              <w:top w:val="single" w:sz="8" w:space="0" w:color="auto"/>
              <w:left w:val="nil"/>
              <w:bottom w:val="nil"/>
              <w:right w:val="nil"/>
            </w:tcBorders>
          </w:tcPr>
          <w:p w14:paraId="02C57031" w14:textId="77777777" w:rsidR="00CC5A8B" w:rsidRPr="002960D9" w:rsidRDefault="00CC5A8B" w:rsidP="00CC5A8B">
            <w:pPr>
              <w:pStyle w:val="PARAGRAPH"/>
              <w:ind w:firstLine="0"/>
              <w:rPr>
                <w:lang w:val="ca-ES"/>
              </w:rPr>
            </w:pPr>
            <w:r w:rsidRPr="002960D9">
              <w:rPr>
                <w:lang w:val="ca-ES"/>
              </w:rPr>
              <w:t>mAP_0.5</w:t>
            </w:r>
          </w:p>
        </w:tc>
        <w:tc>
          <w:tcPr>
            <w:tcW w:w="1150" w:type="dxa"/>
            <w:tcBorders>
              <w:top w:val="single" w:sz="8" w:space="0" w:color="auto"/>
              <w:left w:val="nil"/>
              <w:bottom w:val="nil"/>
              <w:right w:val="nil"/>
            </w:tcBorders>
          </w:tcPr>
          <w:p w14:paraId="6B6DCAA2" w14:textId="77777777" w:rsidR="00CC5A8B" w:rsidRDefault="00CC5A8B" w:rsidP="00CC5A8B">
            <w:pPr>
              <w:pStyle w:val="PARAGRAPH"/>
              <w:ind w:firstLine="0"/>
              <w:rPr>
                <w:lang w:val="ca-ES"/>
              </w:rPr>
            </w:pPr>
            <w:r>
              <w:rPr>
                <w:lang w:val="ca-ES"/>
              </w:rPr>
              <w:t>0.75</w:t>
            </w:r>
          </w:p>
        </w:tc>
        <w:tc>
          <w:tcPr>
            <w:tcW w:w="1040" w:type="dxa"/>
            <w:tcBorders>
              <w:top w:val="single" w:sz="8" w:space="0" w:color="auto"/>
              <w:left w:val="nil"/>
              <w:bottom w:val="nil"/>
              <w:right w:val="nil"/>
            </w:tcBorders>
          </w:tcPr>
          <w:p w14:paraId="6E03A9F4" w14:textId="77777777" w:rsidR="00CC5A8B" w:rsidRDefault="00CC5A8B" w:rsidP="00CC5A8B">
            <w:pPr>
              <w:pStyle w:val="PARAGRAPH"/>
              <w:ind w:firstLine="0"/>
              <w:rPr>
                <w:lang w:val="ca-ES"/>
              </w:rPr>
            </w:pPr>
            <w:r>
              <w:rPr>
                <w:lang w:val="ca-ES"/>
              </w:rPr>
              <w:t>0.87</w:t>
            </w:r>
          </w:p>
        </w:tc>
        <w:tc>
          <w:tcPr>
            <w:tcW w:w="1376" w:type="dxa"/>
            <w:tcBorders>
              <w:top w:val="single" w:sz="8" w:space="0" w:color="auto"/>
              <w:left w:val="nil"/>
              <w:bottom w:val="nil"/>
              <w:right w:val="nil"/>
            </w:tcBorders>
          </w:tcPr>
          <w:p w14:paraId="1D9BE536" w14:textId="77777777" w:rsidR="00CC5A8B" w:rsidRDefault="00CC5A8B" w:rsidP="00CC5A8B">
            <w:pPr>
              <w:pStyle w:val="PARAGRAPH"/>
              <w:ind w:firstLine="0"/>
              <w:rPr>
                <w:lang w:val="ca-ES"/>
              </w:rPr>
            </w:pPr>
            <w:r>
              <w:rPr>
                <w:lang w:val="ca-ES"/>
              </w:rPr>
              <w:t>0.95</w:t>
            </w:r>
          </w:p>
        </w:tc>
      </w:tr>
      <w:tr w:rsidR="00CC5A8B" w14:paraId="1582743B" w14:textId="77777777" w:rsidTr="002960D9">
        <w:tc>
          <w:tcPr>
            <w:tcW w:w="1362" w:type="dxa"/>
            <w:tcBorders>
              <w:top w:val="nil"/>
              <w:left w:val="nil"/>
              <w:bottom w:val="nil"/>
              <w:right w:val="nil"/>
            </w:tcBorders>
          </w:tcPr>
          <w:p w14:paraId="3CE4179D" w14:textId="77777777" w:rsidR="00CC5A8B" w:rsidRPr="002960D9" w:rsidRDefault="00CC5A8B" w:rsidP="00CC5A8B">
            <w:pPr>
              <w:pStyle w:val="PARAGRAPH"/>
              <w:ind w:firstLine="0"/>
              <w:rPr>
                <w:lang w:val="ca-ES"/>
              </w:rPr>
            </w:pPr>
            <w:r w:rsidRPr="002960D9">
              <w:rPr>
                <w:lang w:val="ca-ES"/>
              </w:rPr>
              <w:t>mAP_0.5:0.95</w:t>
            </w:r>
          </w:p>
        </w:tc>
        <w:tc>
          <w:tcPr>
            <w:tcW w:w="1150" w:type="dxa"/>
            <w:tcBorders>
              <w:top w:val="nil"/>
              <w:left w:val="nil"/>
              <w:bottom w:val="nil"/>
              <w:right w:val="nil"/>
            </w:tcBorders>
          </w:tcPr>
          <w:p w14:paraId="156AA5B3" w14:textId="77777777" w:rsidR="00CC5A8B" w:rsidRDefault="00CC5A8B" w:rsidP="00CC5A8B">
            <w:pPr>
              <w:pStyle w:val="PARAGRAPH"/>
              <w:ind w:firstLine="0"/>
              <w:rPr>
                <w:lang w:val="ca-ES"/>
              </w:rPr>
            </w:pPr>
            <w:r>
              <w:rPr>
                <w:lang w:val="ca-ES"/>
              </w:rPr>
              <w:t>0.56</w:t>
            </w:r>
          </w:p>
        </w:tc>
        <w:tc>
          <w:tcPr>
            <w:tcW w:w="1040" w:type="dxa"/>
            <w:tcBorders>
              <w:top w:val="nil"/>
              <w:left w:val="nil"/>
              <w:bottom w:val="nil"/>
              <w:right w:val="nil"/>
            </w:tcBorders>
          </w:tcPr>
          <w:p w14:paraId="376383CB" w14:textId="77777777" w:rsidR="00CC5A8B" w:rsidRDefault="00CC5A8B" w:rsidP="00CC5A8B">
            <w:pPr>
              <w:pStyle w:val="PARAGRAPH"/>
              <w:ind w:firstLine="0"/>
              <w:rPr>
                <w:lang w:val="ca-ES"/>
              </w:rPr>
            </w:pPr>
            <w:r>
              <w:rPr>
                <w:lang w:val="ca-ES"/>
              </w:rPr>
              <w:t>0.75</w:t>
            </w:r>
          </w:p>
        </w:tc>
        <w:tc>
          <w:tcPr>
            <w:tcW w:w="1376" w:type="dxa"/>
            <w:tcBorders>
              <w:top w:val="nil"/>
              <w:left w:val="nil"/>
              <w:bottom w:val="nil"/>
              <w:right w:val="nil"/>
            </w:tcBorders>
          </w:tcPr>
          <w:p w14:paraId="7FC3CC52" w14:textId="77777777" w:rsidR="00CC5A8B" w:rsidRDefault="00CC5A8B" w:rsidP="00CC5A8B">
            <w:pPr>
              <w:pStyle w:val="PARAGRAPH"/>
              <w:ind w:firstLine="0"/>
              <w:rPr>
                <w:lang w:val="ca-ES"/>
              </w:rPr>
            </w:pPr>
            <w:r>
              <w:rPr>
                <w:lang w:val="ca-ES"/>
              </w:rPr>
              <w:t>0.87</w:t>
            </w:r>
          </w:p>
        </w:tc>
      </w:tr>
      <w:tr w:rsidR="00CC5A8B" w14:paraId="1D2568E6" w14:textId="77777777" w:rsidTr="002960D9">
        <w:tc>
          <w:tcPr>
            <w:tcW w:w="1362" w:type="dxa"/>
            <w:tcBorders>
              <w:top w:val="nil"/>
              <w:left w:val="nil"/>
              <w:bottom w:val="nil"/>
              <w:right w:val="nil"/>
            </w:tcBorders>
          </w:tcPr>
          <w:p w14:paraId="48B1BA73" w14:textId="77777777" w:rsidR="00CC5A8B" w:rsidRPr="002960D9" w:rsidRDefault="00CC5A8B" w:rsidP="00CC5A8B">
            <w:pPr>
              <w:pStyle w:val="PARAGRAPH"/>
              <w:ind w:firstLine="0"/>
              <w:rPr>
                <w:lang w:val="ca-ES"/>
              </w:rPr>
            </w:pPr>
            <w:r w:rsidRPr="002960D9">
              <w:rPr>
                <w:lang w:val="ca-ES"/>
              </w:rPr>
              <w:t>Recall</w:t>
            </w:r>
          </w:p>
        </w:tc>
        <w:tc>
          <w:tcPr>
            <w:tcW w:w="1150" w:type="dxa"/>
            <w:tcBorders>
              <w:top w:val="nil"/>
              <w:left w:val="nil"/>
              <w:bottom w:val="nil"/>
              <w:right w:val="nil"/>
            </w:tcBorders>
          </w:tcPr>
          <w:p w14:paraId="654A9E66" w14:textId="77777777" w:rsidR="00CC5A8B" w:rsidRDefault="00CC5A8B" w:rsidP="00CC5A8B">
            <w:pPr>
              <w:pStyle w:val="PARAGRAPH"/>
              <w:ind w:firstLine="0"/>
              <w:rPr>
                <w:lang w:val="ca-ES"/>
              </w:rPr>
            </w:pPr>
            <w:r>
              <w:rPr>
                <w:lang w:val="ca-ES"/>
              </w:rPr>
              <w:t>0.64</w:t>
            </w:r>
          </w:p>
        </w:tc>
        <w:tc>
          <w:tcPr>
            <w:tcW w:w="1040" w:type="dxa"/>
            <w:tcBorders>
              <w:top w:val="nil"/>
              <w:left w:val="nil"/>
              <w:bottom w:val="nil"/>
              <w:right w:val="nil"/>
            </w:tcBorders>
          </w:tcPr>
          <w:p w14:paraId="7AAB99F9" w14:textId="77777777" w:rsidR="00CC5A8B" w:rsidRDefault="00CC5A8B" w:rsidP="00CC5A8B">
            <w:pPr>
              <w:pStyle w:val="PARAGRAPH"/>
              <w:ind w:firstLine="0"/>
              <w:rPr>
                <w:lang w:val="ca-ES"/>
              </w:rPr>
            </w:pPr>
            <w:r>
              <w:rPr>
                <w:lang w:val="ca-ES"/>
              </w:rPr>
              <w:t>0.72</w:t>
            </w:r>
          </w:p>
        </w:tc>
        <w:tc>
          <w:tcPr>
            <w:tcW w:w="1376" w:type="dxa"/>
            <w:tcBorders>
              <w:top w:val="nil"/>
              <w:left w:val="nil"/>
              <w:bottom w:val="nil"/>
              <w:right w:val="nil"/>
            </w:tcBorders>
          </w:tcPr>
          <w:p w14:paraId="243EED61" w14:textId="77777777" w:rsidR="00CC5A8B" w:rsidRDefault="00CC5A8B" w:rsidP="00CC5A8B">
            <w:pPr>
              <w:pStyle w:val="PARAGRAPH"/>
              <w:ind w:firstLine="0"/>
              <w:rPr>
                <w:lang w:val="ca-ES"/>
              </w:rPr>
            </w:pPr>
            <w:r>
              <w:rPr>
                <w:lang w:val="ca-ES"/>
              </w:rPr>
              <w:t>0.82</w:t>
            </w:r>
          </w:p>
        </w:tc>
      </w:tr>
      <w:tr w:rsidR="00CC5A8B" w14:paraId="63839B78" w14:textId="77777777" w:rsidTr="002960D9">
        <w:tc>
          <w:tcPr>
            <w:tcW w:w="1362" w:type="dxa"/>
            <w:tcBorders>
              <w:top w:val="nil"/>
              <w:left w:val="nil"/>
              <w:bottom w:val="single" w:sz="18" w:space="0" w:color="auto"/>
              <w:right w:val="nil"/>
            </w:tcBorders>
          </w:tcPr>
          <w:p w14:paraId="3F35FE0C" w14:textId="77777777" w:rsidR="00CC5A8B" w:rsidRPr="002960D9" w:rsidRDefault="00CC5A8B" w:rsidP="00CC5A8B">
            <w:pPr>
              <w:pStyle w:val="PARAGRAPH"/>
              <w:ind w:firstLine="0"/>
              <w:rPr>
                <w:lang w:val="ca-ES"/>
              </w:rPr>
            </w:pPr>
            <w:r w:rsidRPr="002960D9">
              <w:rPr>
                <w:lang w:val="ca-ES"/>
              </w:rPr>
              <w:t>Precisió</w:t>
            </w:r>
          </w:p>
        </w:tc>
        <w:tc>
          <w:tcPr>
            <w:tcW w:w="1150" w:type="dxa"/>
            <w:tcBorders>
              <w:top w:val="nil"/>
              <w:left w:val="nil"/>
              <w:bottom w:val="single" w:sz="18" w:space="0" w:color="auto"/>
              <w:right w:val="nil"/>
            </w:tcBorders>
          </w:tcPr>
          <w:p w14:paraId="155FD892" w14:textId="77777777" w:rsidR="00CC5A8B" w:rsidRDefault="00CC5A8B" w:rsidP="00CC5A8B">
            <w:pPr>
              <w:pStyle w:val="PARAGRAPH"/>
              <w:ind w:firstLine="0"/>
              <w:rPr>
                <w:lang w:val="ca-ES"/>
              </w:rPr>
            </w:pPr>
            <w:r>
              <w:rPr>
                <w:lang w:val="ca-ES"/>
              </w:rPr>
              <w:t>0.87</w:t>
            </w:r>
          </w:p>
        </w:tc>
        <w:tc>
          <w:tcPr>
            <w:tcW w:w="1040" w:type="dxa"/>
            <w:tcBorders>
              <w:top w:val="nil"/>
              <w:left w:val="nil"/>
              <w:bottom w:val="single" w:sz="18" w:space="0" w:color="auto"/>
              <w:right w:val="nil"/>
            </w:tcBorders>
          </w:tcPr>
          <w:p w14:paraId="19041416" w14:textId="77777777" w:rsidR="00CC5A8B" w:rsidRDefault="00CC5A8B" w:rsidP="00CC5A8B">
            <w:pPr>
              <w:pStyle w:val="PARAGRAPH"/>
              <w:ind w:firstLine="0"/>
              <w:rPr>
                <w:lang w:val="ca-ES"/>
              </w:rPr>
            </w:pPr>
            <w:r>
              <w:rPr>
                <w:lang w:val="ca-ES"/>
              </w:rPr>
              <w:t>0.82</w:t>
            </w:r>
          </w:p>
        </w:tc>
        <w:tc>
          <w:tcPr>
            <w:tcW w:w="1376" w:type="dxa"/>
            <w:tcBorders>
              <w:top w:val="nil"/>
              <w:left w:val="nil"/>
              <w:bottom w:val="single" w:sz="18" w:space="0" w:color="auto"/>
              <w:right w:val="nil"/>
            </w:tcBorders>
          </w:tcPr>
          <w:p w14:paraId="4C834890" w14:textId="77777777" w:rsidR="00CC5A8B" w:rsidRDefault="00CC5A8B" w:rsidP="00CC5A8B">
            <w:pPr>
              <w:pStyle w:val="PARAGRAPH"/>
              <w:ind w:firstLine="0"/>
              <w:rPr>
                <w:lang w:val="ca-ES"/>
              </w:rPr>
            </w:pPr>
            <w:r>
              <w:rPr>
                <w:lang w:val="ca-ES"/>
              </w:rPr>
              <w:t>0.91</w:t>
            </w:r>
          </w:p>
        </w:tc>
      </w:tr>
      <w:tr w:rsidR="00CC5A8B" w:rsidRPr="005947C3" w14:paraId="7DA09ABB" w14:textId="77777777" w:rsidTr="002960D9">
        <w:tc>
          <w:tcPr>
            <w:tcW w:w="4928" w:type="dxa"/>
            <w:gridSpan w:val="4"/>
            <w:tcBorders>
              <w:top w:val="single" w:sz="18" w:space="0" w:color="auto"/>
              <w:left w:val="nil"/>
              <w:bottom w:val="nil"/>
              <w:right w:val="nil"/>
            </w:tcBorders>
          </w:tcPr>
          <w:p w14:paraId="4AF03EA8" w14:textId="77777777" w:rsidR="00CC5A8B" w:rsidRDefault="00CC5A8B" w:rsidP="00CC5A8B">
            <w:pPr>
              <w:pStyle w:val="PARAGRAPH"/>
              <w:spacing w:line="240" w:lineRule="auto"/>
              <w:ind w:firstLine="0"/>
              <w:rPr>
                <w:lang w:val="ca-ES"/>
              </w:rPr>
            </w:pPr>
            <w:r w:rsidRPr="00297BE3">
              <w:rPr>
                <w:b/>
                <w:bCs/>
                <w:sz w:val="15"/>
                <w:szCs w:val="16"/>
                <w:lang w:val="ca-ES"/>
              </w:rPr>
              <w:t xml:space="preserve">Taula </w:t>
            </w:r>
            <w:r>
              <w:rPr>
                <w:b/>
                <w:bCs/>
                <w:sz w:val="15"/>
                <w:szCs w:val="16"/>
                <w:lang w:val="ca-ES"/>
              </w:rPr>
              <w:t>2</w:t>
            </w:r>
            <w:r w:rsidRPr="00297BE3">
              <w:rPr>
                <w:b/>
                <w:bCs/>
                <w:sz w:val="15"/>
                <w:szCs w:val="16"/>
                <w:lang w:val="ca-ES"/>
              </w:rPr>
              <w:t xml:space="preserve">. </w:t>
            </w:r>
            <w:r>
              <w:rPr>
                <w:b/>
                <w:bCs/>
                <w:sz w:val="15"/>
                <w:szCs w:val="16"/>
                <w:lang w:val="ca-ES"/>
              </w:rPr>
              <w:t>Resultats de les configuracions de YOLOv5. La fila de “Temps” correspon al temps d’entrenament del model</w:t>
            </w:r>
          </w:p>
        </w:tc>
      </w:tr>
    </w:tbl>
    <w:p w14:paraId="09273335" w14:textId="77777777" w:rsidR="000C7054" w:rsidRDefault="000C7054" w:rsidP="000C7054">
      <w:pPr>
        <w:widowControl/>
        <w:spacing w:line="240" w:lineRule="auto"/>
        <w:rPr>
          <w:lang w:val="ca-ES"/>
        </w:rPr>
      </w:pPr>
      <w:r>
        <w:rPr>
          <w:lang w:val="ca-ES"/>
        </w:rPr>
        <w:t>La primera tasca que s’ha fet en aquest mòdul és la creació del dataset personalitzat amb imatges extretes directament del videojoc. En total, s’han aconseguit les 70 obres entre quadres i estàtues que existeixen i s’han fet múltiples fotografies per a cadascuna, canviant aspectes com la direcció de la foto, la proximitat de l’obra i la cà</w:t>
      </w:r>
      <w:r>
        <w:rPr>
          <w:lang w:val="ca-ES"/>
        </w:rPr>
        <w:t>mera, etc. La majoria de les imatges s’han capturat amb un telèfon mòbil en format horitzontal amb unes dimensions de 4000x3000 píxels. Un 2% de les imatges totals són captures de pantalla d’extractes de vídeos d’internet o una comparació directa entre 2 obres, l’original i la falsa.</w:t>
      </w:r>
    </w:p>
    <w:p w14:paraId="621D6A85" w14:textId="394F7B3E" w:rsidR="000C7054" w:rsidRDefault="000C7054" w:rsidP="000C7054">
      <w:pPr>
        <w:pStyle w:val="PARAGRAPH"/>
        <w:rPr>
          <w:lang w:val="ca-ES"/>
        </w:rPr>
      </w:pPr>
      <w:r>
        <w:rPr>
          <w:lang w:val="ca-ES"/>
        </w:rPr>
        <w:t xml:space="preserve">Un cop construït el dataset, s’han etiquetat amb boxes i classes a través de l’eina Roboflow. Un dels avantatges que té aquesta eina és la possibilitat de fer un data augmentation sobre el dataset. Fent servir aquesta funció, s’ha afegit variació de brillantor, exposició i desenfocament intentant emular </w:t>
      </w:r>
      <w:r w:rsidR="00303D6F">
        <w:rPr>
          <w:lang w:val="ca-ES"/>
        </w:rPr>
        <w:t>escenaris que es patiran en l’ús real de l’aplicació (càmeres de diferent qualitat, diferent enquadrament de les fotos, diferent llum, etc.)</w:t>
      </w:r>
      <w:r>
        <w:rPr>
          <w:lang w:val="ca-ES"/>
        </w:rPr>
        <w:t>.</w:t>
      </w:r>
    </w:p>
    <w:p w14:paraId="42B1A0D4" w14:textId="535B84FE" w:rsidR="00303D6F" w:rsidRDefault="00303D6F" w:rsidP="00303D6F">
      <w:pPr>
        <w:pStyle w:val="PARAGRAPH"/>
        <w:rPr>
          <w:lang w:val="ca-ES"/>
        </w:rPr>
      </w:pPr>
      <w:r>
        <w:rPr>
          <w:lang w:val="ca-ES"/>
        </w:rPr>
        <w:t>El dataset consta d’unes 70 classes diferents i un mínim de 6 imatges per classe. En total, hi ha unes 446 imatges on hi ha mínim una classe representada i aproximadament 10 fotos on no hi ha cap classe. El total del dataset puja fins a les 982 imatges tenint en compte el data augmentation que s’aplica sobre el set de training.</w:t>
      </w:r>
    </w:p>
    <w:p w14:paraId="5E369363" w14:textId="77777777" w:rsidR="00303D6F" w:rsidRDefault="00303D6F" w:rsidP="00303D6F">
      <w:pPr>
        <w:pStyle w:val="PARAGRAPH"/>
        <w:ind w:firstLine="0"/>
        <w:rPr>
          <w:lang w:val="ca-ES"/>
        </w:rPr>
      </w:pPr>
    </w:p>
    <w:p w14:paraId="3C5A220D" w14:textId="2E8394C7" w:rsidR="00E936B7" w:rsidRDefault="00E936B7" w:rsidP="00E936B7">
      <w:pPr>
        <w:pStyle w:val="PARAGRAPHnoindent"/>
        <w:rPr>
          <w:lang w:val="ca-ES"/>
        </w:rPr>
      </w:pPr>
      <w:r>
        <w:rPr>
          <w:lang w:val="ca-ES"/>
        </w:rPr>
        <w:t>Un cop creat un dataset robust i precís per entrenar un model d’Object Recognition, s’estableix YOLOv5 com l’arquitectura a entrenar i que es farà servir.</w:t>
      </w:r>
    </w:p>
    <w:p w14:paraId="6E8C9A0B" w14:textId="2D021C6F" w:rsidR="00E936B7" w:rsidRDefault="00E936B7" w:rsidP="00E936B7">
      <w:pPr>
        <w:widowControl/>
        <w:spacing w:line="240" w:lineRule="auto"/>
        <w:rPr>
          <w:lang w:val="ca-ES"/>
        </w:rPr>
      </w:pPr>
      <w:r>
        <w:rPr>
          <w:lang w:val="ca-ES"/>
        </w:rPr>
        <w:t>Gràcies a l’eina WandB que recomanen els propis autors del YOLOv5, es poden aconseguir i guardar tota la informació dels experiments fets amb la xarxa d’una manera eficaç i interactiva.</w:t>
      </w:r>
    </w:p>
    <w:p w14:paraId="64A7CF17" w14:textId="47578296" w:rsidR="00613B81" w:rsidRDefault="00E936B7" w:rsidP="00E936B7">
      <w:pPr>
        <w:widowControl/>
        <w:spacing w:line="240" w:lineRule="auto"/>
        <w:rPr>
          <w:lang w:val="ca-ES"/>
        </w:rPr>
      </w:pPr>
      <w:r>
        <w:rPr>
          <w:lang w:val="ca-ES"/>
        </w:rPr>
        <w:t xml:space="preserve">Als primers entrenaments, es va utilitzar la configuració de xarxa YOLOv5l amb imatges de 640x640 píxels, l’estàndard en aquesta xarxa. Es va escollir la configuració ‘l’ perquè </w:t>
      </w:r>
      <w:r w:rsidR="00613B81">
        <w:rPr>
          <w:lang w:val="ca-ES"/>
        </w:rPr>
        <w:t>tenia una precisió molt bona, però també era gran els requeriments de còmput. Els resultats no van ser molt satisfactoris, ja que les diferències entre les peces d’art amb alt grau de detall no tenien un bon resultat. Després de provar diferents solucions, l que millors resultats va donar va ser la d’augmentar la resolució de les imatges a 1280x1280.</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0" w:type="dxa"/>
        </w:tblCellMar>
        <w:tblLook w:val="04A0" w:firstRow="1" w:lastRow="0" w:firstColumn="1" w:lastColumn="0" w:noHBand="0" w:noVBand="1"/>
      </w:tblPr>
      <w:tblGrid>
        <w:gridCol w:w="5026"/>
      </w:tblGrid>
      <w:tr w:rsidR="00613B81" w:rsidRPr="005947C3" w14:paraId="2BF161A7" w14:textId="77777777" w:rsidTr="0015301A">
        <w:trPr>
          <w:trHeight w:val="1741"/>
        </w:trPr>
        <w:tc>
          <w:tcPr>
            <w:tcW w:w="5026" w:type="dxa"/>
            <w:vAlign w:val="center"/>
          </w:tcPr>
          <w:p w14:paraId="71DC4FE1" w14:textId="77777777" w:rsidR="00613B81" w:rsidRDefault="00613B81" w:rsidP="0015301A">
            <w:pPr>
              <w:pStyle w:val="PARAGRAPH"/>
              <w:ind w:firstLine="0"/>
              <w:jc w:val="center"/>
              <w:rPr>
                <w:lang w:val="ca-ES"/>
              </w:rPr>
            </w:pPr>
            <w:r>
              <w:rPr>
                <w:noProof/>
                <w:lang w:val="ca-ES"/>
              </w:rPr>
              <w:drawing>
                <wp:anchor distT="0" distB="0" distL="114300" distR="114300" simplePos="0" relativeHeight="251664896" behindDoc="0" locked="0" layoutInCell="1" allowOverlap="1" wp14:anchorId="13632B0F" wp14:editId="03892201">
                  <wp:simplePos x="0" y="0"/>
                  <wp:positionH relativeFrom="column">
                    <wp:posOffset>-3810</wp:posOffset>
                  </wp:positionH>
                  <wp:positionV relativeFrom="paragraph">
                    <wp:posOffset>151130</wp:posOffset>
                  </wp:positionV>
                  <wp:extent cx="3108325" cy="1082040"/>
                  <wp:effectExtent l="0" t="0" r="0" b="0"/>
                  <wp:wrapSquare wrapText="bothSides"/>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8325" cy="1082040"/>
                          </a:xfrm>
                          <a:prstGeom prst="rect">
                            <a:avLst/>
                          </a:prstGeom>
                          <a:noFill/>
                        </pic:spPr>
                      </pic:pic>
                    </a:graphicData>
                  </a:graphic>
                  <wp14:sizeRelH relativeFrom="page">
                    <wp14:pctWidth>0</wp14:pctWidth>
                  </wp14:sizeRelH>
                  <wp14:sizeRelV relativeFrom="page">
                    <wp14:pctHeight>0</wp14:pctHeight>
                  </wp14:sizeRelV>
                </wp:anchor>
              </w:drawing>
            </w:r>
          </w:p>
        </w:tc>
      </w:tr>
      <w:tr w:rsidR="00613B81" w:rsidRPr="00302477" w14:paraId="270C0687" w14:textId="77777777" w:rsidTr="0015301A">
        <w:tc>
          <w:tcPr>
            <w:tcW w:w="5026" w:type="dxa"/>
          </w:tcPr>
          <w:p w14:paraId="663C0155" w14:textId="40B90AE2" w:rsidR="00613B81" w:rsidRPr="00302477" w:rsidRDefault="00613B81" w:rsidP="0015301A">
            <w:pPr>
              <w:pStyle w:val="PARAGRAPH"/>
              <w:ind w:firstLine="0"/>
              <w:jc w:val="left"/>
              <w:rPr>
                <w:b/>
                <w:bCs/>
                <w:sz w:val="15"/>
                <w:szCs w:val="16"/>
                <w:lang w:val="ca-ES"/>
              </w:rPr>
            </w:pPr>
            <w:r w:rsidRPr="00CE213F">
              <w:rPr>
                <w:b/>
                <w:bCs/>
                <w:sz w:val="15"/>
                <w:szCs w:val="16"/>
                <w:lang w:val="ca-ES"/>
              </w:rPr>
              <w:t xml:space="preserve">Fig. </w:t>
            </w:r>
            <w:r>
              <w:rPr>
                <w:b/>
                <w:bCs/>
                <w:sz w:val="15"/>
                <w:szCs w:val="16"/>
                <w:lang w:val="ca-ES"/>
              </w:rPr>
              <w:t>4</w:t>
            </w:r>
            <w:r w:rsidRPr="00CE213F">
              <w:rPr>
                <w:b/>
                <w:bCs/>
                <w:sz w:val="15"/>
                <w:szCs w:val="16"/>
                <w:lang w:val="ca-ES"/>
              </w:rPr>
              <w:t xml:space="preserve">. </w:t>
            </w:r>
            <w:r>
              <w:rPr>
                <w:b/>
                <w:bCs/>
                <w:sz w:val="15"/>
                <w:szCs w:val="16"/>
                <w:lang w:val="ca-ES"/>
              </w:rPr>
              <w:t>Diferents models de YOLOv5</w:t>
            </w:r>
          </w:p>
        </w:tc>
      </w:tr>
    </w:tbl>
    <w:p w14:paraId="3C8F9C0F" w14:textId="77777777" w:rsidR="00674DAB" w:rsidRDefault="00613B81" w:rsidP="00E936B7">
      <w:pPr>
        <w:widowControl/>
        <w:spacing w:line="240" w:lineRule="auto"/>
        <w:rPr>
          <w:lang w:val="ca-ES"/>
        </w:rPr>
      </w:pPr>
      <w:r>
        <w:rPr>
          <w:lang w:val="ca-ES"/>
        </w:rPr>
        <w:br/>
        <w:t xml:space="preserve">Per aquest motiu es va baixar la complexitat de la xarxa escollint la configuració YOLOv5s6 (el 6 del final denota una arquitectura especial per a imatges d’input amb dimensió 1280x1280). D’aquesta manera i al tenir imatges amb més definició, les característiques més subtils en </w:t>
      </w:r>
      <w:r w:rsidR="00674DAB">
        <w:rPr>
          <w:lang w:val="ca-ES"/>
        </w:rPr>
        <w:t>les diferents peces d’art es podien identificar millor.</w:t>
      </w:r>
    </w:p>
    <w:p w14:paraId="7B40D582" w14:textId="4C243692" w:rsidR="00674DAB" w:rsidRDefault="00674DAB" w:rsidP="00674DAB">
      <w:pPr>
        <w:widowControl/>
        <w:spacing w:line="240" w:lineRule="auto"/>
        <w:ind w:firstLine="360"/>
        <w:rPr>
          <w:lang w:val="ca-ES"/>
        </w:rPr>
      </w:pPr>
      <w:r>
        <w:rPr>
          <w:lang w:val="ca-ES"/>
        </w:rPr>
        <w:t>A més, el YOLO té una funcionalitat anomenada “</w:t>
      </w:r>
      <w:r>
        <w:rPr>
          <w:i/>
          <w:iCs/>
          <w:lang w:val="ca-ES"/>
        </w:rPr>
        <w:t>Hyperparameter Evolution</w:t>
      </w:r>
      <w:r>
        <w:rPr>
          <w:lang w:val="ca-ES"/>
        </w:rPr>
        <w:t>” que serveix per optimitzar els hiperparàmetres del model fent execucions curtes amb petites modificacions automàtiques i aleatòries als hiperparàmetres del model per trobar la millor configuració pel problema específic.</w:t>
      </w:r>
    </w:p>
    <w:p w14:paraId="03704E19" w14:textId="7D06FAEB" w:rsidR="006C00A3" w:rsidRDefault="00674DAB" w:rsidP="00674DAB">
      <w:pPr>
        <w:widowControl/>
        <w:spacing w:line="240" w:lineRule="auto"/>
        <w:rPr>
          <w:lang w:val="ca-ES"/>
        </w:rPr>
      </w:pPr>
      <w:r>
        <w:rPr>
          <w:lang w:val="ca-ES"/>
        </w:rPr>
        <w:lastRenderedPageBreak/>
        <w:br/>
        <w:t xml:space="preserve">En la taula 2 es poden observar els resultats més </w:t>
      </w:r>
      <w:r w:rsidR="006C00A3">
        <w:rPr>
          <w:lang w:val="ca-ES"/>
        </w:rPr>
        <w:t>rellevants amb les diferents configuracions.</w:t>
      </w:r>
    </w:p>
    <w:p w14:paraId="00F94E3E" w14:textId="64BB73B8" w:rsidR="000853F3" w:rsidRDefault="006C00A3" w:rsidP="000853F3">
      <w:pPr>
        <w:widowControl/>
        <w:spacing w:line="240" w:lineRule="auto"/>
        <w:rPr>
          <w:lang w:val="ca-ES"/>
        </w:rPr>
      </w:pPr>
      <w:r>
        <w:rPr>
          <w:lang w:val="ca-ES"/>
        </w:rPr>
        <w:t xml:space="preserve">Per la tasca d’integrar el model YOLO entrenat a l’entorn de l’aplicació Flutter es van fer servir els plugins </w:t>
      </w:r>
      <w:r w:rsidRPr="001814B8">
        <w:rPr>
          <w:i/>
          <w:iCs/>
          <w:lang w:val="ca-ES"/>
        </w:rPr>
        <w:t>tflite</w:t>
      </w:r>
      <w:r>
        <w:rPr>
          <w:i/>
          <w:iCs/>
          <w:lang w:val="ca-ES"/>
        </w:rPr>
        <w:t xml:space="preserve"> </w:t>
      </w:r>
      <w:r>
        <w:rPr>
          <w:lang w:val="ca-ES"/>
        </w:rPr>
        <w:t xml:space="preserve">[28] i </w:t>
      </w:r>
      <w:r>
        <w:rPr>
          <w:i/>
          <w:iCs/>
          <w:lang w:val="ca-ES"/>
        </w:rPr>
        <w:t>tflite_flutter</w:t>
      </w:r>
      <w:r>
        <w:rPr>
          <w:lang w:val="ca-ES"/>
        </w:rPr>
        <w:t xml:space="preserve"> [29].</w:t>
      </w:r>
      <w:r w:rsidR="00810462">
        <w:rPr>
          <w:lang w:val="ca-ES"/>
        </w:rPr>
        <w:t xml:space="preserve"> La idea inicial era exportar el model entrenat a un arxiu .tflite per tal d’implementar-lo directament amb els plugins.</w:t>
      </w:r>
      <w:r>
        <w:rPr>
          <w:lang w:val="ca-ES"/>
        </w:rPr>
        <w:t xml:space="preserve"> Cap dels dos va donar resultat.</w:t>
      </w:r>
      <w:r w:rsidR="00B57F87">
        <w:rPr>
          <w:lang w:val="ca-ES"/>
        </w:rPr>
        <w:t xml:space="preserve"> </w:t>
      </w:r>
      <w:r w:rsidR="00810462">
        <w:rPr>
          <w:lang w:val="ca-ES"/>
        </w:rPr>
        <w:t>Aquest fet es deu a que els plugins tenen una compatibilitat molt limitada amb els tipus d’extensions i de configuracions de xarxes. En el cas d’object detection, el factor que creava la incompatibilitat era el procés d’extracció del model YOLO a un arxiu “.tflite”.</w:t>
      </w:r>
    </w:p>
    <w:p w14:paraId="72C36914" w14:textId="5DB1F059" w:rsidR="000853F3" w:rsidRDefault="00CC000E" w:rsidP="000853F3">
      <w:pPr>
        <w:pStyle w:val="Ttulo2"/>
        <w:rPr>
          <w:lang w:val="ca-ES"/>
        </w:rPr>
      </w:pPr>
      <w:r>
        <w:rPr>
          <w:lang w:val="ca-ES"/>
        </w:rPr>
        <w:t>6</w:t>
      </w:r>
      <w:r w:rsidR="000853F3">
        <w:rPr>
          <w:lang w:val="ca-ES"/>
        </w:rPr>
        <w:t>.2 Image Classification (Obres d’Art)</w:t>
      </w:r>
    </w:p>
    <w:p w14:paraId="30B7F04C" w14:textId="0028DBFB" w:rsidR="000853F3" w:rsidRDefault="000853F3" w:rsidP="000853F3">
      <w:pPr>
        <w:rPr>
          <w:lang w:val="ca-ES"/>
        </w:rPr>
      </w:pPr>
      <w:r>
        <w:rPr>
          <w:lang w:val="ca-ES"/>
        </w:rPr>
        <w:t>A conseqüència de la incompatibilitat del model exportat de YOLOv5 amb l’entorn de Flutter, es van plantejar les alternatives d’entrenar un model YOLO anterior que fos compatible amb els plugins o canviar el tipus de model a un d’Image Classification. A més, es van entrenar altres xarxes d’Object Detection com MobileNetV2 o EfficientDet_Lite sense els resultats esperats.</w:t>
      </w:r>
    </w:p>
    <w:p w14:paraId="52702F05" w14:textId="66240C84" w:rsidR="000853F3" w:rsidRDefault="000853F3" w:rsidP="000853F3">
      <w:pPr>
        <w:rPr>
          <w:lang w:val="ca-ES"/>
        </w:rPr>
      </w:pPr>
      <w:r>
        <w:rPr>
          <w:lang w:val="ca-ES"/>
        </w:rPr>
        <w:t>Com que l’usuari final només veurà de quina obra d’art es tracta, la decisió final va ser canviar el model només per la part de desenvolupament local. El desenvolupament en cloud continuarà tenint com a model un YOLOv5.</w:t>
      </w:r>
    </w:p>
    <w:p w14:paraId="2A966CD2" w14:textId="56824A0A" w:rsidR="009A1449" w:rsidRDefault="000853F3" w:rsidP="000853F3">
      <w:pPr>
        <w:rPr>
          <w:lang w:val="ca-ES"/>
        </w:rPr>
      </w:pPr>
      <w:r>
        <w:rPr>
          <w:lang w:val="ca-ES"/>
        </w:rPr>
        <w:t xml:space="preserve">El dataset consta de les mateixes imatges que s’utilitzen en l’anterior model, però en comptes d’etiquetar les classes amb caixes, se li assigna una classe a la imatge sencera. La manera d’etiquetar-les és crear un directori per cada classe. D’aquesta manera </w:t>
      </w:r>
      <w:r w:rsidR="009A1449">
        <w:rPr>
          <w:lang w:val="ca-ES"/>
        </w:rPr>
        <w:t>s’acabarà tenint un directori arrel que contindrà un directori per a cada classe de la que consta el dataset.</w:t>
      </w:r>
    </w:p>
    <w:p w14:paraId="61572768" w14:textId="77777777" w:rsidR="00B46A1F" w:rsidRDefault="00B46A1F" w:rsidP="000853F3">
      <w:pPr>
        <w:rPr>
          <w:lang w:val="ca-ES"/>
        </w:rPr>
      </w:pPr>
    </w:p>
    <w:p w14:paraId="5ED8033F" w14:textId="48C8FB22" w:rsidR="009A1449" w:rsidRDefault="009A1449" w:rsidP="000853F3">
      <w:pPr>
        <w:rPr>
          <w:lang w:val="ca-ES"/>
        </w:rPr>
      </w:pPr>
      <w:r>
        <w:rPr>
          <w:lang w:val="ca-ES"/>
        </w:rPr>
        <w:t>El model entrenat és una xarxa MobileNetV2 per a Image Classification, que rep una imatge i retorna la classe amb més confiança juntament amb el seu grau de confiança.</w:t>
      </w:r>
    </w:p>
    <w:p w14:paraId="4BB1930F" w14:textId="77777777" w:rsidR="00B46A1F" w:rsidRDefault="00B46A1F" w:rsidP="000853F3">
      <w:pPr>
        <w:rPr>
          <w:lang w:val="ca-ES"/>
        </w:rPr>
      </w:pPr>
    </w:p>
    <w:p w14:paraId="4A4F6D45" w14:textId="1FDF1190" w:rsidR="009A1449" w:rsidRDefault="009A1449" w:rsidP="000853F3">
      <w:pPr>
        <w:rPr>
          <w:lang w:val="ca-ES"/>
        </w:rPr>
      </w:pPr>
      <w:r>
        <w:rPr>
          <w:lang w:val="ca-ES"/>
        </w:rPr>
        <w:t>Els resultats obtinguts superen les expectatives (cal recordar que aquest model farà les inferències utilitzant els recursos d’un telèfon mòbil) tal i com es pot comprovar en la taula 3, comparant el model anterior d’Object Detection amb el d’Image Classification.</w:t>
      </w:r>
    </w:p>
    <w:tbl>
      <w:tblPr>
        <w:tblStyle w:val="Tablaconcuadrcula"/>
        <w:tblpPr w:leftFromText="141" w:rightFromText="141" w:vertAnchor="text" w:horzAnchor="margin" w:tblpY="166"/>
        <w:tblW w:w="4877" w:type="dxa"/>
        <w:tblCellMar>
          <w:left w:w="57" w:type="dxa"/>
          <w:right w:w="57" w:type="dxa"/>
        </w:tblCellMar>
        <w:tblLook w:val="04A0" w:firstRow="1" w:lastRow="0" w:firstColumn="1" w:lastColumn="0" w:noHBand="0" w:noVBand="1"/>
      </w:tblPr>
      <w:tblGrid>
        <w:gridCol w:w="1067"/>
        <w:gridCol w:w="954"/>
        <w:gridCol w:w="900"/>
        <w:gridCol w:w="973"/>
        <w:gridCol w:w="983"/>
      </w:tblGrid>
      <w:tr w:rsidR="00EE7877" w:rsidRPr="00F321D5" w14:paraId="4AD3C646" w14:textId="77777777" w:rsidTr="00705E21">
        <w:tc>
          <w:tcPr>
            <w:tcW w:w="1067" w:type="dxa"/>
            <w:tcBorders>
              <w:top w:val="single" w:sz="18" w:space="0" w:color="auto"/>
              <w:left w:val="nil"/>
              <w:bottom w:val="single" w:sz="8" w:space="0" w:color="auto"/>
              <w:right w:val="nil"/>
            </w:tcBorders>
          </w:tcPr>
          <w:p w14:paraId="155BDE43" w14:textId="77777777" w:rsidR="00EE7877" w:rsidRPr="002960D9" w:rsidRDefault="00EE7877" w:rsidP="00EE7877">
            <w:pPr>
              <w:pStyle w:val="PARAGRAPH"/>
              <w:ind w:firstLine="0"/>
              <w:rPr>
                <w:sz w:val="17"/>
                <w:szCs w:val="18"/>
                <w:lang w:val="ca-ES"/>
              </w:rPr>
            </w:pPr>
            <w:r w:rsidRPr="002960D9">
              <w:rPr>
                <w:sz w:val="17"/>
                <w:szCs w:val="18"/>
                <w:lang w:val="ca-ES"/>
              </w:rPr>
              <w:t>Model</w:t>
            </w:r>
          </w:p>
        </w:tc>
        <w:tc>
          <w:tcPr>
            <w:tcW w:w="954" w:type="dxa"/>
            <w:tcBorders>
              <w:top w:val="single" w:sz="18" w:space="0" w:color="auto"/>
              <w:left w:val="nil"/>
              <w:bottom w:val="single" w:sz="8" w:space="0" w:color="auto"/>
              <w:right w:val="nil"/>
            </w:tcBorders>
          </w:tcPr>
          <w:p w14:paraId="006A66D1" w14:textId="77777777" w:rsidR="00EE7877" w:rsidRPr="002960D9" w:rsidRDefault="00EE7877" w:rsidP="00EE7877">
            <w:pPr>
              <w:pStyle w:val="PARAGRAPH"/>
              <w:ind w:firstLine="0"/>
              <w:rPr>
                <w:sz w:val="17"/>
                <w:szCs w:val="18"/>
                <w:lang w:val="ca-ES"/>
              </w:rPr>
            </w:pPr>
            <w:r w:rsidRPr="002960D9">
              <w:rPr>
                <w:sz w:val="17"/>
                <w:szCs w:val="18"/>
                <w:lang w:val="ca-ES"/>
              </w:rPr>
              <w:t>YOLOv5m</w:t>
            </w:r>
          </w:p>
        </w:tc>
        <w:tc>
          <w:tcPr>
            <w:tcW w:w="900" w:type="dxa"/>
            <w:tcBorders>
              <w:top w:val="single" w:sz="18" w:space="0" w:color="auto"/>
              <w:left w:val="nil"/>
              <w:bottom w:val="single" w:sz="8" w:space="0" w:color="auto"/>
              <w:right w:val="nil"/>
            </w:tcBorders>
          </w:tcPr>
          <w:p w14:paraId="0CF7156E" w14:textId="77777777" w:rsidR="00EE7877" w:rsidRPr="002960D9" w:rsidRDefault="00EE7877" w:rsidP="00EE7877">
            <w:pPr>
              <w:pStyle w:val="PARAGRAPH"/>
              <w:ind w:firstLine="0"/>
              <w:rPr>
                <w:sz w:val="17"/>
                <w:szCs w:val="18"/>
                <w:lang w:val="ca-ES"/>
              </w:rPr>
            </w:pPr>
            <w:r w:rsidRPr="002960D9">
              <w:rPr>
                <w:sz w:val="17"/>
                <w:szCs w:val="18"/>
                <w:lang w:val="ca-ES"/>
              </w:rPr>
              <w:t>YOLOv5l</w:t>
            </w:r>
          </w:p>
        </w:tc>
        <w:tc>
          <w:tcPr>
            <w:tcW w:w="973" w:type="dxa"/>
            <w:tcBorders>
              <w:top w:val="single" w:sz="18" w:space="0" w:color="auto"/>
              <w:left w:val="nil"/>
              <w:bottom w:val="single" w:sz="8" w:space="0" w:color="auto"/>
              <w:right w:val="nil"/>
            </w:tcBorders>
          </w:tcPr>
          <w:p w14:paraId="7DFDC499" w14:textId="77777777" w:rsidR="00EE7877" w:rsidRPr="002960D9" w:rsidRDefault="00EE7877" w:rsidP="00EE7877">
            <w:pPr>
              <w:pStyle w:val="PARAGRAPH"/>
              <w:ind w:firstLine="0"/>
              <w:rPr>
                <w:sz w:val="17"/>
                <w:szCs w:val="18"/>
                <w:lang w:val="ca-ES"/>
              </w:rPr>
            </w:pPr>
            <w:r w:rsidRPr="002960D9">
              <w:rPr>
                <w:sz w:val="17"/>
                <w:szCs w:val="18"/>
                <w:lang w:val="ca-ES"/>
              </w:rPr>
              <w:t>YOLOv5s6</w:t>
            </w:r>
          </w:p>
        </w:tc>
        <w:tc>
          <w:tcPr>
            <w:tcW w:w="983" w:type="dxa"/>
            <w:tcBorders>
              <w:top w:val="single" w:sz="18" w:space="0" w:color="auto"/>
              <w:left w:val="nil"/>
              <w:bottom w:val="single" w:sz="8" w:space="0" w:color="auto"/>
              <w:right w:val="nil"/>
            </w:tcBorders>
          </w:tcPr>
          <w:p w14:paraId="0B6C0A4C" w14:textId="77777777" w:rsidR="00EE7877" w:rsidRPr="002960D9" w:rsidRDefault="00EE7877" w:rsidP="00EE7877">
            <w:pPr>
              <w:pStyle w:val="PARAGRAPH"/>
              <w:ind w:firstLine="0"/>
              <w:rPr>
                <w:sz w:val="17"/>
                <w:szCs w:val="18"/>
                <w:lang w:val="ca-ES"/>
              </w:rPr>
            </w:pPr>
            <w:r w:rsidRPr="002960D9">
              <w:rPr>
                <w:sz w:val="17"/>
                <w:szCs w:val="18"/>
                <w:lang w:val="ca-ES"/>
              </w:rPr>
              <w:t>MobNetV2</w:t>
            </w:r>
          </w:p>
        </w:tc>
      </w:tr>
      <w:tr w:rsidR="00EE7877" w14:paraId="4F941694" w14:textId="77777777" w:rsidTr="00705E21">
        <w:tc>
          <w:tcPr>
            <w:tcW w:w="1067" w:type="dxa"/>
            <w:tcBorders>
              <w:top w:val="single" w:sz="8" w:space="0" w:color="auto"/>
              <w:left w:val="nil"/>
              <w:bottom w:val="nil"/>
              <w:right w:val="nil"/>
            </w:tcBorders>
          </w:tcPr>
          <w:p w14:paraId="396A3BE7" w14:textId="77777777" w:rsidR="00EE7877" w:rsidRPr="002960D9" w:rsidRDefault="00EE7877" w:rsidP="00EE7877">
            <w:pPr>
              <w:pStyle w:val="PARAGRAPH"/>
              <w:ind w:firstLine="0"/>
              <w:rPr>
                <w:sz w:val="17"/>
                <w:szCs w:val="18"/>
                <w:lang w:val="ca-ES"/>
              </w:rPr>
            </w:pPr>
            <w:r w:rsidRPr="002960D9">
              <w:rPr>
                <w:sz w:val="17"/>
                <w:szCs w:val="18"/>
                <w:lang w:val="ca-ES"/>
              </w:rPr>
              <w:t>Dimensions</w:t>
            </w:r>
          </w:p>
        </w:tc>
        <w:tc>
          <w:tcPr>
            <w:tcW w:w="954" w:type="dxa"/>
            <w:tcBorders>
              <w:top w:val="single" w:sz="8" w:space="0" w:color="auto"/>
              <w:left w:val="nil"/>
              <w:bottom w:val="nil"/>
              <w:right w:val="nil"/>
            </w:tcBorders>
          </w:tcPr>
          <w:p w14:paraId="3B88E9E8" w14:textId="77777777" w:rsidR="00EE7877" w:rsidRPr="002960D9" w:rsidRDefault="00EE7877" w:rsidP="00EE7877">
            <w:pPr>
              <w:pStyle w:val="PARAGRAPH"/>
              <w:ind w:firstLine="0"/>
              <w:rPr>
                <w:lang w:val="ca-ES"/>
              </w:rPr>
            </w:pPr>
            <w:r w:rsidRPr="002960D9">
              <w:rPr>
                <w:lang w:val="ca-ES"/>
              </w:rPr>
              <w:t>640x640</w:t>
            </w:r>
          </w:p>
        </w:tc>
        <w:tc>
          <w:tcPr>
            <w:tcW w:w="900" w:type="dxa"/>
            <w:tcBorders>
              <w:top w:val="single" w:sz="8" w:space="0" w:color="auto"/>
              <w:left w:val="nil"/>
              <w:bottom w:val="nil"/>
              <w:right w:val="nil"/>
            </w:tcBorders>
          </w:tcPr>
          <w:p w14:paraId="0E822CB8" w14:textId="77777777" w:rsidR="00EE7877" w:rsidRPr="002960D9" w:rsidRDefault="00EE7877" w:rsidP="00EE7877">
            <w:pPr>
              <w:pStyle w:val="PARAGRAPH"/>
              <w:ind w:firstLine="0"/>
              <w:rPr>
                <w:lang w:val="ca-ES"/>
              </w:rPr>
            </w:pPr>
            <w:r w:rsidRPr="002960D9">
              <w:rPr>
                <w:lang w:val="ca-ES"/>
              </w:rPr>
              <w:t>640x640</w:t>
            </w:r>
          </w:p>
        </w:tc>
        <w:tc>
          <w:tcPr>
            <w:tcW w:w="973" w:type="dxa"/>
            <w:tcBorders>
              <w:top w:val="single" w:sz="8" w:space="0" w:color="auto"/>
              <w:left w:val="nil"/>
              <w:bottom w:val="nil"/>
              <w:right w:val="nil"/>
            </w:tcBorders>
          </w:tcPr>
          <w:p w14:paraId="32FA549A" w14:textId="77777777" w:rsidR="00EE7877" w:rsidRPr="002960D9" w:rsidRDefault="00EE7877" w:rsidP="00EE7877">
            <w:pPr>
              <w:pStyle w:val="PARAGRAPH"/>
              <w:ind w:firstLine="0"/>
              <w:rPr>
                <w:lang w:val="ca-ES"/>
              </w:rPr>
            </w:pPr>
            <w:r w:rsidRPr="002960D9">
              <w:rPr>
                <w:lang w:val="ca-ES"/>
              </w:rPr>
              <w:t>1280x1280</w:t>
            </w:r>
          </w:p>
        </w:tc>
        <w:tc>
          <w:tcPr>
            <w:tcW w:w="983" w:type="dxa"/>
            <w:tcBorders>
              <w:top w:val="single" w:sz="8" w:space="0" w:color="auto"/>
              <w:left w:val="nil"/>
              <w:bottom w:val="nil"/>
              <w:right w:val="nil"/>
            </w:tcBorders>
          </w:tcPr>
          <w:p w14:paraId="488C75E8" w14:textId="77777777" w:rsidR="00EE7877" w:rsidRPr="002960D9" w:rsidRDefault="00EE7877" w:rsidP="00EE7877">
            <w:pPr>
              <w:pStyle w:val="PARAGRAPH"/>
              <w:ind w:firstLine="0"/>
              <w:rPr>
                <w:lang w:val="ca-ES"/>
              </w:rPr>
            </w:pPr>
            <w:r w:rsidRPr="002960D9">
              <w:rPr>
                <w:lang w:val="ca-ES"/>
              </w:rPr>
              <w:t>224x224</w:t>
            </w:r>
          </w:p>
        </w:tc>
      </w:tr>
      <w:tr w:rsidR="00EE7877" w14:paraId="5DBD00DE" w14:textId="77777777" w:rsidTr="00705E21">
        <w:tc>
          <w:tcPr>
            <w:tcW w:w="1067" w:type="dxa"/>
            <w:tcBorders>
              <w:top w:val="nil"/>
              <w:left w:val="nil"/>
              <w:bottom w:val="nil"/>
              <w:right w:val="nil"/>
            </w:tcBorders>
          </w:tcPr>
          <w:p w14:paraId="7F3308AC" w14:textId="77777777" w:rsidR="00EE7877" w:rsidRPr="002960D9" w:rsidRDefault="00EE7877" w:rsidP="00EE7877">
            <w:pPr>
              <w:pStyle w:val="PARAGRAPH"/>
              <w:ind w:firstLine="0"/>
              <w:rPr>
                <w:sz w:val="17"/>
                <w:szCs w:val="18"/>
                <w:lang w:val="ca-ES"/>
              </w:rPr>
            </w:pPr>
            <w:r w:rsidRPr="002960D9">
              <w:rPr>
                <w:sz w:val="17"/>
                <w:szCs w:val="18"/>
                <w:lang w:val="ca-ES"/>
              </w:rPr>
              <w:t>Epochs</w:t>
            </w:r>
          </w:p>
        </w:tc>
        <w:tc>
          <w:tcPr>
            <w:tcW w:w="954" w:type="dxa"/>
            <w:tcBorders>
              <w:top w:val="nil"/>
              <w:left w:val="nil"/>
              <w:bottom w:val="nil"/>
              <w:right w:val="nil"/>
            </w:tcBorders>
          </w:tcPr>
          <w:p w14:paraId="63E0B7AD" w14:textId="77777777" w:rsidR="00EE7877" w:rsidRPr="002960D9" w:rsidRDefault="00EE7877" w:rsidP="00EE7877">
            <w:pPr>
              <w:pStyle w:val="PARAGRAPH"/>
              <w:ind w:firstLine="0"/>
              <w:rPr>
                <w:lang w:val="ca-ES"/>
              </w:rPr>
            </w:pPr>
            <w:r w:rsidRPr="002960D9">
              <w:rPr>
                <w:lang w:val="ca-ES"/>
              </w:rPr>
              <w:t>1000</w:t>
            </w:r>
          </w:p>
        </w:tc>
        <w:tc>
          <w:tcPr>
            <w:tcW w:w="900" w:type="dxa"/>
            <w:tcBorders>
              <w:top w:val="nil"/>
              <w:left w:val="nil"/>
              <w:bottom w:val="nil"/>
              <w:right w:val="nil"/>
            </w:tcBorders>
          </w:tcPr>
          <w:p w14:paraId="3EF3582A" w14:textId="77777777" w:rsidR="00EE7877" w:rsidRPr="002960D9" w:rsidRDefault="00EE7877" w:rsidP="00EE7877">
            <w:pPr>
              <w:pStyle w:val="PARAGRAPH"/>
              <w:ind w:firstLine="0"/>
              <w:rPr>
                <w:lang w:val="ca-ES"/>
              </w:rPr>
            </w:pPr>
            <w:r w:rsidRPr="002960D9">
              <w:rPr>
                <w:lang w:val="ca-ES"/>
              </w:rPr>
              <w:t>800</w:t>
            </w:r>
          </w:p>
        </w:tc>
        <w:tc>
          <w:tcPr>
            <w:tcW w:w="973" w:type="dxa"/>
            <w:tcBorders>
              <w:top w:val="nil"/>
              <w:left w:val="nil"/>
              <w:bottom w:val="nil"/>
              <w:right w:val="nil"/>
            </w:tcBorders>
          </w:tcPr>
          <w:p w14:paraId="188A27D0" w14:textId="77777777" w:rsidR="00EE7877" w:rsidRPr="002960D9" w:rsidRDefault="00EE7877" w:rsidP="00EE7877">
            <w:pPr>
              <w:pStyle w:val="PARAGRAPH"/>
              <w:ind w:firstLine="0"/>
              <w:rPr>
                <w:lang w:val="ca-ES"/>
              </w:rPr>
            </w:pPr>
            <w:r w:rsidRPr="002960D9">
              <w:rPr>
                <w:lang w:val="ca-ES"/>
              </w:rPr>
              <w:t>1000</w:t>
            </w:r>
          </w:p>
        </w:tc>
        <w:tc>
          <w:tcPr>
            <w:tcW w:w="983" w:type="dxa"/>
            <w:tcBorders>
              <w:top w:val="nil"/>
              <w:left w:val="nil"/>
              <w:bottom w:val="nil"/>
              <w:right w:val="nil"/>
            </w:tcBorders>
          </w:tcPr>
          <w:p w14:paraId="07262744" w14:textId="77777777" w:rsidR="00EE7877" w:rsidRPr="002960D9" w:rsidRDefault="00EE7877" w:rsidP="00EE7877">
            <w:pPr>
              <w:pStyle w:val="PARAGRAPH"/>
              <w:ind w:firstLine="0"/>
              <w:rPr>
                <w:lang w:val="ca-ES"/>
              </w:rPr>
            </w:pPr>
            <w:r w:rsidRPr="002960D9">
              <w:rPr>
                <w:lang w:val="ca-ES"/>
              </w:rPr>
              <w:t>35</w:t>
            </w:r>
          </w:p>
        </w:tc>
      </w:tr>
      <w:tr w:rsidR="00EE7877" w14:paraId="144FF021" w14:textId="77777777" w:rsidTr="00705E21">
        <w:tc>
          <w:tcPr>
            <w:tcW w:w="1067" w:type="dxa"/>
            <w:tcBorders>
              <w:top w:val="nil"/>
              <w:left w:val="nil"/>
              <w:bottom w:val="nil"/>
              <w:right w:val="nil"/>
            </w:tcBorders>
          </w:tcPr>
          <w:p w14:paraId="36D72216" w14:textId="77777777" w:rsidR="00EE7877" w:rsidRPr="002960D9" w:rsidRDefault="00EE7877" w:rsidP="00EE7877">
            <w:pPr>
              <w:pStyle w:val="PARAGRAPH"/>
              <w:ind w:firstLine="0"/>
              <w:rPr>
                <w:sz w:val="17"/>
                <w:szCs w:val="18"/>
                <w:lang w:val="ca-ES"/>
              </w:rPr>
            </w:pPr>
            <w:r w:rsidRPr="002960D9">
              <w:rPr>
                <w:sz w:val="17"/>
                <w:szCs w:val="18"/>
                <w:lang w:val="ca-ES"/>
              </w:rPr>
              <w:t>Temps</w:t>
            </w:r>
          </w:p>
        </w:tc>
        <w:tc>
          <w:tcPr>
            <w:tcW w:w="954" w:type="dxa"/>
            <w:tcBorders>
              <w:top w:val="nil"/>
              <w:left w:val="nil"/>
              <w:bottom w:val="nil"/>
              <w:right w:val="nil"/>
            </w:tcBorders>
          </w:tcPr>
          <w:p w14:paraId="76436CDF" w14:textId="77777777" w:rsidR="00EE7877" w:rsidRPr="002960D9" w:rsidRDefault="00EE7877" w:rsidP="00EE7877">
            <w:pPr>
              <w:pStyle w:val="PARAGRAPH"/>
              <w:ind w:firstLine="0"/>
              <w:rPr>
                <w:lang w:val="ca-ES"/>
              </w:rPr>
            </w:pPr>
            <w:r w:rsidRPr="002960D9">
              <w:rPr>
                <w:lang w:val="ca-ES"/>
              </w:rPr>
              <w:t>13 m 45 s</w:t>
            </w:r>
          </w:p>
        </w:tc>
        <w:tc>
          <w:tcPr>
            <w:tcW w:w="900" w:type="dxa"/>
            <w:tcBorders>
              <w:top w:val="nil"/>
              <w:left w:val="nil"/>
              <w:bottom w:val="nil"/>
              <w:right w:val="nil"/>
            </w:tcBorders>
          </w:tcPr>
          <w:p w14:paraId="13B4A0C6" w14:textId="77777777" w:rsidR="00EE7877" w:rsidRPr="002960D9" w:rsidRDefault="00EE7877" w:rsidP="00EE7877">
            <w:pPr>
              <w:pStyle w:val="PARAGRAPH"/>
              <w:ind w:firstLine="0"/>
              <w:rPr>
                <w:lang w:val="ca-ES"/>
              </w:rPr>
            </w:pPr>
            <w:r w:rsidRPr="002960D9">
              <w:rPr>
                <w:lang w:val="ca-ES"/>
              </w:rPr>
              <w:t>48 m 51 s</w:t>
            </w:r>
          </w:p>
        </w:tc>
        <w:tc>
          <w:tcPr>
            <w:tcW w:w="973" w:type="dxa"/>
            <w:tcBorders>
              <w:top w:val="nil"/>
              <w:left w:val="nil"/>
              <w:bottom w:val="nil"/>
              <w:right w:val="nil"/>
            </w:tcBorders>
          </w:tcPr>
          <w:p w14:paraId="138885DA" w14:textId="77777777" w:rsidR="00EE7877" w:rsidRPr="002960D9" w:rsidRDefault="00EE7877" w:rsidP="00EE7877">
            <w:pPr>
              <w:pStyle w:val="PARAGRAPH"/>
              <w:ind w:firstLine="0"/>
              <w:rPr>
                <w:lang w:val="ca-ES"/>
              </w:rPr>
            </w:pPr>
            <w:r w:rsidRPr="002960D9">
              <w:rPr>
                <w:lang w:val="ca-ES"/>
              </w:rPr>
              <w:t>12 h 49 m</w:t>
            </w:r>
          </w:p>
        </w:tc>
        <w:tc>
          <w:tcPr>
            <w:tcW w:w="983" w:type="dxa"/>
            <w:tcBorders>
              <w:top w:val="nil"/>
              <w:left w:val="nil"/>
              <w:bottom w:val="nil"/>
              <w:right w:val="nil"/>
            </w:tcBorders>
          </w:tcPr>
          <w:p w14:paraId="7783BF54" w14:textId="77777777" w:rsidR="00EE7877" w:rsidRPr="002960D9" w:rsidRDefault="00EE7877" w:rsidP="00EE7877">
            <w:pPr>
              <w:pStyle w:val="PARAGRAPH"/>
              <w:ind w:firstLine="0"/>
              <w:rPr>
                <w:lang w:val="ca-ES"/>
              </w:rPr>
            </w:pPr>
            <w:r w:rsidRPr="002960D9">
              <w:rPr>
                <w:lang w:val="ca-ES"/>
              </w:rPr>
              <w:t>5 m</w:t>
            </w:r>
          </w:p>
        </w:tc>
      </w:tr>
      <w:tr w:rsidR="00EE7877" w14:paraId="3D261A5A" w14:textId="77777777" w:rsidTr="00705E21">
        <w:tc>
          <w:tcPr>
            <w:tcW w:w="1067" w:type="dxa"/>
            <w:tcBorders>
              <w:top w:val="nil"/>
              <w:left w:val="nil"/>
              <w:bottom w:val="single" w:sz="18" w:space="0" w:color="auto"/>
              <w:right w:val="nil"/>
            </w:tcBorders>
          </w:tcPr>
          <w:p w14:paraId="59BBEA25" w14:textId="77777777" w:rsidR="00EE7877" w:rsidRPr="002960D9" w:rsidRDefault="00EE7877" w:rsidP="00EE7877">
            <w:pPr>
              <w:pStyle w:val="PARAGRAPH"/>
              <w:ind w:firstLine="0"/>
              <w:rPr>
                <w:sz w:val="17"/>
                <w:szCs w:val="18"/>
                <w:lang w:val="ca-ES"/>
              </w:rPr>
            </w:pPr>
            <w:r w:rsidRPr="002960D9">
              <w:rPr>
                <w:sz w:val="17"/>
                <w:szCs w:val="18"/>
                <w:lang w:val="ca-ES"/>
              </w:rPr>
              <w:t>Precisió</w:t>
            </w:r>
          </w:p>
        </w:tc>
        <w:tc>
          <w:tcPr>
            <w:tcW w:w="954" w:type="dxa"/>
            <w:tcBorders>
              <w:top w:val="nil"/>
              <w:left w:val="nil"/>
              <w:bottom w:val="single" w:sz="18" w:space="0" w:color="auto"/>
              <w:right w:val="nil"/>
            </w:tcBorders>
          </w:tcPr>
          <w:p w14:paraId="19126436" w14:textId="77777777" w:rsidR="00EE7877" w:rsidRPr="002960D9" w:rsidRDefault="00EE7877" w:rsidP="00EE7877">
            <w:pPr>
              <w:pStyle w:val="PARAGRAPH"/>
              <w:ind w:firstLine="0"/>
              <w:rPr>
                <w:lang w:val="ca-ES"/>
              </w:rPr>
            </w:pPr>
            <w:r w:rsidRPr="002960D9">
              <w:rPr>
                <w:lang w:val="ca-ES"/>
              </w:rPr>
              <w:t>0.87</w:t>
            </w:r>
          </w:p>
        </w:tc>
        <w:tc>
          <w:tcPr>
            <w:tcW w:w="900" w:type="dxa"/>
            <w:tcBorders>
              <w:top w:val="nil"/>
              <w:left w:val="nil"/>
              <w:bottom w:val="single" w:sz="18" w:space="0" w:color="auto"/>
              <w:right w:val="nil"/>
            </w:tcBorders>
          </w:tcPr>
          <w:p w14:paraId="719B2C21" w14:textId="77777777" w:rsidR="00EE7877" w:rsidRPr="002960D9" w:rsidRDefault="00EE7877" w:rsidP="00EE7877">
            <w:pPr>
              <w:pStyle w:val="PARAGRAPH"/>
              <w:ind w:firstLine="0"/>
              <w:rPr>
                <w:lang w:val="ca-ES"/>
              </w:rPr>
            </w:pPr>
            <w:r w:rsidRPr="002960D9">
              <w:rPr>
                <w:lang w:val="ca-ES"/>
              </w:rPr>
              <w:t>0.82</w:t>
            </w:r>
          </w:p>
        </w:tc>
        <w:tc>
          <w:tcPr>
            <w:tcW w:w="973" w:type="dxa"/>
            <w:tcBorders>
              <w:top w:val="nil"/>
              <w:left w:val="nil"/>
              <w:bottom w:val="single" w:sz="18" w:space="0" w:color="auto"/>
              <w:right w:val="nil"/>
            </w:tcBorders>
          </w:tcPr>
          <w:p w14:paraId="68F8D6E3" w14:textId="77777777" w:rsidR="00EE7877" w:rsidRPr="002960D9" w:rsidRDefault="00EE7877" w:rsidP="00EE7877">
            <w:pPr>
              <w:pStyle w:val="PARAGRAPH"/>
              <w:ind w:firstLine="0"/>
              <w:rPr>
                <w:lang w:val="ca-ES"/>
              </w:rPr>
            </w:pPr>
            <w:r w:rsidRPr="002960D9">
              <w:rPr>
                <w:lang w:val="ca-ES"/>
              </w:rPr>
              <w:t>0.91</w:t>
            </w:r>
          </w:p>
        </w:tc>
        <w:tc>
          <w:tcPr>
            <w:tcW w:w="983" w:type="dxa"/>
            <w:tcBorders>
              <w:top w:val="nil"/>
              <w:left w:val="nil"/>
              <w:bottom w:val="single" w:sz="18" w:space="0" w:color="auto"/>
              <w:right w:val="nil"/>
            </w:tcBorders>
          </w:tcPr>
          <w:p w14:paraId="2D58A7B2" w14:textId="77777777" w:rsidR="00EE7877" w:rsidRPr="002960D9" w:rsidRDefault="00EE7877" w:rsidP="00EE7877">
            <w:pPr>
              <w:pStyle w:val="PARAGRAPH"/>
              <w:ind w:firstLine="0"/>
              <w:rPr>
                <w:lang w:val="ca-ES"/>
              </w:rPr>
            </w:pPr>
            <w:r w:rsidRPr="002960D9">
              <w:rPr>
                <w:lang w:val="ca-ES"/>
              </w:rPr>
              <w:t>0.87</w:t>
            </w:r>
          </w:p>
        </w:tc>
      </w:tr>
      <w:tr w:rsidR="00EE7877" w:rsidRPr="005947C3" w14:paraId="649ED7F1" w14:textId="77777777" w:rsidTr="00705E21">
        <w:tc>
          <w:tcPr>
            <w:tcW w:w="4877" w:type="dxa"/>
            <w:gridSpan w:val="5"/>
            <w:tcBorders>
              <w:top w:val="single" w:sz="18" w:space="0" w:color="auto"/>
              <w:left w:val="nil"/>
              <w:bottom w:val="nil"/>
              <w:right w:val="nil"/>
            </w:tcBorders>
          </w:tcPr>
          <w:p w14:paraId="79CDBB7E" w14:textId="77777777" w:rsidR="00EE7877" w:rsidRDefault="00EE7877" w:rsidP="00EE7877">
            <w:pPr>
              <w:pStyle w:val="PARAGRAPH"/>
              <w:spacing w:line="240" w:lineRule="auto"/>
              <w:ind w:firstLine="0"/>
              <w:rPr>
                <w:lang w:val="ca-ES"/>
              </w:rPr>
            </w:pPr>
            <w:r w:rsidRPr="00297BE3">
              <w:rPr>
                <w:b/>
                <w:bCs/>
                <w:sz w:val="15"/>
                <w:szCs w:val="16"/>
                <w:lang w:val="ca-ES"/>
              </w:rPr>
              <w:t xml:space="preserve">Taula </w:t>
            </w:r>
            <w:r>
              <w:rPr>
                <w:b/>
                <w:bCs/>
                <w:sz w:val="15"/>
                <w:szCs w:val="16"/>
                <w:lang w:val="ca-ES"/>
              </w:rPr>
              <w:t>3</w:t>
            </w:r>
            <w:r w:rsidRPr="00297BE3">
              <w:rPr>
                <w:b/>
                <w:bCs/>
                <w:sz w:val="15"/>
                <w:szCs w:val="16"/>
                <w:lang w:val="ca-ES"/>
              </w:rPr>
              <w:t xml:space="preserve">. </w:t>
            </w:r>
            <w:r>
              <w:rPr>
                <w:b/>
                <w:bCs/>
                <w:sz w:val="15"/>
                <w:szCs w:val="16"/>
                <w:lang w:val="ca-ES"/>
              </w:rPr>
              <w:t>Comparacions de resultats de YOLOv5 amb MobileNetV2. Cal recordar que com que un classificador només prediu la classe de la imatge no hi pot haver falsos negatius, llavors la recall no té sentit en aquesta comparació</w:t>
            </w:r>
          </w:p>
        </w:tc>
      </w:tr>
    </w:tbl>
    <w:p w14:paraId="3A4AED68" w14:textId="2A2D468A" w:rsidR="009A1449" w:rsidRDefault="009A1449" w:rsidP="000853F3">
      <w:pPr>
        <w:rPr>
          <w:lang w:val="ca-ES"/>
        </w:rPr>
      </w:pPr>
    </w:p>
    <w:p w14:paraId="05E1F7D5" w14:textId="6C2D07BB" w:rsidR="009A1B13" w:rsidRDefault="006341C2" w:rsidP="000853F3">
      <w:pPr>
        <w:rPr>
          <w:lang w:val="ca-ES"/>
        </w:rPr>
      </w:pPr>
      <w:r>
        <w:rPr>
          <w:lang w:val="ca-ES"/>
        </w:rPr>
        <w:t>L’explicació a la diferència en la relació temps</w:t>
      </w:r>
      <w:r w:rsidR="00EC5FB4">
        <w:rPr>
          <w:lang w:val="ca-ES"/>
        </w:rPr>
        <w:t xml:space="preserve"> </w:t>
      </w:r>
      <w:r>
        <w:rPr>
          <w:lang w:val="ca-ES"/>
        </w:rPr>
        <w:t>d’entrenament</w:t>
      </w:r>
      <w:r w:rsidR="00EC5FB4">
        <w:rPr>
          <w:lang w:val="ca-ES"/>
        </w:rPr>
        <w:t xml:space="preserve"> – precisió es troba al tipus de model. Mentre que a un Object Detection es troba la ubicació dels diferents objectes en la imatge, apart de que es poden detectar més d’un, en un model d’Image Recognition només es detecta la classe de la imatge, sense localitzaci</w:t>
      </w:r>
      <w:r w:rsidR="00EC5FB4">
        <w:rPr>
          <w:lang w:val="ca-ES"/>
        </w:rPr>
        <w:t>ons ni multiclasses</w:t>
      </w:r>
      <w:r w:rsidR="009A1B13">
        <w:rPr>
          <w:lang w:val="ca-ES"/>
        </w:rPr>
        <w:t>, tal i com es veu en la figura 5</w:t>
      </w:r>
      <w:r w:rsidR="00EC5FB4">
        <w:rPr>
          <w:lang w:val="ca-ES"/>
        </w:rPr>
        <w:t xml:space="preserve">. Per això, es poden entrenar amb imatges més petites i el temps d’entrenament és </w:t>
      </w:r>
      <w:r w:rsidR="005E44BD">
        <w:rPr>
          <w:lang w:val="ca-ES"/>
        </w:rPr>
        <w:t>tant baix en comparació amb el model previ</w:t>
      </w:r>
      <w:r w:rsidR="009A1B13">
        <w:rPr>
          <w:lang w:val="ca-ES"/>
        </w:rPr>
        <w:t>.</w:t>
      </w:r>
    </w:p>
    <w:p w14:paraId="168E769D" w14:textId="2631176A" w:rsidR="009A1B13" w:rsidRDefault="009A1B13" w:rsidP="000853F3">
      <w:pPr>
        <w:rPr>
          <w:lang w:val="ca-ES"/>
        </w:rPr>
      </w:pPr>
      <w:r>
        <w:rPr>
          <w:lang w:val="ca-ES"/>
        </w:rPr>
        <w:t xml:space="preserve">Gràcies al canvi de model, s’ha pogut canviar també el plugin amb el que s’incorpora el mòdul </w:t>
      </w:r>
      <w:r w:rsidR="004F6AC9">
        <w:rPr>
          <w:lang w:val="ca-ES"/>
        </w:rPr>
        <w:t xml:space="preserve">de Visió per Computació a l’app. El nou plugin és el </w:t>
      </w:r>
      <w:r w:rsidR="004F6AC9" w:rsidRPr="004F6AC9">
        <w:rPr>
          <w:i/>
          <w:iCs/>
          <w:lang w:val="ca-ES"/>
        </w:rPr>
        <w:t>tflite_flutter_helper</w:t>
      </w:r>
      <w:r w:rsidR="00DE659B">
        <w:rPr>
          <w:i/>
          <w:iCs/>
          <w:lang w:val="ca-ES"/>
        </w:rPr>
        <w:t xml:space="preserve"> </w:t>
      </w:r>
      <w:r w:rsidR="004F6AC9" w:rsidRPr="004F6AC9">
        <w:rPr>
          <w:lang w:val="ca-ES"/>
        </w:rPr>
        <w:t>[</w:t>
      </w:r>
      <w:r w:rsidR="004F6AC9">
        <w:rPr>
          <w:lang w:val="ca-ES"/>
        </w:rPr>
        <w:t>30</w:t>
      </w:r>
      <w:r w:rsidR="004F6AC9" w:rsidRPr="004F6AC9">
        <w:rPr>
          <w:lang w:val="ca-ES"/>
        </w:rPr>
        <w:t>].</w:t>
      </w:r>
      <w:r w:rsidR="00A364FB">
        <w:rPr>
          <w:lang w:val="ca-ES"/>
        </w:rPr>
        <w:t xml:space="preserve"> Aquest incorpora les opcions del </w:t>
      </w:r>
      <w:r w:rsidR="00A364FB" w:rsidRPr="00A364FB">
        <w:rPr>
          <w:i/>
          <w:iCs/>
          <w:lang w:val="ca-ES"/>
        </w:rPr>
        <w:t>tflite_flutter</w:t>
      </w:r>
      <w:r w:rsidR="00A364FB">
        <w:rPr>
          <w:i/>
          <w:iCs/>
          <w:lang w:val="ca-ES"/>
        </w:rPr>
        <w:t xml:space="preserve"> </w:t>
      </w:r>
      <w:r w:rsidR="00A364FB">
        <w:rPr>
          <w:lang w:val="ca-ES"/>
        </w:rPr>
        <w:t>i millora la seva gestió i la facilitat de treballar amb ell.</w:t>
      </w:r>
    </w:p>
    <w:p w14:paraId="445C0FDB" w14:textId="77777777" w:rsidR="00A364FB" w:rsidRPr="00A364FB" w:rsidRDefault="00A364FB" w:rsidP="000853F3">
      <w:pPr>
        <w:rPr>
          <w:lang w:val="ca-ES"/>
        </w:rPr>
      </w:pPr>
    </w:p>
    <w:p w14:paraId="7140E787" w14:textId="6A256603" w:rsidR="005E44BD" w:rsidRDefault="004D24EB" w:rsidP="000853F3">
      <w:pPr>
        <w:rPr>
          <w:lang w:val="ca-ES"/>
        </w:rPr>
      </w:pPr>
      <w:r w:rsidRPr="004D24EB">
        <w:rPr>
          <w:lang w:val="ca-ES"/>
        </w:rPr>
        <w:t xml:space="preserve">A l’Apèndix </w:t>
      </w:r>
      <w:r w:rsidR="0078758C">
        <w:rPr>
          <w:lang w:val="ca-ES"/>
        </w:rPr>
        <w:t>1</w:t>
      </w:r>
      <w:r w:rsidRPr="004D24EB">
        <w:rPr>
          <w:lang w:val="ca-ES"/>
        </w:rPr>
        <w:t xml:space="preserve"> es poden trobar exemples de resultats de la fase de validació dels models, tant del YOLO com del MobileNet. Per a més detall en els experiments i els resultats, consultar el dossier del projecte.</w:t>
      </w:r>
    </w:p>
    <w:tbl>
      <w:tblPr>
        <w:tblStyle w:val="Tablaconcuadrcula"/>
        <w:tblpPr w:leftFromText="141" w:rightFromText="141" w:vertAnchor="page" w:horzAnchor="margin" w:tblpXSpec="right" w:tblpY="25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86"/>
      </w:tblGrid>
      <w:tr w:rsidR="00EE7877" w:rsidRPr="00B46A1F" w14:paraId="3468666D" w14:textId="77777777" w:rsidTr="00EE7877">
        <w:trPr>
          <w:trHeight w:val="2984"/>
        </w:trPr>
        <w:tc>
          <w:tcPr>
            <w:tcW w:w="4886" w:type="dxa"/>
            <w:vAlign w:val="center"/>
          </w:tcPr>
          <w:p w14:paraId="4DA45547" w14:textId="77777777" w:rsidR="00EE7877" w:rsidRDefault="00EE7877" w:rsidP="00EE7877">
            <w:pPr>
              <w:rPr>
                <w:lang w:val="ca-ES"/>
              </w:rPr>
            </w:pPr>
            <w:r w:rsidRPr="00CE213F">
              <w:rPr>
                <w:b/>
                <w:bCs/>
                <w:sz w:val="15"/>
                <w:szCs w:val="16"/>
                <w:lang w:val="ca-ES"/>
              </w:rPr>
              <w:t xml:space="preserve">Fig. </w:t>
            </w:r>
            <w:r>
              <w:rPr>
                <w:b/>
                <w:bCs/>
                <w:sz w:val="15"/>
                <w:szCs w:val="16"/>
                <w:lang w:val="ca-ES"/>
              </w:rPr>
              <w:t>5</w:t>
            </w:r>
            <w:r w:rsidRPr="00CE213F">
              <w:rPr>
                <w:b/>
                <w:bCs/>
                <w:sz w:val="15"/>
                <w:szCs w:val="16"/>
                <w:lang w:val="ca-ES"/>
              </w:rPr>
              <w:t xml:space="preserve">. </w:t>
            </w:r>
            <w:r>
              <w:rPr>
                <w:b/>
                <w:bCs/>
                <w:sz w:val="15"/>
                <w:szCs w:val="16"/>
                <w:lang w:val="ca-ES"/>
              </w:rPr>
              <w:t>Comparació entre Image Classification i Object Detection</w:t>
            </w:r>
            <w:r>
              <w:rPr>
                <w:noProof/>
                <w:lang w:val="ca-ES"/>
              </w:rPr>
              <w:t xml:space="preserve"> </w:t>
            </w:r>
            <w:r>
              <w:rPr>
                <w:noProof/>
                <w:lang w:val="ca-ES"/>
              </w:rPr>
              <w:drawing>
                <wp:anchor distT="0" distB="0" distL="114300" distR="114300" simplePos="0" relativeHeight="251662336" behindDoc="0" locked="0" layoutInCell="1" allowOverlap="1" wp14:anchorId="242E3113" wp14:editId="3EEA2B99">
                  <wp:simplePos x="0" y="0"/>
                  <wp:positionH relativeFrom="column">
                    <wp:posOffset>1905</wp:posOffset>
                  </wp:positionH>
                  <wp:positionV relativeFrom="paragraph">
                    <wp:posOffset>-1705610</wp:posOffset>
                  </wp:positionV>
                  <wp:extent cx="3146425" cy="1701165"/>
                  <wp:effectExtent l="0" t="0" r="0" b="0"/>
                  <wp:wrapTopAndBottom/>
                  <wp:docPr id="18" name="Imagen 18" descr="Una caricatura de un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ricatura de un gat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6425" cy="1701165"/>
                          </a:xfrm>
                          <a:prstGeom prst="rect">
                            <a:avLst/>
                          </a:prstGeom>
                          <a:noFill/>
                        </pic:spPr>
                      </pic:pic>
                    </a:graphicData>
                  </a:graphic>
                  <wp14:sizeRelH relativeFrom="page">
                    <wp14:pctWidth>0</wp14:pctWidth>
                  </wp14:sizeRelH>
                  <wp14:sizeRelV relativeFrom="page">
                    <wp14:pctHeight>0</wp14:pctHeight>
                  </wp14:sizeRelV>
                </wp:anchor>
              </w:drawing>
            </w:r>
          </w:p>
        </w:tc>
      </w:tr>
    </w:tbl>
    <w:p w14:paraId="3F61E705" w14:textId="5576EB56" w:rsidR="004D24EB" w:rsidRDefault="00CC000E" w:rsidP="004D24EB">
      <w:pPr>
        <w:pStyle w:val="Ttulo2"/>
        <w:rPr>
          <w:lang w:val="ca-ES"/>
        </w:rPr>
      </w:pPr>
      <w:r>
        <w:rPr>
          <w:lang w:val="ca-ES"/>
        </w:rPr>
        <w:t>6</w:t>
      </w:r>
      <w:r w:rsidR="004D24EB">
        <w:rPr>
          <w:lang w:val="ca-ES"/>
        </w:rPr>
        <w:t>.3 OCR Local</w:t>
      </w:r>
    </w:p>
    <w:p w14:paraId="46E1A773" w14:textId="6BEAB0CA" w:rsidR="0035192E" w:rsidRDefault="004D24EB" w:rsidP="000853F3">
      <w:pPr>
        <w:rPr>
          <w:lang w:val="ca-ES"/>
        </w:rPr>
      </w:pPr>
      <w:r w:rsidRPr="004D24EB">
        <w:rPr>
          <w:lang w:val="ca-ES"/>
        </w:rPr>
        <w:t xml:space="preserve">Per la implementació d’aquest mòdul es van fer tests amb </w:t>
      </w:r>
      <w:r w:rsidR="00A13C60">
        <w:rPr>
          <w:lang w:val="ca-ES"/>
        </w:rPr>
        <w:t>3</w:t>
      </w:r>
      <w:r w:rsidRPr="004D24EB">
        <w:rPr>
          <w:lang w:val="ca-ES"/>
        </w:rPr>
        <w:t xml:space="preserve"> tecnologies diferents: Tesseract [3</w:t>
      </w:r>
      <w:r>
        <w:rPr>
          <w:lang w:val="ca-ES"/>
        </w:rPr>
        <w:t>1</w:t>
      </w:r>
      <w:r w:rsidRPr="004D24EB">
        <w:rPr>
          <w:lang w:val="ca-ES"/>
        </w:rPr>
        <w:t>]</w:t>
      </w:r>
      <w:r w:rsidR="00A13C60">
        <w:rPr>
          <w:lang w:val="ca-ES"/>
        </w:rPr>
        <w:t>,</w:t>
      </w:r>
      <w:r w:rsidRPr="004D24EB">
        <w:rPr>
          <w:lang w:val="ca-ES"/>
        </w:rPr>
        <w:t xml:space="preserve"> EasyOCR [3</w:t>
      </w:r>
      <w:r>
        <w:rPr>
          <w:lang w:val="ca-ES"/>
        </w:rPr>
        <w:t>2</w:t>
      </w:r>
      <w:r w:rsidRPr="004D24EB">
        <w:rPr>
          <w:lang w:val="ca-ES"/>
        </w:rPr>
        <w:t>]</w:t>
      </w:r>
      <w:r w:rsidR="00A13C60">
        <w:rPr>
          <w:lang w:val="ca-ES"/>
        </w:rPr>
        <w:t xml:space="preserve"> i Google ML-Kit [33]</w:t>
      </w:r>
      <w:r w:rsidRPr="004D24EB">
        <w:rPr>
          <w:lang w:val="ca-ES"/>
        </w:rPr>
        <w:t>. També estava l’opció de Keras-OCR [3</w:t>
      </w:r>
      <w:r w:rsidR="00A13C60">
        <w:rPr>
          <w:lang w:val="ca-ES"/>
        </w:rPr>
        <w:t>4</w:t>
      </w:r>
      <w:r w:rsidRPr="004D24EB">
        <w:rPr>
          <w:lang w:val="ca-ES"/>
        </w:rPr>
        <w:t>], però es va descartar perquè no hi havia un mètode viable per in-cloure’l directament a Flutter, com si que hi ha amb els altres 2.</w:t>
      </w:r>
    </w:p>
    <w:p w14:paraId="587D002E" w14:textId="5C185616" w:rsidR="000309BA" w:rsidRDefault="0035192E" w:rsidP="0035192E">
      <w:pPr>
        <w:rPr>
          <w:lang w:val="ca-ES"/>
        </w:rPr>
      </w:pPr>
      <w:r w:rsidRPr="0035192E">
        <w:rPr>
          <w:lang w:val="ca-ES"/>
        </w:rPr>
        <w:t>En l’entorn del projecte, les proves van afavorir Tesseract quan aquest es processava amb els recursos del telèfon. Aquest mètode funciona millor quan el text és desordenat i amb un reconeixement de text, a més de treure molt més rendiment de la CPU quan aquesta és limitada. En canvi, EasyOCR té millors resultats amb texts ordenats i estructurats com pot ser una factura i extreu millors resultats reconeixent números. Es pot veure aquesta comparació en profunditat en aquest article [35].</w:t>
      </w:r>
    </w:p>
    <w:p w14:paraId="34AF7447" w14:textId="2907F43B" w:rsidR="00A13C60" w:rsidRDefault="00A13C60" w:rsidP="0035192E">
      <w:pPr>
        <w:rPr>
          <w:lang w:val="ca-ES"/>
        </w:rPr>
      </w:pPr>
      <w:r>
        <w:rPr>
          <w:lang w:val="ca-ES"/>
        </w:rPr>
        <w:t xml:space="preserve">Però quan es van fer les proves amb el ML-Kit de Google es va veure que tant el rendiment com la </w:t>
      </w:r>
      <w:r w:rsidR="00D5041B">
        <w:rPr>
          <w:lang w:val="ca-ES"/>
        </w:rPr>
        <w:t>precisió en el resultat eren molt satisfactoris. A més, és el que millor detecta l’estructura i forma del text apart de donar menys falsos negatius. Mentre que a Tesseract i EasyOCR es generaven molts caràcters en la sortida que no constaven a la pantalla, el ML-Kit donava uns resultats més reals.</w:t>
      </w:r>
      <w:r w:rsidR="00EF4598">
        <w:rPr>
          <w:lang w:val="ca-ES"/>
        </w:rPr>
        <w:t xml:space="preserve"> Tant a la figura 6 com a la taula 4 es pot veure una comparació entre els diferents motors d’OCR implementats en la solució del projecte.</w:t>
      </w:r>
    </w:p>
    <w:p w14:paraId="4C884DDC" w14:textId="77777777" w:rsidR="000079CD" w:rsidRPr="0035192E" w:rsidRDefault="000079CD" w:rsidP="0035192E">
      <w:pPr>
        <w:rPr>
          <w:lang w:val="ca-ES"/>
        </w:rPr>
      </w:pPr>
    </w:p>
    <w:p w14:paraId="22860794" w14:textId="77777777" w:rsidR="00634CC1" w:rsidRDefault="0035192E" w:rsidP="0035192E">
      <w:pPr>
        <w:rPr>
          <w:lang w:val="ca-ES"/>
        </w:rPr>
      </w:pPr>
      <w:r w:rsidRPr="0035192E">
        <w:rPr>
          <w:lang w:val="ca-ES"/>
        </w:rPr>
        <w:t>El programa implementat directament a Flutter és capaç d’identificar tots els texts que apareixen en una imatge determinada. D’aquest text processat, s’extreu la categoria d’animal que hi ha</w:t>
      </w:r>
      <w:r w:rsidR="00D731A9">
        <w:rPr>
          <w:lang w:val="ca-ES"/>
        </w:rPr>
        <w:t>.</w:t>
      </w:r>
    </w:p>
    <w:tbl>
      <w:tblPr>
        <w:tblStyle w:val="Tablaconcuadrcula"/>
        <w:tblpPr w:leftFromText="141" w:rightFromText="141" w:vertAnchor="text" w:horzAnchor="margin" w:tblpY="-45"/>
        <w:tblW w:w="0" w:type="auto"/>
        <w:tblCellMar>
          <w:left w:w="85" w:type="dxa"/>
          <w:right w:w="85" w:type="dxa"/>
        </w:tblCellMar>
        <w:tblLook w:val="04A0" w:firstRow="1" w:lastRow="0" w:firstColumn="1" w:lastColumn="0" w:noHBand="0" w:noVBand="1"/>
      </w:tblPr>
      <w:tblGrid>
        <w:gridCol w:w="984"/>
        <w:gridCol w:w="3921"/>
      </w:tblGrid>
      <w:tr w:rsidR="00EE7877" w:rsidRPr="00EE7877" w14:paraId="6605BE44" w14:textId="77777777" w:rsidTr="00705E21">
        <w:trPr>
          <w:trHeight w:val="1550"/>
        </w:trPr>
        <w:tc>
          <w:tcPr>
            <w:tcW w:w="4905" w:type="dxa"/>
            <w:gridSpan w:val="2"/>
            <w:tcBorders>
              <w:top w:val="nil"/>
              <w:left w:val="nil"/>
              <w:bottom w:val="single" w:sz="18" w:space="0" w:color="auto"/>
              <w:right w:val="nil"/>
            </w:tcBorders>
            <w:vAlign w:val="bottom"/>
          </w:tcPr>
          <w:p w14:paraId="336EBDC5" w14:textId="77777777" w:rsidR="00EE7877" w:rsidRDefault="00EE7877" w:rsidP="00EE7877">
            <w:pPr>
              <w:rPr>
                <w:b/>
                <w:bCs/>
                <w:sz w:val="15"/>
                <w:szCs w:val="16"/>
                <w:lang w:val="ca-ES"/>
              </w:rPr>
            </w:pPr>
            <w:r w:rsidRPr="00EF4598">
              <w:rPr>
                <w:b/>
                <w:bCs/>
                <w:noProof/>
                <w:sz w:val="15"/>
                <w:szCs w:val="16"/>
                <w:lang w:val="ca-ES"/>
              </w:rPr>
              <w:lastRenderedPageBreak/>
              <w:drawing>
                <wp:anchor distT="0" distB="0" distL="114300" distR="114300" simplePos="0" relativeHeight="251676160" behindDoc="0" locked="0" layoutInCell="1" allowOverlap="1" wp14:anchorId="68750C5F" wp14:editId="38975F01">
                  <wp:simplePos x="0" y="0"/>
                  <wp:positionH relativeFrom="margin">
                    <wp:posOffset>174625</wp:posOffset>
                  </wp:positionH>
                  <wp:positionV relativeFrom="margin">
                    <wp:posOffset>59055</wp:posOffset>
                  </wp:positionV>
                  <wp:extent cx="2667000" cy="923290"/>
                  <wp:effectExtent l="0" t="0" r="0" b="0"/>
                  <wp:wrapTopAndBottom/>
                  <wp:docPr id="16" name="Imagen 16" descr="Imagen que contiene tabla, alfombr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 alfombra, cuarto&#10;&#10;Descripción generada automá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205" t="56318" r="17706" b="4213"/>
                          <a:stretch/>
                        </pic:blipFill>
                        <pic:spPr bwMode="auto">
                          <a:xfrm>
                            <a:off x="0" y="0"/>
                            <a:ext cx="2667000" cy="923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4598">
              <w:rPr>
                <w:b/>
                <w:bCs/>
                <w:sz w:val="15"/>
                <w:szCs w:val="16"/>
                <w:lang w:val="ca-ES"/>
              </w:rPr>
              <w:t>Fig.6. Imatge de captura d’insecte</w:t>
            </w:r>
          </w:p>
          <w:p w14:paraId="3A72ED48" w14:textId="77777777" w:rsidR="00EE7877" w:rsidRPr="00EF4598" w:rsidRDefault="00EE7877" w:rsidP="00EE7877">
            <w:pPr>
              <w:rPr>
                <w:b/>
                <w:bCs/>
                <w:sz w:val="15"/>
                <w:szCs w:val="16"/>
                <w:lang w:val="ca-ES"/>
              </w:rPr>
            </w:pPr>
          </w:p>
        </w:tc>
      </w:tr>
      <w:tr w:rsidR="00EE7877" w:rsidRPr="00705E21" w14:paraId="422F7807" w14:textId="77777777" w:rsidTr="00705E21">
        <w:tc>
          <w:tcPr>
            <w:tcW w:w="0" w:type="auto"/>
            <w:tcBorders>
              <w:top w:val="single" w:sz="18" w:space="0" w:color="auto"/>
              <w:left w:val="nil"/>
              <w:bottom w:val="nil"/>
              <w:right w:val="nil"/>
            </w:tcBorders>
            <w:vAlign w:val="center"/>
          </w:tcPr>
          <w:p w14:paraId="0561321D" w14:textId="77777777" w:rsidR="00EE7877" w:rsidRPr="00705E21" w:rsidRDefault="00EE7877" w:rsidP="00EE7877">
            <w:pPr>
              <w:jc w:val="center"/>
              <w:rPr>
                <w:lang w:val="ca-ES"/>
              </w:rPr>
            </w:pPr>
            <w:r w:rsidRPr="00705E21">
              <w:rPr>
                <w:lang w:val="ca-ES"/>
              </w:rPr>
              <w:t>Tesseract</w:t>
            </w:r>
          </w:p>
        </w:tc>
        <w:tc>
          <w:tcPr>
            <w:tcW w:w="3901" w:type="dxa"/>
            <w:tcBorders>
              <w:top w:val="single" w:sz="18" w:space="0" w:color="auto"/>
              <w:left w:val="nil"/>
              <w:bottom w:val="nil"/>
              <w:right w:val="nil"/>
            </w:tcBorders>
            <w:vAlign w:val="center"/>
          </w:tcPr>
          <w:p w14:paraId="7CCC3C3A" w14:textId="77777777" w:rsidR="00EE7877" w:rsidRPr="00705E21" w:rsidRDefault="00EE7877" w:rsidP="00EE7877">
            <w:pPr>
              <w:jc w:val="center"/>
              <w:rPr>
                <w:lang w:val="ca-ES"/>
              </w:rPr>
            </w:pPr>
            <w:r w:rsidRPr="00705E21">
              <w:rPr>
                <w:lang w:val="ca-ES"/>
              </w:rPr>
              <w:t>(iHe atrapado una mantis, relogiosa!, Es una bicha famosa., V)</w:t>
            </w:r>
          </w:p>
        </w:tc>
      </w:tr>
      <w:tr w:rsidR="00EE7877" w:rsidRPr="00705E21" w14:paraId="4B13D9AA" w14:textId="77777777" w:rsidTr="00705E21">
        <w:tc>
          <w:tcPr>
            <w:tcW w:w="0" w:type="auto"/>
            <w:tcBorders>
              <w:top w:val="nil"/>
              <w:left w:val="nil"/>
              <w:bottom w:val="nil"/>
              <w:right w:val="nil"/>
            </w:tcBorders>
            <w:vAlign w:val="center"/>
          </w:tcPr>
          <w:p w14:paraId="321C813B" w14:textId="77777777" w:rsidR="00EE7877" w:rsidRPr="00705E21" w:rsidRDefault="00EE7877" w:rsidP="00EE7877">
            <w:pPr>
              <w:jc w:val="center"/>
              <w:rPr>
                <w:lang w:val="ca-ES"/>
              </w:rPr>
            </w:pPr>
            <w:r w:rsidRPr="00705E21">
              <w:rPr>
                <w:lang w:val="ca-ES"/>
              </w:rPr>
              <w:t>EasyOCR</w:t>
            </w:r>
          </w:p>
        </w:tc>
        <w:tc>
          <w:tcPr>
            <w:tcW w:w="3901" w:type="dxa"/>
            <w:tcBorders>
              <w:top w:val="nil"/>
              <w:left w:val="nil"/>
              <w:bottom w:val="nil"/>
              <w:right w:val="nil"/>
            </w:tcBorders>
            <w:vAlign w:val="center"/>
          </w:tcPr>
          <w:p w14:paraId="0A96825D" w14:textId="77777777" w:rsidR="00EE7877" w:rsidRPr="00705E21" w:rsidRDefault="00EE7877" w:rsidP="00EE7877">
            <w:pPr>
              <w:jc w:val="center"/>
              <w:rPr>
                <w:lang w:val="ca-ES"/>
              </w:rPr>
            </w:pPr>
            <w:r w:rsidRPr="00705E21">
              <w:rPr>
                <w:lang w:val="ca-ES"/>
              </w:rPr>
              <w:t>(#84 , 69, 89, 40, 'iHe atrapado una mantis religi famosa.)</w:t>
            </w:r>
          </w:p>
        </w:tc>
      </w:tr>
      <w:tr w:rsidR="00EE7877" w:rsidRPr="00705E21" w14:paraId="3656DC2D" w14:textId="77777777" w:rsidTr="00705E21">
        <w:tc>
          <w:tcPr>
            <w:tcW w:w="0" w:type="auto"/>
            <w:tcBorders>
              <w:top w:val="nil"/>
              <w:left w:val="nil"/>
              <w:bottom w:val="single" w:sz="18" w:space="0" w:color="auto"/>
              <w:right w:val="nil"/>
            </w:tcBorders>
            <w:vAlign w:val="center"/>
          </w:tcPr>
          <w:p w14:paraId="53922B38" w14:textId="77777777" w:rsidR="00EE7877" w:rsidRPr="00705E21" w:rsidRDefault="00EE7877" w:rsidP="00EE7877">
            <w:pPr>
              <w:jc w:val="center"/>
              <w:rPr>
                <w:lang w:val="ca-ES"/>
              </w:rPr>
            </w:pPr>
            <w:r w:rsidRPr="00705E21">
              <w:rPr>
                <w:lang w:val="ca-ES"/>
              </w:rPr>
              <w:t>ML-Kit</w:t>
            </w:r>
          </w:p>
        </w:tc>
        <w:tc>
          <w:tcPr>
            <w:tcW w:w="3901" w:type="dxa"/>
            <w:tcBorders>
              <w:top w:val="nil"/>
              <w:left w:val="nil"/>
              <w:bottom w:val="single" w:sz="18" w:space="0" w:color="auto"/>
              <w:right w:val="nil"/>
            </w:tcBorders>
            <w:vAlign w:val="center"/>
          </w:tcPr>
          <w:p w14:paraId="2990E2BB" w14:textId="77777777" w:rsidR="00EE7877" w:rsidRPr="00705E21" w:rsidRDefault="00EE7877" w:rsidP="00EE7877">
            <w:pPr>
              <w:jc w:val="center"/>
              <w:rPr>
                <w:lang w:val="ca-ES"/>
              </w:rPr>
            </w:pPr>
            <w:r w:rsidRPr="00705E21">
              <w:rPr>
                <w:lang w:val="ca-ES"/>
              </w:rPr>
              <w:t>(¡He atrapado una mantis religiosa!, Es una bicha famosa.)</w:t>
            </w:r>
          </w:p>
        </w:tc>
      </w:tr>
      <w:tr w:rsidR="00EE7877" w14:paraId="489A7486" w14:textId="77777777" w:rsidTr="00705E21">
        <w:trPr>
          <w:trHeight w:val="427"/>
        </w:trPr>
        <w:tc>
          <w:tcPr>
            <w:tcW w:w="4905" w:type="dxa"/>
            <w:gridSpan w:val="2"/>
            <w:tcBorders>
              <w:top w:val="single" w:sz="18" w:space="0" w:color="auto"/>
              <w:left w:val="nil"/>
              <w:bottom w:val="nil"/>
              <w:right w:val="nil"/>
            </w:tcBorders>
          </w:tcPr>
          <w:p w14:paraId="3D4985B0" w14:textId="77777777" w:rsidR="00EE7877" w:rsidRPr="00EF4598" w:rsidRDefault="00EE7877" w:rsidP="00EE7877">
            <w:pPr>
              <w:rPr>
                <w:b/>
                <w:bCs/>
                <w:lang w:val="ca-ES"/>
              </w:rPr>
            </w:pPr>
            <w:r w:rsidRPr="00EF4598">
              <w:rPr>
                <w:b/>
                <w:bCs/>
                <w:sz w:val="15"/>
                <w:szCs w:val="16"/>
                <w:lang w:val="ca-ES"/>
              </w:rPr>
              <w:t>Taula 4. Comparació dels resultats dels diferents models d’OCR</w:t>
            </w:r>
          </w:p>
        </w:tc>
      </w:tr>
    </w:tbl>
    <w:p w14:paraId="0F8C1ABC" w14:textId="028B69D4" w:rsidR="00EA7DDE" w:rsidRDefault="00CC000E" w:rsidP="00EA7DDE">
      <w:pPr>
        <w:pStyle w:val="Ttulo2"/>
        <w:rPr>
          <w:lang w:val="ca-ES"/>
        </w:rPr>
      </w:pPr>
      <w:r>
        <w:rPr>
          <w:lang w:val="ca-ES"/>
        </w:rPr>
        <w:t>6</w:t>
      </w:r>
      <w:r w:rsidR="00EA7DDE">
        <w:rPr>
          <w:lang w:val="ca-ES"/>
        </w:rPr>
        <w:t>.4 OCR Cloud</w:t>
      </w:r>
    </w:p>
    <w:p w14:paraId="3F38B538" w14:textId="77777777" w:rsidR="008278DA" w:rsidRDefault="00EA7DDE" w:rsidP="00EA7DDE">
      <w:pPr>
        <w:rPr>
          <w:lang w:val="ca-ES"/>
        </w:rPr>
      </w:pPr>
      <w:r>
        <w:rPr>
          <w:lang w:val="ca-ES"/>
        </w:rPr>
        <w:t>L’objectiu d’aquest mòdul és crear</w:t>
      </w:r>
      <w:r w:rsidR="008278DA">
        <w:rPr>
          <w:lang w:val="ca-ES"/>
        </w:rPr>
        <w:t xml:space="preserve"> des de 0 el motor d’OCR passant tant per la part de detecció com reconeixement de text. Per tant, la primera tasca ha sigut crear el dataset per detectar les zones de text.</w:t>
      </w:r>
    </w:p>
    <w:p w14:paraId="6C96A499" w14:textId="2A1E5909" w:rsidR="008278DA" w:rsidRDefault="008278DA" w:rsidP="00EA7DDE">
      <w:pPr>
        <w:rPr>
          <w:lang w:val="ca-ES"/>
        </w:rPr>
      </w:pPr>
      <w:r>
        <w:rPr>
          <w:lang w:val="ca-ES"/>
        </w:rPr>
        <w:t>En aquest problema en particular, les zones de text que es volen identificar sempre surten en la mateixa zona de bafarada en forma de núvol tal i com es veu en la figura 6. El dataset s’ha generat amb les mateixes eines i tècniques que el d’Object Recognition</w:t>
      </w:r>
      <w:r w:rsidR="00023723">
        <w:rPr>
          <w:lang w:val="ca-ES"/>
        </w:rPr>
        <w:t>m però en aquest cas s’han fet fotos a pantalles amb diferents diàlegs i s’han etiquetat les boxes com a text_bubble.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6"/>
      </w:tblGrid>
      <w:tr w:rsidR="000309BA" w:rsidRPr="005947C3" w14:paraId="576456B2" w14:textId="77777777" w:rsidTr="000309BA">
        <w:trPr>
          <w:trHeight w:val="2689"/>
        </w:trPr>
        <w:tc>
          <w:tcPr>
            <w:tcW w:w="5026" w:type="dxa"/>
          </w:tcPr>
          <w:p w14:paraId="7CF17D64" w14:textId="089F8DCB" w:rsidR="000309BA" w:rsidRDefault="000309BA" w:rsidP="000309BA">
            <w:pPr>
              <w:rPr>
                <w:lang w:val="ca-ES"/>
              </w:rPr>
            </w:pPr>
            <w:r>
              <w:rPr>
                <w:noProof/>
              </w:rPr>
              <w:drawing>
                <wp:anchor distT="0" distB="0" distL="114300" distR="114300" simplePos="0" relativeHeight="251656192" behindDoc="0" locked="0" layoutInCell="1" allowOverlap="1" wp14:anchorId="6C0F646F" wp14:editId="22247BB6">
                  <wp:simplePos x="0" y="0"/>
                  <wp:positionH relativeFrom="margin">
                    <wp:posOffset>156845</wp:posOffset>
                  </wp:positionH>
                  <wp:positionV relativeFrom="margin">
                    <wp:posOffset>165100</wp:posOffset>
                  </wp:positionV>
                  <wp:extent cx="2748280" cy="1539240"/>
                  <wp:effectExtent l="0" t="0" r="0" b="0"/>
                  <wp:wrapSquare wrapText="bothSides"/>
                  <wp:docPr id="17"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hat o mensaje de texto&#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9169" t="4959" r="2253" b="11570"/>
                          <a:stretch/>
                        </pic:blipFill>
                        <pic:spPr bwMode="auto">
                          <a:xfrm>
                            <a:off x="0" y="0"/>
                            <a:ext cx="2748280" cy="153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309BA" w:rsidRPr="005947C3" w14:paraId="30A2A62D" w14:textId="77777777" w:rsidTr="000309BA">
        <w:tc>
          <w:tcPr>
            <w:tcW w:w="5026" w:type="dxa"/>
          </w:tcPr>
          <w:p w14:paraId="3F5EBDC3" w14:textId="491BD455" w:rsidR="000309BA" w:rsidRPr="000309BA" w:rsidRDefault="000309BA" w:rsidP="00EA7DDE">
            <w:pPr>
              <w:rPr>
                <w:lang w:val="es-ES"/>
              </w:rPr>
            </w:pPr>
            <w:r w:rsidRPr="00CE213F">
              <w:rPr>
                <w:b/>
                <w:bCs/>
                <w:sz w:val="15"/>
                <w:szCs w:val="16"/>
                <w:lang w:val="ca-ES"/>
              </w:rPr>
              <w:t xml:space="preserve">Fig. </w:t>
            </w:r>
            <w:r>
              <w:rPr>
                <w:b/>
                <w:bCs/>
                <w:sz w:val="15"/>
                <w:szCs w:val="16"/>
                <w:lang w:val="ca-ES"/>
              </w:rPr>
              <w:t>7</w:t>
            </w:r>
            <w:r w:rsidRPr="00CE213F">
              <w:rPr>
                <w:b/>
                <w:bCs/>
                <w:sz w:val="15"/>
                <w:szCs w:val="16"/>
                <w:lang w:val="ca-ES"/>
              </w:rPr>
              <w:t xml:space="preserve">. </w:t>
            </w:r>
            <w:r>
              <w:rPr>
                <w:b/>
                <w:bCs/>
                <w:sz w:val="15"/>
                <w:szCs w:val="16"/>
                <w:lang w:val="ca-ES"/>
              </w:rPr>
              <w:t>Detecció de bombolles de text</w:t>
            </w:r>
          </w:p>
        </w:tc>
      </w:tr>
    </w:tbl>
    <w:p w14:paraId="75660A23" w14:textId="77777777" w:rsidR="000309BA" w:rsidRDefault="000309BA" w:rsidP="00EA7DDE">
      <w:pPr>
        <w:rPr>
          <w:lang w:val="ca-ES"/>
        </w:rPr>
      </w:pPr>
    </w:p>
    <w:p w14:paraId="0C036947" w14:textId="77777777" w:rsidR="000309BA" w:rsidRDefault="008278DA" w:rsidP="00EA7DDE">
      <w:pPr>
        <w:rPr>
          <w:lang w:val="ca-ES"/>
        </w:rPr>
      </w:pPr>
      <w:r>
        <w:rPr>
          <w:lang w:val="ca-ES"/>
        </w:rPr>
        <w:t>S’ha entrenat un altre YOLOv5 per tal de fer la detecció de les zones de text.</w:t>
      </w:r>
    </w:p>
    <w:p w14:paraId="6DE845A0" w14:textId="77777777" w:rsidR="006C33E9" w:rsidRDefault="000D1994" w:rsidP="00EA7DDE">
      <w:pPr>
        <w:rPr>
          <w:lang w:val="ca-ES"/>
        </w:rPr>
      </w:pPr>
      <w:r w:rsidRPr="000D1994">
        <w:rPr>
          <w:lang w:val="ca-ES"/>
        </w:rPr>
        <w:t>Quan la zona on hi ha text ha estat reconeguda, la part d’OCR s’aplica sobre ella. En aquest cas s’ha escollit EasyOCR pel fet que té un rendiment superior en cas d’utilitzar la potencia d’una GPU</w:t>
      </w:r>
      <w:r>
        <w:rPr>
          <w:lang w:val="ca-ES"/>
        </w:rPr>
        <w:t xml:space="preserve"> i al tenir més capacitat de còmput </w:t>
      </w:r>
      <w:r w:rsidR="009B27D3">
        <w:rPr>
          <w:lang w:val="ca-ES"/>
        </w:rPr>
        <w:t>els resultats són molt millors que el model directament implementat en Flutter.</w:t>
      </w:r>
      <w:r w:rsidR="00023723">
        <w:rPr>
          <w:lang w:val="ca-ES"/>
        </w:rPr>
        <w:t xml:space="preserve"> La figura 7 mostra un exemple del resultat d’una inferència del model sobre una imatge amb diàleg.</w:t>
      </w:r>
    </w:p>
    <w:p w14:paraId="34DD4729" w14:textId="5611E7F5" w:rsidR="006C33E9" w:rsidRDefault="00CC000E" w:rsidP="006C33E9">
      <w:pPr>
        <w:pStyle w:val="Ttulo2"/>
        <w:rPr>
          <w:lang w:val="ca-ES"/>
        </w:rPr>
      </w:pPr>
      <w:r>
        <w:rPr>
          <w:lang w:val="ca-ES"/>
        </w:rPr>
        <w:t>6</w:t>
      </w:r>
      <w:r w:rsidR="006C33E9">
        <w:rPr>
          <w:lang w:val="ca-ES"/>
        </w:rPr>
        <w:t>.5 API Cloud</w:t>
      </w:r>
    </w:p>
    <w:p w14:paraId="42377100" w14:textId="189C5F30" w:rsidR="007B5FB9" w:rsidRDefault="006C33E9" w:rsidP="006C33E9">
      <w:pPr>
        <w:rPr>
          <w:lang w:val="ca-ES"/>
        </w:rPr>
      </w:pPr>
      <w:r>
        <w:rPr>
          <w:lang w:val="ca-ES"/>
        </w:rPr>
        <w:t>L’objectiu inicial d’implementar les funcions en un entorn Cloud comportava fer el desplegament en serveis com Google Cloud (o Firebase), AWS o similars</w:t>
      </w:r>
      <w:r w:rsidR="00D43C15">
        <w:rPr>
          <w:lang w:val="ca-ES"/>
        </w:rPr>
        <w:t>, tot buscant les opcions gratuïtes i/o versions de prova</w:t>
      </w:r>
      <w:r>
        <w:rPr>
          <w:lang w:val="ca-ES"/>
        </w:rPr>
        <w:t xml:space="preserve">. </w:t>
      </w:r>
      <w:r w:rsidR="00D43C15">
        <w:rPr>
          <w:lang w:val="ca-ES"/>
        </w:rPr>
        <w:t xml:space="preserve">La tasca a fer és molt senzilla: rebre peticions a l’API, fer inferències </w:t>
      </w:r>
      <w:r w:rsidR="00D43C15">
        <w:rPr>
          <w:lang w:val="ca-ES"/>
        </w:rPr>
        <w:t xml:space="preserve">amb el model prèviament carregat i retornar </w:t>
      </w:r>
      <w:r w:rsidR="007B5FB9">
        <w:rPr>
          <w:lang w:val="ca-ES"/>
        </w:rPr>
        <w:t>el resultat.</w:t>
      </w:r>
    </w:p>
    <w:p w14:paraId="5D41AA6C" w14:textId="77777777" w:rsidR="009351E9" w:rsidRDefault="009351E9" w:rsidP="006C33E9">
      <w:pPr>
        <w:rPr>
          <w:lang w:val="ca-ES"/>
        </w:rPr>
      </w:pPr>
    </w:p>
    <w:p w14:paraId="3834ABF2" w14:textId="6C42E46A" w:rsidR="00B26257" w:rsidRDefault="007B5FB9" w:rsidP="006C33E9">
      <w:pPr>
        <w:rPr>
          <w:lang w:val="ca-ES"/>
        </w:rPr>
      </w:pPr>
      <w:r>
        <w:rPr>
          <w:lang w:val="ca-ES"/>
        </w:rPr>
        <w:t>L’aproximació més propera a aquesta idea era utilitzar la plataforma de Google Cloud juntament amb Firebase. Com que Flutter i Firebase són de Google, existeix molta documentació i el procés és relativament senzill. El principal problema és que en aquest servei el model es descarrega en el telèfon mòbil i es allà on es fan les inferències. L’aspecte Cloud només ajuda en no haver-se de descarregar una versió nova de l’aplicació a qualsevol canvi al model, si no que es descarrega en local la nova versió.</w:t>
      </w:r>
    </w:p>
    <w:p w14:paraId="6E6346D3" w14:textId="0D6A33D1" w:rsidR="00B26257" w:rsidRDefault="00B26257" w:rsidP="006C33E9">
      <w:pPr>
        <w:rPr>
          <w:lang w:val="ca-ES"/>
        </w:rPr>
      </w:pPr>
      <w:r>
        <w:rPr>
          <w:lang w:val="ca-ES"/>
        </w:rPr>
        <w:t>Com que aquest no era l’objectiu del projecte, el que es va decidir va ser emular una experiència Cloud creant una API amb l’ajuda del paquet Flask [3</w:t>
      </w:r>
      <w:r w:rsidR="00B2310D">
        <w:rPr>
          <w:lang w:val="ca-ES"/>
        </w:rPr>
        <w:t>6</w:t>
      </w:r>
      <w:r>
        <w:rPr>
          <w:lang w:val="ca-ES"/>
        </w:rPr>
        <w:t>] de Python. El funcionament és molt simple: Un script de Python funciona com a endpoint de l’API la qual rep peticions HTTP des del telèfon mòbil amb una fotografia que pot sortir tant de la càmera com de la galeria. El programa a l’ordinador fa la inferència sobre la imatge i retorna el resultat (classe predita i confidence) en format JSON que després l’app de Flutter el descodifica i interpreta la informació rebuda.</w:t>
      </w:r>
    </w:p>
    <w:p w14:paraId="67BE79AB" w14:textId="77777777" w:rsidR="0040756F" w:rsidRDefault="0040756F" w:rsidP="006C33E9">
      <w:pPr>
        <w:rPr>
          <w:lang w:val="ca-ES"/>
        </w:rPr>
      </w:pPr>
    </w:p>
    <w:p w14:paraId="69BDCDD7" w14:textId="1BABA661" w:rsidR="00CC000E" w:rsidRDefault="0040756F" w:rsidP="006C33E9">
      <w:pPr>
        <w:rPr>
          <w:lang w:val="ca-ES"/>
        </w:rPr>
      </w:pPr>
      <w:r>
        <w:rPr>
          <w:lang w:val="ca-ES"/>
        </w:rPr>
        <w:t xml:space="preserve">L’API està preparada per rebre peticions a una adreça IP </w:t>
      </w:r>
      <w:r w:rsidR="000152C9">
        <w:rPr>
          <w:lang w:val="ca-ES"/>
        </w:rPr>
        <w:t xml:space="preserve">de la xarxa de l’ordinador que executa l’API </w:t>
      </w:r>
      <w:r>
        <w:rPr>
          <w:lang w:val="ca-ES"/>
        </w:rPr>
        <w:t xml:space="preserve">determinada pel programa i a un port determinat (en aquest cas s’ha configurat el port 5000). Depenent del procés que es vol executar, la petició acaba en /predictart si es vol interpretar una peça d’art o /predictocr si es vol interpretar un text de captura. </w:t>
      </w:r>
      <w:r w:rsidR="00D32B2B">
        <w:rPr>
          <w:lang w:val="ca-ES"/>
        </w:rPr>
        <w:t>El programa s’alimenta dels models exportats tant de l’Object Recognition en forma</w:t>
      </w:r>
      <w:r w:rsidR="00AD7B76">
        <w:rPr>
          <w:lang w:val="ca-ES"/>
        </w:rPr>
        <w:t xml:space="preserve">t </w:t>
      </w:r>
      <w:r w:rsidR="00D32B2B">
        <w:rPr>
          <w:lang w:val="ca-ES"/>
        </w:rPr>
        <w:t>.pt</w:t>
      </w:r>
      <w:r w:rsidR="00AD7B76">
        <w:rPr>
          <w:lang w:val="ca-ES"/>
        </w:rPr>
        <w:t xml:space="preserve"> i l’OCR del checkpoint del model i el label map per la part de reconèixer la zona de text. Després utilitza EasyOCR per interpretar el text dintre de les boxes que ha generat el pas anterior. </w:t>
      </w:r>
    </w:p>
    <w:p w14:paraId="0C312071" w14:textId="77777777" w:rsidR="0040756F" w:rsidRDefault="0040756F" w:rsidP="006C33E9">
      <w:pPr>
        <w:rPr>
          <w:lang w:val="ca-ES"/>
        </w:rPr>
      </w:pPr>
    </w:p>
    <w:p w14:paraId="4096BD98" w14:textId="114E842B" w:rsidR="00B26257" w:rsidRDefault="00B26257" w:rsidP="006C33E9">
      <w:pPr>
        <w:rPr>
          <w:lang w:val="ca-ES"/>
        </w:rPr>
      </w:pPr>
      <w:r>
        <w:rPr>
          <w:lang w:val="ca-ES"/>
        </w:rPr>
        <w:t>Aquest procés és més lent que qualsevol mòdul localment executat ja que al fet que els procesos requereixen molta més capacitat de còmput i són més complexes, s’ha d’afegir la latència entre enviar i rebre la petició a l’API.</w:t>
      </w:r>
    </w:p>
    <w:p w14:paraId="4D026993" w14:textId="77777777" w:rsidR="009351E9" w:rsidRDefault="009351E9" w:rsidP="006C33E9">
      <w:pPr>
        <w:rPr>
          <w:lang w:val="ca-ES"/>
        </w:rPr>
      </w:pPr>
    </w:p>
    <w:p w14:paraId="4A2C77C7" w14:textId="74355C2D" w:rsidR="009A3349" w:rsidRDefault="00B26257" w:rsidP="006C33E9">
      <w:pPr>
        <w:rPr>
          <w:lang w:val="ca-ES"/>
        </w:rPr>
      </w:pPr>
      <w:r>
        <w:rPr>
          <w:lang w:val="ca-ES"/>
        </w:rPr>
        <w:t>Un aspecte positiu d’aquest</w:t>
      </w:r>
      <w:r w:rsidR="00FB4693">
        <w:rPr>
          <w:lang w:val="ca-ES"/>
        </w:rPr>
        <w:t xml:space="preserve"> mètode és que l’execució a l’ordinador serveix també com a debug tant de l’</w:t>
      </w:r>
      <w:r w:rsidR="009351E9">
        <w:rPr>
          <w:lang w:val="ca-ES"/>
        </w:rPr>
        <w:t>Object</w:t>
      </w:r>
      <w:r w:rsidR="00FB4693">
        <w:rPr>
          <w:lang w:val="ca-ES"/>
        </w:rPr>
        <w:t xml:space="preserve"> Recognition com </w:t>
      </w:r>
      <w:r w:rsidR="009351E9">
        <w:rPr>
          <w:lang w:val="ca-ES"/>
        </w:rPr>
        <w:t>OCR, ja que mostra tant les coordenades de les boxes identificades com la confidence i el resultat de l’execució.</w:t>
      </w:r>
    </w:p>
    <w:p w14:paraId="3E1E138C" w14:textId="466F355B" w:rsidR="00D32B2B" w:rsidRDefault="00D32B2B" w:rsidP="006C33E9">
      <w:pPr>
        <w:rPr>
          <w:lang w:val="ca-ES"/>
        </w:rPr>
      </w:pPr>
      <w:r>
        <w:rPr>
          <w:lang w:val="ca-ES"/>
        </w:rPr>
        <w:t>Una altra avantatge que te aquesta alternativa en front les implementacions locals dels mòduls és que se li aplica un preprocessament a les imatges abans de passar-les pels diferents algorismes. Entre d’altres, aquests preprocessaments són la correcció d’inclinació de la fotografia, una correcta transformació de mida de la imatge perquè sigui optima per cada model, etc.</w:t>
      </w:r>
    </w:p>
    <w:p w14:paraId="68C8FCF2" w14:textId="31561D46" w:rsidR="00C078B3" w:rsidRDefault="00C078B3" w:rsidP="006C33E9">
      <w:pPr>
        <w:rPr>
          <w:lang w:val="ca-ES"/>
        </w:rPr>
      </w:pPr>
      <w:r>
        <w:rPr>
          <w:lang w:val="ca-ES"/>
        </w:rPr>
        <w:t xml:space="preserve">La limitació més important que té aquesta implementació és que el telèfon i l’ordinador que està executant el programa han d’estar connectats a la mateixa xarxa. Aquest fet es deu a que la IP pertany a la connexió entre l’ordinador i la xarxa d’Internet, per això per poder accedir-hi s’ha de </w:t>
      </w:r>
      <w:r w:rsidR="00D32B2B">
        <w:rPr>
          <w:lang w:val="ca-ES"/>
        </w:rPr>
        <w:t xml:space="preserve">connectar al mateix </w:t>
      </w:r>
      <w:r>
        <w:rPr>
          <w:lang w:val="ca-ES"/>
        </w:rPr>
        <w:t xml:space="preserve">Internet </w:t>
      </w:r>
      <w:r w:rsidR="00D32B2B">
        <w:rPr>
          <w:lang w:val="ca-ES"/>
        </w:rPr>
        <w:t>que</w:t>
      </w:r>
      <w:r>
        <w:rPr>
          <w:lang w:val="ca-ES"/>
        </w:rPr>
        <w:t xml:space="preserve"> l’ordinador.</w:t>
      </w:r>
    </w:p>
    <w:p w14:paraId="3E9CFE1A" w14:textId="7D02554F" w:rsidR="009A3349" w:rsidRDefault="00CC000E" w:rsidP="009A3349">
      <w:pPr>
        <w:pStyle w:val="Ttulo2"/>
        <w:rPr>
          <w:lang w:val="ca-ES"/>
        </w:rPr>
      </w:pPr>
      <w:r>
        <w:rPr>
          <w:lang w:val="ca-ES"/>
        </w:rPr>
        <w:lastRenderedPageBreak/>
        <w:t>6</w:t>
      </w:r>
      <w:r w:rsidR="009A3349">
        <w:rPr>
          <w:lang w:val="ca-ES"/>
        </w:rPr>
        <w:t>.6 Detecció d’espècie des de l’enciclopèdia</w:t>
      </w:r>
    </w:p>
    <w:p w14:paraId="30C820B5" w14:textId="766386CE" w:rsidR="009A3349" w:rsidRDefault="009A3349" w:rsidP="009A3349">
      <w:pPr>
        <w:pStyle w:val="PARAGRAPHnoindent"/>
        <w:rPr>
          <w:lang w:val="ca-ES"/>
        </w:rPr>
      </w:pPr>
      <w:r>
        <w:rPr>
          <w:lang w:val="ca-ES"/>
        </w:rPr>
        <w:t>L’OCR segueix sent el mètode principal en aquesta funcionalitat. La primera aproximació va ser crear 2 versions com es porta fent en tot el projecte.</w:t>
      </w:r>
    </w:p>
    <w:p w14:paraId="250549F2" w14:textId="77777777" w:rsidR="00E27817" w:rsidRDefault="009A3349" w:rsidP="009A3349">
      <w:pPr>
        <w:rPr>
          <w:lang w:val="ca-ES"/>
        </w:rPr>
      </w:pPr>
      <w:r>
        <w:rPr>
          <w:lang w:val="ca-ES"/>
        </w:rPr>
        <w:t xml:space="preserve">L’inconvenient que es va trobar va ser que el detector de bombolles de text no funcionava en aquesta pantalla, ja que la forma i el color del requadre no era el mateix tal i com es pot veure a la figura 3. </w:t>
      </w:r>
    </w:p>
    <w:p w14:paraId="7656C19A" w14:textId="43EF100B" w:rsidR="00E27817" w:rsidRDefault="00E27817" w:rsidP="009A3349">
      <w:pPr>
        <w:rPr>
          <w:lang w:val="ca-ES"/>
        </w:rPr>
      </w:pPr>
      <w:r>
        <w:rPr>
          <w:lang w:val="ca-ES"/>
        </w:rPr>
        <w:t>Depenent de la llum i la fotografia, era capaç de reconèixer la zona en un 40-50% de confidence, però en molts casos no ho detectava. Això és un problema perquè si es baixa el llindar de la confidence al model els resultats empitjoraran.</w:t>
      </w:r>
    </w:p>
    <w:p w14:paraId="07070270" w14:textId="6516DBF6" w:rsidR="00CC000E" w:rsidRDefault="00E27817" w:rsidP="00CC000E">
      <w:pPr>
        <w:rPr>
          <w:lang w:val="ca-ES"/>
        </w:rPr>
      </w:pPr>
      <w:r>
        <w:rPr>
          <w:lang w:val="ca-ES"/>
        </w:rPr>
        <w:t xml:space="preserve">Per aquesta raó i per la falta de temps es va optar per només fer servir 1 proposta en aquest mòdul. S’utilitza el mateix paquet que es fa servir </w:t>
      </w:r>
      <w:r w:rsidR="00B50F85">
        <w:rPr>
          <w:lang w:val="ca-ES"/>
        </w:rPr>
        <w:t>per l’OCR local, EasyOCR. El funcionament és molt senzill: el model busca en el text que surt per pantalla l’espècie d’animal i si surt el segell del museu. Amb tota aquesta informació, l’aplicació busca i mostra si l’usuari té marcat com a vist aquest animal en concret i si l’ha donat al museu. A més, l’aplicació canvia de pàgina per mostrar la informació sobre l’animal que s’ha processat.</w:t>
      </w:r>
    </w:p>
    <w:p w14:paraId="39014875" w14:textId="038C43FB" w:rsidR="006C016D" w:rsidRDefault="006C016D" w:rsidP="006C016D">
      <w:pPr>
        <w:pStyle w:val="Ttulo2"/>
        <w:rPr>
          <w:lang w:val="ca-ES"/>
        </w:rPr>
      </w:pPr>
      <w:r>
        <w:rPr>
          <w:lang w:val="ca-ES"/>
        </w:rPr>
        <w:t>6.7 Comparació models aplicacions</w:t>
      </w:r>
    </w:p>
    <w:p w14:paraId="3718A32A" w14:textId="00D36995" w:rsidR="006C016D" w:rsidRDefault="006C016D" w:rsidP="006C016D">
      <w:pPr>
        <w:pStyle w:val="PARAGRAPHnoindent"/>
        <w:rPr>
          <w:lang w:val="ca-ES"/>
        </w:rPr>
      </w:pPr>
      <w:r>
        <w:rPr>
          <w:lang w:val="ca-ES"/>
        </w:rPr>
        <w:t xml:space="preserve">Després de veure totes les funcions implementades a les dues aplicacions, es poden observar petites diferencies entre elles. En la taula 5 es poden veure les diferencies més importants entre l’aplicació local i l’aplicació Cloud. Totes les característiques que no figuren en la taula </w:t>
      </w:r>
      <w:r w:rsidR="0028555C">
        <w:rPr>
          <w:lang w:val="ca-ES"/>
        </w:rPr>
        <w:t>estan implementades d’igual manera en ambdues aplicacions.</w:t>
      </w:r>
    </w:p>
    <w:p w14:paraId="49862303" w14:textId="77777777" w:rsidR="0028555C" w:rsidRPr="0028555C" w:rsidRDefault="0028555C" w:rsidP="0028555C">
      <w:pPr>
        <w:pStyle w:val="PARAGRAPH"/>
        <w:rPr>
          <w:lang w:val="ca-ES"/>
        </w:rPr>
      </w:pPr>
    </w:p>
    <w:tbl>
      <w:tblPr>
        <w:tblStyle w:val="Tablaconcuadrcula"/>
        <w:tblW w:w="4820" w:type="dxa"/>
        <w:tblInd w:w="108" w:type="dxa"/>
        <w:tblLayout w:type="fixed"/>
        <w:tblCellMar>
          <w:left w:w="57" w:type="dxa"/>
          <w:right w:w="57" w:type="dxa"/>
        </w:tblCellMar>
        <w:tblLook w:val="04A0" w:firstRow="1" w:lastRow="0" w:firstColumn="1" w:lastColumn="0" w:noHBand="0" w:noVBand="1"/>
      </w:tblPr>
      <w:tblGrid>
        <w:gridCol w:w="3402"/>
        <w:gridCol w:w="709"/>
        <w:gridCol w:w="709"/>
      </w:tblGrid>
      <w:tr w:rsidR="0028555C" w:rsidRPr="00705E21" w14:paraId="375A1D17" w14:textId="77777777" w:rsidTr="00705E21">
        <w:tc>
          <w:tcPr>
            <w:tcW w:w="3402" w:type="dxa"/>
            <w:tcBorders>
              <w:top w:val="single" w:sz="18" w:space="0" w:color="auto"/>
              <w:left w:val="nil"/>
              <w:bottom w:val="single" w:sz="8" w:space="0" w:color="auto"/>
              <w:right w:val="nil"/>
            </w:tcBorders>
          </w:tcPr>
          <w:p w14:paraId="136DA63E" w14:textId="77777777" w:rsidR="0028555C" w:rsidRPr="00705E21" w:rsidRDefault="0028555C" w:rsidP="00C80894">
            <w:pPr>
              <w:pStyle w:val="PARAGRAPH"/>
              <w:ind w:firstLine="0"/>
              <w:rPr>
                <w:lang w:val="ca-ES"/>
              </w:rPr>
            </w:pPr>
          </w:p>
        </w:tc>
        <w:tc>
          <w:tcPr>
            <w:tcW w:w="709" w:type="dxa"/>
            <w:tcBorders>
              <w:top w:val="single" w:sz="18" w:space="0" w:color="auto"/>
              <w:left w:val="nil"/>
              <w:bottom w:val="single" w:sz="8" w:space="0" w:color="auto"/>
              <w:right w:val="nil"/>
            </w:tcBorders>
          </w:tcPr>
          <w:p w14:paraId="708F4EB2" w14:textId="77777777" w:rsidR="0028555C" w:rsidRPr="00705E21" w:rsidRDefault="0028555C" w:rsidP="00C80894">
            <w:pPr>
              <w:pStyle w:val="PARAGRAPH"/>
              <w:ind w:firstLine="0"/>
              <w:rPr>
                <w:lang w:val="ca-ES"/>
              </w:rPr>
            </w:pPr>
            <w:r w:rsidRPr="00705E21">
              <w:rPr>
                <w:lang w:val="ca-ES"/>
              </w:rPr>
              <w:t>Local</w:t>
            </w:r>
          </w:p>
        </w:tc>
        <w:tc>
          <w:tcPr>
            <w:tcW w:w="709" w:type="dxa"/>
            <w:tcBorders>
              <w:top w:val="single" w:sz="18" w:space="0" w:color="auto"/>
              <w:left w:val="nil"/>
              <w:bottom w:val="single" w:sz="8" w:space="0" w:color="auto"/>
              <w:right w:val="nil"/>
            </w:tcBorders>
          </w:tcPr>
          <w:p w14:paraId="44CAE904" w14:textId="77777777" w:rsidR="0028555C" w:rsidRPr="00705E21" w:rsidRDefault="0028555C" w:rsidP="00C80894">
            <w:pPr>
              <w:pStyle w:val="PARAGRAPH"/>
              <w:ind w:firstLine="0"/>
              <w:rPr>
                <w:lang w:val="ca-ES"/>
              </w:rPr>
            </w:pPr>
            <w:r w:rsidRPr="00705E21">
              <w:rPr>
                <w:lang w:val="ca-ES"/>
              </w:rPr>
              <w:t>Cloud</w:t>
            </w:r>
          </w:p>
        </w:tc>
      </w:tr>
      <w:tr w:rsidR="0028555C" w:rsidRPr="00705E21" w14:paraId="6FBE288B" w14:textId="77777777" w:rsidTr="00705E21">
        <w:tc>
          <w:tcPr>
            <w:tcW w:w="3402" w:type="dxa"/>
            <w:tcBorders>
              <w:top w:val="single" w:sz="8" w:space="0" w:color="auto"/>
              <w:left w:val="nil"/>
              <w:bottom w:val="nil"/>
              <w:right w:val="nil"/>
            </w:tcBorders>
          </w:tcPr>
          <w:p w14:paraId="171ABEA5" w14:textId="77777777" w:rsidR="0028555C" w:rsidRPr="00705E21" w:rsidRDefault="0028555C" w:rsidP="00C80894">
            <w:pPr>
              <w:pStyle w:val="PARAGRAPH"/>
              <w:ind w:firstLine="0"/>
              <w:rPr>
                <w:lang w:val="ca-ES"/>
              </w:rPr>
            </w:pPr>
            <w:r w:rsidRPr="00705E21">
              <w:rPr>
                <w:lang w:val="ca-ES"/>
              </w:rPr>
              <w:t>Reconeixement d’art</w:t>
            </w:r>
          </w:p>
        </w:tc>
        <w:tc>
          <w:tcPr>
            <w:tcW w:w="709" w:type="dxa"/>
            <w:tcBorders>
              <w:top w:val="single" w:sz="8" w:space="0" w:color="auto"/>
              <w:left w:val="nil"/>
              <w:bottom w:val="nil"/>
              <w:right w:val="nil"/>
            </w:tcBorders>
            <w:vAlign w:val="center"/>
          </w:tcPr>
          <w:p w14:paraId="781077C3" w14:textId="77777777" w:rsidR="0028555C" w:rsidRPr="00705E21" w:rsidRDefault="0028555C" w:rsidP="00C80894">
            <w:pPr>
              <w:pStyle w:val="PARAGRAPH"/>
              <w:ind w:firstLine="0"/>
              <w:jc w:val="center"/>
              <w:rPr>
                <w:lang w:val="ca-ES"/>
              </w:rPr>
            </w:pPr>
            <w:r w:rsidRPr="00705E21">
              <w:rPr>
                <w:lang w:val="ca-ES"/>
              </w:rPr>
              <w:sym w:font="Wingdings" w:char="F0FC"/>
            </w:r>
          </w:p>
        </w:tc>
        <w:tc>
          <w:tcPr>
            <w:tcW w:w="709" w:type="dxa"/>
            <w:tcBorders>
              <w:top w:val="single" w:sz="8" w:space="0" w:color="auto"/>
              <w:left w:val="nil"/>
              <w:bottom w:val="nil"/>
              <w:right w:val="nil"/>
            </w:tcBorders>
            <w:vAlign w:val="center"/>
          </w:tcPr>
          <w:p w14:paraId="2ACF5A0B" w14:textId="77777777" w:rsidR="0028555C" w:rsidRPr="00705E21" w:rsidRDefault="0028555C" w:rsidP="00C80894">
            <w:pPr>
              <w:pStyle w:val="PARAGRAPH"/>
              <w:ind w:firstLine="0"/>
              <w:jc w:val="center"/>
              <w:rPr>
                <w:lang w:val="ca-ES"/>
              </w:rPr>
            </w:pPr>
            <w:r w:rsidRPr="00705E21">
              <w:rPr>
                <w:lang w:val="ca-ES"/>
              </w:rPr>
              <w:sym w:font="Wingdings" w:char="F0FC"/>
            </w:r>
          </w:p>
        </w:tc>
      </w:tr>
      <w:tr w:rsidR="0028555C" w:rsidRPr="00705E21" w14:paraId="3D0F7A61" w14:textId="77777777" w:rsidTr="00705E21">
        <w:tc>
          <w:tcPr>
            <w:tcW w:w="3402" w:type="dxa"/>
            <w:tcBorders>
              <w:top w:val="nil"/>
              <w:left w:val="nil"/>
              <w:bottom w:val="nil"/>
              <w:right w:val="nil"/>
            </w:tcBorders>
          </w:tcPr>
          <w:p w14:paraId="6D264073" w14:textId="77777777" w:rsidR="0028555C" w:rsidRPr="00705E21" w:rsidRDefault="0028555C" w:rsidP="00C80894">
            <w:pPr>
              <w:pStyle w:val="PARAGRAPH"/>
              <w:ind w:firstLine="0"/>
              <w:rPr>
                <w:lang w:val="ca-ES"/>
              </w:rPr>
            </w:pPr>
            <w:r w:rsidRPr="00705E21">
              <w:rPr>
                <w:lang w:val="ca-ES"/>
              </w:rPr>
              <w:t>Localitza l’art i pot reconèixer més d’1</w:t>
            </w:r>
          </w:p>
        </w:tc>
        <w:tc>
          <w:tcPr>
            <w:tcW w:w="709" w:type="dxa"/>
            <w:tcBorders>
              <w:top w:val="nil"/>
              <w:left w:val="nil"/>
              <w:bottom w:val="nil"/>
              <w:right w:val="nil"/>
            </w:tcBorders>
            <w:vAlign w:val="center"/>
          </w:tcPr>
          <w:p w14:paraId="6F83619A" w14:textId="77777777" w:rsidR="0028555C" w:rsidRPr="00705E21" w:rsidRDefault="0028555C" w:rsidP="00C80894">
            <w:pPr>
              <w:pStyle w:val="PARAGRAPH"/>
              <w:ind w:firstLine="0"/>
              <w:jc w:val="center"/>
              <w:rPr>
                <w:lang w:val="ca-ES"/>
              </w:rPr>
            </w:pPr>
          </w:p>
        </w:tc>
        <w:tc>
          <w:tcPr>
            <w:tcW w:w="709" w:type="dxa"/>
            <w:tcBorders>
              <w:top w:val="nil"/>
              <w:left w:val="nil"/>
              <w:bottom w:val="nil"/>
              <w:right w:val="nil"/>
            </w:tcBorders>
            <w:vAlign w:val="center"/>
          </w:tcPr>
          <w:p w14:paraId="1E444B75" w14:textId="77777777" w:rsidR="0028555C" w:rsidRPr="00705E21" w:rsidRDefault="0028555C" w:rsidP="00C80894">
            <w:pPr>
              <w:pStyle w:val="PARAGRAPH"/>
              <w:ind w:firstLine="0"/>
              <w:jc w:val="center"/>
              <w:rPr>
                <w:lang w:val="ca-ES"/>
              </w:rPr>
            </w:pPr>
            <w:r w:rsidRPr="00705E21">
              <w:rPr>
                <w:lang w:val="ca-ES"/>
              </w:rPr>
              <w:sym w:font="Wingdings" w:char="F0FC"/>
            </w:r>
          </w:p>
        </w:tc>
      </w:tr>
      <w:tr w:rsidR="0028555C" w:rsidRPr="00705E21" w14:paraId="644BF7A9" w14:textId="77777777" w:rsidTr="00705E21">
        <w:tc>
          <w:tcPr>
            <w:tcW w:w="3402" w:type="dxa"/>
            <w:tcBorders>
              <w:top w:val="nil"/>
              <w:left w:val="nil"/>
              <w:bottom w:val="nil"/>
              <w:right w:val="nil"/>
            </w:tcBorders>
          </w:tcPr>
          <w:p w14:paraId="15D6C1E5" w14:textId="77777777" w:rsidR="0028555C" w:rsidRPr="00705E21" w:rsidRDefault="0028555C" w:rsidP="00C80894">
            <w:pPr>
              <w:pStyle w:val="PARAGRAPH"/>
              <w:ind w:firstLine="0"/>
              <w:rPr>
                <w:lang w:val="ca-ES"/>
              </w:rPr>
            </w:pPr>
            <w:r w:rsidRPr="00705E21">
              <w:rPr>
                <w:lang w:val="ca-ES"/>
              </w:rPr>
              <w:t>Predicció d’art com a categoria</w:t>
            </w:r>
          </w:p>
        </w:tc>
        <w:tc>
          <w:tcPr>
            <w:tcW w:w="709" w:type="dxa"/>
            <w:tcBorders>
              <w:top w:val="nil"/>
              <w:left w:val="nil"/>
              <w:bottom w:val="nil"/>
              <w:right w:val="nil"/>
            </w:tcBorders>
            <w:vAlign w:val="center"/>
          </w:tcPr>
          <w:p w14:paraId="6AD91BD2" w14:textId="77777777" w:rsidR="0028555C" w:rsidRPr="00705E21" w:rsidRDefault="0028555C" w:rsidP="00C80894">
            <w:pPr>
              <w:pStyle w:val="PARAGRAPH"/>
              <w:ind w:firstLine="0"/>
              <w:jc w:val="center"/>
              <w:rPr>
                <w:lang w:val="ca-ES"/>
              </w:rPr>
            </w:pPr>
            <w:r w:rsidRPr="00705E21">
              <w:rPr>
                <w:lang w:val="ca-ES"/>
              </w:rPr>
              <w:sym w:font="Wingdings" w:char="F0FC"/>
            </w:r>
          </w:p>
        </w:tc>
        <w:tc>
          <w:tcPr>
            <w:tcW w:w="709" w:type="dxa"/>
            <w:tcBorders>
              <w:top w:val="nil"/>
              <w:left w:val="nil"/>
              <w:bottom w:val="nil"/>
              <w:right w:val="nil"/>
            </w:tcBorders>
            <w:vAlign w:val="center"/>
          </w:tcPr>
          <w:p w14:paraId="260D38E2" w14:textId="77777777" w:rsidR="0028555C" w:rsidRPr="00705E21" w:rsidRDefault="0028555C" w:rsidP="00C80894">
            <w:pPr>
              <w:pStyle w:val="PARAGRAPH"/>
              <w:ind w:firstLine="0"/>
              <w:jc w:val="center"/>
              <w:rPr>
                <w:lang w:val="ca-ES"/>
              </w:rPr>
            </w:pPr>
          </w:p>
        </w:tc>
      </w:tr>
      <w:tr w:rsidR="0028555C" w:rsidRPr="00705E21" w14:paraId="47E6B5E6" w14:textId="77777777" w:rsidTr="00705E21">
        <w:tc>
          <w:tcPr>
            <w:tcW w:w="3402" w:type="dxa"/>
            <w:tcBorders>
              <w:top w:val="nil"/>
              <w:left w:val="nil"/>
              <w:bottom w:val="nil"/>
              <w:right w:val="nil"/>
            </w:tcBorders>
          </w:tcPr>
          <w:p w14:paraId="51690C20" w14:textId="77777777" w:rsidR="0028555C" w:rsidRPr="00705E21" w:rsidRDefault="0028555C" w:rsidP="00C80894">
            <w:pPr>
              <w:pStyle w:val="PARAGRAPH"/>
              <w:ind w:firstLine="0"/>
              <w:rPr>
                <w:lang w:val="ca-ES"/>
              </w:rPr>
            </w:pPr>
            <w:r w:rsidRPr="00705E21">
              <w:rPr>
                <w:lang w:val="ca-ES"/>
              </w:rPr>
              <w:t>OCR en frases de captura</w:t>
            </w:r>
          </w:p>
        </w:tc>
        <w:tc>
          <w:tcPr>
            <w:tcW w:w="709" w:type="dxa"/>
            <w:tcBorders>
              <w:top w:val="nil"/>
              <w:left w:val="nil"/>
              <w:bottom w:val="nil"/>
              <w:right w:val="nil"/>
            </w:tcBorders>
            <w:vAlign w:val="center"/>
          </w:tcPr>
          <w:p w14:paraId="4602F986" w14:textId="77777777" w:rsidR="0028555C" w:rsidRPr="00705E21" w:rsidRDefault="0028555C" w:rsidP="00C80894">
            <w:pPr>
              <w:pStyle w:val="PARAGRAPH"/>
              <w:ind w:firstLine="0"/>
              <w:jc w:val="center"/>
              <w:rPr>
                <w:lang w:val="ca-ES"/>
              </w:rPr>
            </w:pPr>
            <w:r w:rsidRPr="00705E21">
              <w:rPr>
                <w:lang w:val="ca-ES"/>
              </w:rPr>
              <w:sym w:font="Wingdings" w:char="F0FC"/>
            </w:r>
          </w:p>
        </w:tc>
        <w:tc>
          <w:tcPr>
            <w:tcW w:w="709" w:type="dxa"/>
            <w:tcBorders>
              <w:top w:val="nil"/>
              <w:left w:val="nil"/>
              <w:bottom w:val="nil"/>
              <w:right w:val="nil"/>
            </w:tcBorders>
            <w:vAlign w:val="center"/>
          </w:tcPr>
          <w:p w14:paraId="7B2B519C" w14:textId="77777777" w:rsidR="0028555C" w:rsidRPr="00705E21" w:rsidRDefault="0028555C" w:rsidP="00C80894">
            <w:pPr>
              <w:pStyle w:val="PARAGRAPH"/>
              <w:ind w:firstLine="0"/>
              <w:jc w:val="center"/>
              <w:rPr>
                <w:lang w:val="ca-ES"/>
              </w:rPr>
            </w:pPr>
            <w:r w:rsidRPr="00705E21">
              <w:rPr>
                <w:lang w:val="ca-ES"/>
              </w:rPr>
              <w:sym w:font="Wingdings" w:char="F0FC"/>
            </w:r>
          </w:p>
        </w:tc>
      </w:tr>
      <w:tr w:rsidR="0028555C" w:rsidRPr="00705E21" w14:paraId="16DC5C71" w14:textId="77777777" w:rsidTr="00705E21">
        <w:tc>
          <w:tcPr>
            <w:tcW w:w="3402" w:type="dxa"/>
            <w:tcBorders>
              <w:top w:val="nil"/>
              <w:left w:val="nil"/>
              <w:bottom w:val="nil"/>
              <w:right w:val="nil"/>
            </w:tcBorders>
          </w:tcPr>
          <w:p w14:paraId="78DD0581" w14:textId="77777777" w:rsidR="0028555C" w:rsidRPr="00705E21" w:rsidRDefault="0028555C" w:rsidP="00C80894">
            <w:pPr>
              <w:pStyle w:val="PARAGRAPH"/>
              <w:ind w:firstLine="0"/>
              <w:rPr>
                <w:lang w:val="ca-ES"/>
              </w:rPr>
            </w:pPr>
            <w:bookmarkStart w:id="0" w:name="_Hlk105871015"/>
            <w:r w:rsidRPr="00705E21">
              <w:rPr>
                <w:lang w:val="ca-ES"/>
              </w:rPr>
              <w:t>OCR en pàgina d’enciclopèdia</w:t>
            </w:r>
          </w:p>
        </w:tc>
        <w:tc>
          <w:tcPr>
            <w:tcW w:w="709" w:type="dxa"/>
            <w:tcBorders>
              <w:top w:val="nil"/>
              <w:left w:val="nil"/>
              <w:bottom w:val="nil"/>
              <w:right w:val="nil"/>
            </w:tcBorders>
            <w:vAlign w:val="center"/>
          </w:tcPr>
          <w:p w14:paraId="5229149B" w14:textId="77777777" w:rsidR="0028555C" w:rsidRPr="00705E21" w:rsidRDefault="0028555C" w:rsidP="00C80894">
            <w:pPr>
              <w:pStyle w:val="PARAGRAPH"/>
              <w:ind w:firstLine="0"/>
              <w:jc w:val="center"/>
              <w:rPr>
                <w:lang w:val="ca-ES"/>
              </w:rPr>
            </w:pPr>
            <w:r w:rsidRPr="00705E21">
              <w:rPr>
                <w:lang w:val="ca-ES"/>
              </w:rPr>
              <w:sym w:font="Wingdings" w:char="F0FC"/>
            </w:r>
          </w:p>
        </w:tc>
        <w:tc>
          <w:tcPr>
            <w:tcW w:w="709" w:type="dxa"/>
            <w:tcBorders>
              <w:top w:val="nil"/>
              <w:left w:val="nil"/>
              <w:bottom w:val="nil"/>
              <w:right w:val="nil"/>
            </w:tcBorders>
            <w:vAlign w:val="center"/>
          </w:tcPr>
          <w:p w14:paraId="0D086A22" w14:textId="77777777" w:rsidR="0028555C" w:rsidRPr="00705E21" w:rsidRDefault="0028555C" w:rsidP="00C80894">
            <w:pPr>
              <w:pStyle w:val="PARAGRAPH"/>
              <w:ind w:firstLine="0"/>
              <w:jc w:val="center"/>
              <w:rPr>
                <w:lang w:val="ca-ES"/>
              </w:rPr>
            </w:pPr>
            <w:r w:rsidRPr="00705E21">
              <w:rPr>
                <w:lang w:val="ca-ES"/>
              </w:rPr>
              <w:sym w:font="Wingdings" w:char="F0FC"/>
            </w:r>
          </w:p>
        </w:tc>
      </w:tr>
      <w:bookmarkEnd w:id="0"/>
      <w:tr w:rsidR="0028555C" w:rsidRPr="00705E21" w14:paraId="7E8431BA" w14:textId="77777777" w:rsidTr="00705E21">
        <w:tc>
          <w:tcPr>
            <w:tcW w:w="3402" w:type="dxa"/>
            <w:tcBorders>
              <w:top w:val="nil"/>
              <w:left w:val="nil"/>
              <w:bottom w:val="nil"/>
              <w:right w:val="nil"/>
            </w:tcBorders>
          </w:tcPr>
          <w:p w14:paraId="1ED31679" w14:textId="77777777" w:rsidR="0028555C" w:rsidRPr="00705E21" w:rsidRDefault="0028555C" w:rsidP="00C80894">
            <w:pPr>
              <w:pStyle w:val="PARAGRAPH"/>
              <w:ind w:firstLine="0"/>
              <w:rPr>
                <w:lang w:val="ca-ES"/>
              </w:rPr>
            </w:pPr>
            <w:r w:rsidRPr="00705E21">
              <w:rPr>
                <w:lang w:val="ca-ES"/>
              </w:rPr>
              <w:t>Detecta a la pàgina d’enciclopèdia si l’espècie esta al museu</w:t>
            </w:r>
          </w:p>
        </w:tc>
        <w:tc>
          <w:tcPr>
            <w:tcW w:w="709" w:type="dxa"/>
            <w:tcBorders>
              <w:top w:val="nil"/>
              <w:left w:val="nil"/>
              <w:bottom w:val="nil"/>
              <w:right w:val="nil"/>
            </w:tcBorders>
            <w:vAlign w:val="center"/>
          </w:tcPr>
          <w:p w14:paraId="2311D502" w14:textId="77777777" w:rsidR="0028555C" w:rsidRPr="00705E21" w:rsidRDefault="0028555C" w:rsidP="00C80894">
            <w:pPr>
              <w:pStyle w:val="PARAGRAPH"/>
              <w:ind w:firstLine="0"/>
              <w:jc w:val="center"/>
              <w:rPr>
                <w:lang w:val="ca-ES"/>
              </w:rPr>
            </w:pPr>
            <w:r w:rsidRPr="00705E21">
              <w:rPr>
                <w:lang w:val="ca-ES"/>
              </w:rPr>
              <w:sym w:font="Wingdings" w:char="F0FC"/>
            </w:r>
          </w:p>
        </w:tc>
        <w:tc>
          <w:tcPr>
            <w:tcW w:w="709" w:type="dxa"/>
            <w:tcBorders>
              <w:top w:val="nil"/>
              <w:left w:val="nil"/>
              <w:bottom w:val="nil"/>
              <w:right w:val="nil"/>
            </w:tcBorders>
            <w:vAlign w:val="center"/>
          </w:tcPr>
          <w:p w14:paraId="7E257847" w14:textId="77777777" w:rsidR="0028555C" w:rsidRPr="00705E21" w:rsidRDefault="0028555C" w:rsidP="00C80894">
            <w:pPr>
              <w:pStyle w:val="PARAGRAPH"/>
              <w:ind w:firstLine="0"/>
              <w:jc w:val="center"/>
              <w:rPr>
                <w:lang w:val="ca-ES"/>
              </w:rPr>
            </w:pPr>
          </w:p>
        </w:tc>
      </w:tr>
      <w:tr w:rsidR="0028555C" w:rsidRPr="00705E21" w14:paraId="6E98AB9F" w14:textId="77777777" w:rsidTr="00705E21">
        <w:tc>
          <w:tcPr>
            <w:tcW w:w="3402" w:type="dxa"/>
            <w:tcBorders>
              <w:top w:val="nil"/>
              <w:left w:val="nil"/>
              <w:bottom w:val="nil"/>
              <w:right w:val="nil"/>
            </w:tcBorders>
          </w:tcPr>
          <w:p w14:paraId="3074A92D" w14:textId="77777777" w:rsidR="0028555C" w:rsidRPr="00705E21" w:rsidRDefault="0028555C" w:rsidP="00C80894">
            <w:pPr>
              <w:pStyle w:val="PARAGRAPH"/>
              <w:ind w:firstLine="0"/>
              <w:rPr>
                <w:lang w:val="ca-ES"/>
              </w:rPr>
            </w:pPr>
            <w:r w:rsidRPr="00705E21">
              <w:rPr>
                <w:lang w:val="ca-ES"/>
              </w:rPr>
              <w:t>Requereix connexió a internet</w:t>
            </w:r>
          </w:p>
        </w:tc>
        <w:tc>
          <w:tcPr>
            <w:tcW w:w="709" w:type="dxa"/>
            <w:tcBorders>
              <w:top w:val="nil"/>
              <w:left w:val="nil"/>
              <w:bottom w:val="nil"/>
              <w:right w:val="nil"/>
            </w:tcBorders>
            <w:vAlign w:val="center"/>
          </w:tcPr>
          <w:p w14:paraId="068AFFE3" w14:textId="77777777" w:rsidR="0028555C" w:rsidRPr="00705E21" w:rsidRDefault="0028555C" w:rsidP="00C80894">
            <w:pPr>
              <w:pStyle w:val="PARAGRAPH"/>
              <w:ind w:firstLine="0"/>
              <w:jc w:val="center"/>
              <w:rPr>
                <w:lang w:val="ca-ES"/>
              </w:rPr>
            </w:pPr>
          </w:p>
        </w:tc>
        <w:tc>
          <w:tcPr>
            <w:tcW w:w="709" w:type="dxa"/>
            <w:tcBorders>
              <w:top w:val="nil"/>
              <w:left w:val="nil"/>
              <w:bottom w:val="nil"/>
              <w:right w:val="nil"/>
            </w:tcBorders>
            <w:vAlign w:val="center"/>
          </w:tcPr>
          <w:p w14:paraId="1D876775" w14:textId="77777777" w:rsidR="0028555C" w:rsidRPr="00705E21" w:rsidRDefault="0028555C" w:rsidP="00C80894">
            <w:pPr>
              <w:pStyle w:val="PARAGRAPH"/>
              <w:ind w:firstLine="0"/>
              <w:jc w:val="center"/>
              <w:rPr>
                <w:lang w:val="ca-ES"/>
              </w:rPr>
            </w:pPr>
            <w:r w:rsidRPr="00705E21">
              <w:rPr>
                <w:lang w:val="ca-ES"/>
              </w:rPr>
              <w:sym w:font="Wingdings" w:char="F0FC"/>
            </w:r>
          </w:p>
        </w:tc>
      </w:tr>
      <w:tr w:rsidR="0028555C" w:rsidRPr="00705E21" w14:paraId="0F82209E" w14:textId="77777777" w:rsidTr="00705E21">
        <w:tc>
          <w:tcPr>
            <w:tcW w:w="3402" w:type="dxa"/>
            <w:tcBorders>
              <w:top w:val="nil"/>
              <w:left w:val="nil"/>
              <w:bottom w:val="single" w:sz="18" w:space="0" w:color="auto"/>
              <w:right w:val="nil"/>
            </w:tcBorders>
          </w:tcPr>
          <w:p w14:paraId="7A72F711" w14:textId="7030D94A" w:rsidR="0028555C" w:rsidRPr="00705E21" w:rsidRDefault="0028555C" w:rsidP="0028555C">
            <w:pPr>
              <w:pStyle w:val="PARAGRAPH"/>
              <w:ind w:firstLine="0"/>
              <w:rPr>
                <w:lang w:val="ca-ES"/>
              </w:rPr>
            </w:pPr>
            <w:r w:rsidRPr="00705E21">
              <w:rPr>
                <w:lang w:val="ca-ES"/>
              </w:rPr>
              <w:t>Guarda les dades d’usuari localment</w:t>
            </w:r>
          </w:p>
        </w:tc>
        <w:tc>
          <w:tcPr>
            <w:tcW w:w="709" w:type="dxa"/>
            <w:tcBorders>
              <w:top w:val="nil"/>
              <w:left w:val="nil"/>
              <w:bottom w:val="single" w:sz="18" w:space="0" w:color="auto"/>
              <w:right w:val="nil"/>
            </w:tcBorders>
            <w:vAlign w:val="center"/>
          </w:tcPr>
          <w:p w14:paraId="277D31A7" w14:textId="54CADD0A" w:rsidR="0028555C" w:rsidRPr="00705E21" w:rsidRDefault="0028555C" w:rsidP="0028555C">
            <w:pPr>
              <w:pStyle w:val="PARAGRAPH"/>
              <w:ind w:firstLine="0"/>
              <w:jc w:val="center"/>
              <w:rPr>
                <w:lang w:val="ca-ES"/>
              </w:rPr>
            </w:pPr>
            <w:r w:rsidRPr="00705E21">
              <w:rPr>
                <w:lang w:val="ca-ES"/>
              </w:rPr>
              <w:sym w:font="Wingdings" w:char="F0FC"/>
            </w:r>
          </w:p>
        </w:tc>
        <w:tc>
          <w:tcPr>
            <w:tcW w:w="709" w:type="dxa"/>
            <w:tcBorders>
              <w:top w:val="nil"/>
              <w:left w:val="nil"/>
              <w:bottom w:val="single" w:sz="18" w:space="0" w:color="auto"/>
              <w:right w:val="nil"/>
            </w:tcBorders>
            <w:vAlign w:val="center"/>
          </w:tcPr>
          <w:p w14:paraId="08E68B7E" w14:textId="058EA1A7" w:rsidR="0028555C" w:rsidRPr="00705E21" w:rsidRDefault="0028555C" w:rsidP="0028555C">
            <w:pPr>
              <w:pStyle w:val="PARAGRAPH"/>
              <w:ind w:firstLine="0"/>
              <w:jc w:val="center"/>
              <w:rPr>
                <w:lang w:val="ca-ES"/>
              </w:rPr>
            </w:pPr>
            <w:r w:rsidRPr="00705E21">
              <w:rPr>
                <w:lang w:val="ca-ES"/>
              </w:rPr>
              <w:sym w:font="Wingdings" w:char="F0FC"/>
            </w:r>
          </w:p>
        </w:tc>
      </w:tr>
      <w:tr w:rsidR="0028555C" w:rsidRPr="005947C3" w14:paraId="10499C2C" w14:textId="77777777" w:rsidTr="00705E21">
        <w:tc>
          <w:tcPr>
            <w:tcW w:w="4820" w:type="dxa"/>
            <w:gridSpan w:val="3"/>
            <w:tcBorders>
              <w:top w:val="single" w:sz="18" w:space="0" w:color="auto"/>
              <w:left w:val="nil"/>
              <w:bottom w:val="nil"/>
              <w:right w:val="nil"/>
            </w:tcBorders>
          </w:tcPr>
          <w:p w14:paraId="71FCF4D6" w14:textId="4A8C1B08" w:rsidR="0028555C" w:rsidRPr="00210F9D" w:rsidRDefault="0028555C" w:rsidP="0028555C">
            <w:pPr>
              <w:pStyle w:val="PARAGRAPH"/>
              <w:ind w:firstLine="0"/>
              <w:jc w:val="left"/>
              <w:rPr>
                <w:b/>
                <w:bCs/>
                <w:lang w:val="ca-ES"/>
              </w:rPr>
            </w:pPr>
            <w:r w:rsidRPr="00210F9D">
              <w:rPr>
                <w:b/>
                <w:bCs/>
                <w:sz w:val="15"/>
                <w:szCs w:val="16"/>
                <w:lang w:val="ca-ES"/>
              </w:rPr>
              <w:t xml:space="preserve">Taula </w:t>
            </w:r>
            <w:r>
              <w:rPr>
                <w:b/>
                <w:bCs/>
                <w:sz w:val="15"/>
                <w:szCs w:val="16"/>
                <w:lang w:val="ca-ES"/>
              </w:rPr>
              <w:t>5</w:t>
            </w:r>
            <w:r w:rsidRPr="00210F9D">
              <w:rPr>
                <w:b/>
                <w:bCs/>
                <w:sz w:val="15"/>
                <w:szCs w:val="16"/>
                <w:lang w:val="ca-ES"/>
              </w:rPr>
              <w:t>. Comparacions de funcionalitats per versió d’aplicació</w:t>
            </w:r>
          </w:p>
        </w:tc>
      </w:tr>
    </w:tbl>
    <w:p w14:paraId="09D752DB" w14:textId="77777777" w:rsidR="0028555C" w:rsidRPr="0028555C" w:rsidRDefault="0028555C" w:rsidP="0028555C">
      <w:pPr>
        <w:pStyle w:val="PARAGRAPH"/>
        <w:ind w:firstLine="0"/>
        <w:rPr>
          <w:lang w:val="ca-ES"/>
        </w:rPr>
      </w:pPr>
    </w:p>
    <w:p w14:paraId="540DFD6C" w14:textId="1F1F63D6" w:rsidR="00CC000E" w:rsidRDefault="00CC000E" w:rsidP="00CC000E">
      <w:pPr>
        <w:pStyle w:val="Ttulo2"/>
        <w:rPr>
          <w:lang w:val="ca-ES"/>
        </w:rPr>
      </w:pPr>
      <w:r>
        <w:rPr>
          <w:lang w:val="ca-ES"/>
        </w:rPr>
        <w:t xml:space="preserve">6.7 </w:t>
      </w:r>
      <w:r w:rsidR="00283AE3">
        <w:rPr>
          <w:lang w:val="ca-ES"/>
        </w:rPr>
        <w:t>Disseny de l’</w:t>
      </w:r>
      <w:r>
        <w:rPr>
          <w:lang w:val="ca-ES"/>
        </w:rPr>
        <w:t>Aplicació Mòbil</w:t>
      </w:r>
    </w:p>
    <w:p w14:paraId="4FA0F99D" w14:textId="77777777" w:rsidR="00AD7B76" w:rsidRDefault="00CC000E" w:rsidP="00CC000E">
      <w:pPr>
        <w:rPr>
          <w:lang w:val="ca-ES"/>
        </w:rPr>
      </w:pPr>
      <w:r>
        <w:rPr>
          <w:lang w:val="ca-ES"/>
        </w:rPr>
        <w:t>Com ja s’ha parlat en els objectius i en plantejament del projecte, aquesta secció es separa en 2 versions: una aplicació amb models que s’executen localment al dispositiu mòbil i una versió Cloud, on les funcions de Visió per Computació s’executen de manera remota a través de peticions a una API que s’executa a un ordinador.</w:t>
      </w:r>
    </w:p>
    <w:p w14:paraId="0962B006" w14:textId="014B26D9" w:rsidR="00AD7B76" w:rsidRDefault="00AD7B76" w:rsidP="00CC000E">
      <w:pPr>
        <w:rPr>
          <w:lang w:val="ca-ES"/>
        </w:rPr>
      </w:pPr>
      <w:r>
        <w:rPr>
          <w:lang w:val="ca-ES"/>
        </w:rPr>
        <w:t>A nivell de disseny, totes dues són estèticament les mateixes i en termes de funcionalitats, només hi ha una diferencia entre elles.</w:t>
      </w:r>
    </w:p>
    <w:p w14:paraId="3B1E1631" w14:textId="405152F6" w:rsidR="00F6210F" w:rsidRDefault="00F6210F" w:rsidP="00CC000E">
      <w:pPr>
        <w:rPr>
          <w:lang w:val="ca-ES"/>
        </w:rPr>
      </w:pPr>
      <w:r>
        <w:rPr>
          <w:lang w:val="ca-ES"/>
        </w:rPr>
        <w:t>El disseny recorda molt a la paleta de colors i els tons que s’utilitzen al videojoc, juntament amb els colors de la versió especial de la consola Nintendo Switch d’Animal Crossing: New Horizons.</w:t>
      </w:r>
    </w:p>
    <w:p w14:paraId="0AE87A8B" w14:textId="49A9A0AB" w:rsidR="00F6210F" w:rsidRDefault="00F6210F" w:rsidP="00CC000E">
      <w:pPr>
        <w:rPr>
          <w:lang w:val="ca-ES"/>
        </w:rPr>
      </w:pPr>
      <w:r>
        <w:rPr>
          <w:lang w:val="ca-ES"/>
        </w:rPr>
        <w:t xml:space="preserve">Per navegar entre les diferents pantalles de l’aplicació, la </w:t>
      </w:r>
      <w:r>
        <w:rPr>
          <w:lang w:val="ca-ES"/>
        </w:rPr>
        <w:t>barra de navegació inferior</w:t>
      </w:r>
      <w:r w:rsidR="00437866">
        <w:rPr>
          <w:lang w:val="ca-ES"/>
        </w:rPr>
        <w:t xml:space="preserve"> i el títol de la pàgina a la barra superior</w:t>
      </w:r>
      <w:r>
        <w:rPr>
          <w:lang w:val="ca-ES"/>
        </w:rPr>
        <w:t xml:space="preserve"> indi</w:t>
      </w:r>
      <w:r w:rsidR="00437866">
        <w:rPr>
          <w:lang w:val="ca-ES"/>
        </w:rPr>
        <w:t>quen</w:t>
      </w:r>
      <w:r>
        <w:rPr>
          <w:lang w:val="ca-ES"/>
        </w:rPr>
        <w:t xml:space="preserve"> en quina pantalla ens trobem i si polsem en qualsevol icona de la barra es desplaçarà fins la pantalla del tema seleccionat.</w:t>
      </w:r>
    </w:p>
    <w:p w14:paraId="49A242D9" w14:textId="77777777" w:rsidR="00A02D58" w:rsidRDefault="00A02D58" w:rsidP="00CC000E">
      <w:pPr>
        <w:rPr>
          <w:lang w:val="ca-ES"/>
        </w:rPr>
      </w:pPr>
    </w:p>
    <w:tbl>
      <w:tblPr>
        <w:tblStyle w:val="Tablaconcuadrcula"/>
        <w:tblW w:w="482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tblGrid>
      <w:tr w:rsidR="00CF0AF4" w:rsidRPr="005947C3" w14:paraId="392ED27B" w14:textId="77777777" w:rsidTr="00A02D58">
        <w:trPr>
          <w:trHeight w:val="645"/>
        </w:trPr>
        <w:tc>
          <w:tcPr>
            <w:tcW w:w="4820" w:type="dxa"/>
          </w:tcPr>
          <w:p w14:paraId="532E7AEE" w14:textId="47013E9A" w:rsidR="00CF0AF4" w:rsidRDefault="00CF0AF4" w:rsidP="00CF0AF4">
            <w:pPr>
              <w:spacing w:line="20" w:lineRule="exact"/>
              <w:rPr>
                <w:lang w:val="ca-ES"/>
              </w:rPr>
            </w:pPr>
            <w:r>
              <w:rPr>
                <w:noProof/>
              </w:rPr>
              <w:drawing>
                <wp:anchor distT="0" distB="0" distL="114300" distR="114300" simplePos="0" relativeHeight="251651072" behindDoc="0" locked="0" layoutInCell="1" allowOverlap="1" wp14:anchorId="155C7AA7" wp14:editId="6CAAC07E">
                  <wp:simplePos x="0" y="0"/>
                  <wp:positionH relativeFrom="column">
                    <wp:posOffset>2540</wp:posOffset>
                  </wp:positionH>
                  <wp:positionV relativeFrom="paragraph">
                    <wp:posOffset>3175</wp:posOffset>
                  </wp:positionV>
                  <wp:extent cx="3059430" cy="42291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9430"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F0AF4" w:rsidRPr="005947C3" w14:paraId="3C3D8FE8" w14:textId="77777777" w:rsidTr="00A02D58">
        <w:trPr>
          <w:trHeight w:val="728"/>
        </w:trPr>
        <w:tc>
          <w:tcPr>
            <w:tcW w:w="4820" w:type="dxa"/>
          </w:tcPr>
          <w:p w14:paraId="544D803D" w14:textId="103E90FF" w:rsidR="00CF0AF4" w:rsidRDefault="00CF0AF4" w:rsidP="00CF0AF4">
            <w:pPr>
              <w:spacing w:line="20" w:lineRule="exact"/>
              <w:rPr>
                <w:lang w:val="ca-ES"/>
              </w:rPr>
            </w:pPr>
            <w:r>
              <w:rPr>
                <w:noProof/>
              </w:rPr>
              <w:drawing>
                <wp:anchor distT="0" distB="0" distL="114300" distR="114300" simplePos="0" relativeHeight="251652096" behindDoc="0" locked="0" layoutInCell="1" allowOverlap="1" wp14:anchorId="1170003E" wp14:editId="6DA797A2">
                  <wp:simplePos x="0" y="0"/>
                  <wp:positionH relativeFrom="column">
                    <wp:posOffset>-131308</wp:posOffset>
                  </wp:positionH>
                  <wp:positionV relativeFrom="paragraph">
                    <wp:posOffset>0</wp:posOffset>
                  </wp:positionV>
                  <wp:extent cx="3060000" cy="432759"/>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000" cy="43275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F0AF4" w:rsidRPr="005947C3" w14:paraId="7DDF56BD" w14:textId="77777777" w:rsidTr="00A02D58">
        <w:trPr>
          <w:trHeight w:val="798"/>
        </w:trPr>
        <w:tc>
          <w:tcPr>
            <w:tcW w:w="4820" w:type="dxa"/>
          </w:tcPr>
          <w:p w14:paraId="20C698C4" w14:textId="2FC6DBF9" w:rsidR="00CF0AF4" w:rsidRPr="00CF0AF4" w:rsidRDefault="00CF0AF4" w:rsidP="00CF0AF4">
            <w:pPr>
              <w:spacing w:line="20" w:lineRule="exact"/>
              <w:rPr>
                <w:sz w:val="8"/>
                <w:szCs w:val="2"/>
                <w:lang w:val="ca-ES"/>
              </w:rPr>
            </w:pPr>
            <w:r w:rsidRPr="00CF0AF4">
              <w:rPr>
                <w:noProof/>
                <w:sz w:val="8"/>
                <w:szCs w:val="2"/>
              </w:rPr>
              <w:drawing>
                <wp:anchor distT="0" distB="0" distL="114300" distR="114300" simplePos="0" relativeHeight="251653120" behindDoc="0" locked="0" layoutInCell="1" allowOverlap="1" wp14:anchorId="0AA39913" wp14:editId="5171176A">
                  <wp:simplePos x="0" y="0"/>
                  <wp:positionH relativeFrom="column">
                    <wp:posOffset>-66040</wp:posOffset>
                  </wp:positionH>
                  <wp:positionV relativeFrom="paragraph">
                    <wp:posOffset>3810</wp:posOffset>
                  </wp:positionV>
                  <wp:extent cx="3055620" cy="46926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5620" cy="469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F0AF4" w:rsidRPr="005947C3" w14:paraId="7C633DF6" w14:textId="77777777" w:rsidTr="00A02D58">
        <w:trPr>
          <w:trHeight w:val="472"/>
        </w:trPr>
        <w:tc>
          <w:tcPr>
            <w:tcW w:w="4820" w:type="dxa"/>
          </w:tcPr>
          <w:p w14:paraId="7C0F920F" w14:textId="3D98BC5B" w:rsidR="00CF0AF4" w:rsidRDefault="00CF0AF4" w:rsidP="00CF0AF4">
            <w:pPr>
              <w:spacing w:line="20" w:lineRule="exact"/>
              <w:rPr>
                <w:lang w:val="ca-ES"/>
              </w:rPr>
            </w:pPr>
            <w:r>
              <w:rPr>
                <w:noProof/>
              </w:rPr>
              <w:drawing>
                <wp:anchor distT="0" distB="0" distL="114300" distR="114300" simplePos="0" relativeHeight="251654144" behindDoc="0" locked="0" layoutInCell="1" allowOverlap="1" wp14:anchorId="4DFA5962" wp14:editId="7A9C1732">
                  <wp:simplePos x="0" y="0"/>
                  <wp:positionH relativeFrom="column">
                    <wp:posOffset>-66040</wp:posOffset>
                  </wp:positionH>
                  <wp:positionV relativeFrom="paragraph">
                    <wp:posOffset>1270</wp:posOffset>
                  </wp:positionV>
                  <wp:extent cx="3057525" cy="4324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752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F0AF4" w:rsidRPr="005947C3" w14:paraId="50DD04FF" w14:textId="77777777" w:rsidTr="00A02D58">
        <w:trPr>
          <w:trHeight w:val="860"/>
        </w:trPr>
        <w:tc>
          <w:tcPr>
            <w:tcW w:w="4820" w:type="dxa"/>
          </w:tcPr>
          <w:p w14:paraId="064CF198" w14:textId="4F92BBC5" w:rsidR="00CF0AF4" w:rsidRDefault="00CF0AF4" w:rsidP="00A02D58">
            <w:pPr>
              <w:spacing w:line="240" w:lineRule="auto"/>
              <w:rPr>
                <w:lang w:val="ca-ES"/>
              </w:rPr>
            </w:pPr>
            <w:r>
              <w:rPr>
                <w:noProof/>
              </w:rPr>
              <w:drawing>
                <wp:anchor distT="0" distB="0" distL="114300" distR="114300" simplePos="0" relativeHeight="251657216" behindDoc="0" locked="0" layoutInCell="1" allowOverlap="1" wp14:anchorId="2738490D" wp14:editId="5132C343">
                  <wp:simplePos x="0" y="0"/>
                  <wp:positionH relativeFrom="column">
                    <wp:posOffset>-370205</wp:posOffset>
                  </wp:positionH>
                  <wp:positionV relativeFrom="paragraph">
                    <wp:posOffset>-20646</wp:posOffset>
                  </wp:positionV>
                  <wp:extent cx="3060000" cy="439022"/>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0000" cy="4390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D58" w:rsidRPr="00CE213F">
              <w:rPr>
                <w:b/>
                <w:bCs/>
                <w:sz w:val="15"/>
                <w:szCs w:val="16"/>
                <w:lang w:val="ca-ES"/>
              </w:rPr>
              <w:t xml:space="preserve">Fig. </w:t>
            </w:r>
            <w:r w:rsidR="00A02D58">
              <w:rPr>
                <w:b/>
                <w:bCs/>
                <w:sz w:val="15"/>
                <w:szCs w:val="16"/>
                <w:lang w:val="ca-ES"/>
              </w:rPr>
              <w:t>8</w:t>
            </w:r>
            <w:r w:rsidR="00A02D58" w:rsidRPr="00CE213F">
              <w:rPr>
                <w:b/>
                <w:bCs/>
                <w:sz w:val="15"/>
                <w:szCs w:val="16"/>
                <w:lang w:val="ca-ES"/>
              </w:rPr>
              <w:t xml:space="preserve">. </w:t>
            </w:r>
            <w:r w:rsidR="00A02D58">
              <w:rPr>
                <w:b/>
                <w:bCs/>
                <w:sz w:val="15"/>
                <w:szCs w:val="16"/>
                <w:lang w:val="ca-ES"/>
              </w:rPr>
              <w:t>Barra de navegació inferior</w:t>
            </w:r>
          </w:p>
        </w:tc>
      </w:tr>
    </w:tbl>
    <w:p w14:paraId="183D3B77" w14:textId="053DE6CA" w:rsidR="00F6210F" w:rsidRDefault="00F6210F" w:rsidP="00CC000E">
      <w:pPr>
        <w:rPr>
          <w:lang w:val="ca-ES"/>
        </w:rPr>
      </w:pPr>
    </w:p>
    <w:p w14:paraId="32CB886F" w14:textId="0E442D40" w:rsidR="00C37170" w:rsidRPr="00BF668B" w:rsidRDefault="00BF668B" w:rsidP="00CC000E">
      <w:pPr>
        <w:rPr>
          <w:lang w:val="ca-ES"/>
        </w:rPr>
      </w:pPr>
      <w:r>
        <w:rPr>
          <w:lang w:val="ca-ES"/>
        </w:rPr>
        <w:t xml:space="preserve">Les dades introduïdes es guarden localment gràcies a la característica de Flutter anomenada </w:t>
      </w:r>
      <w:r>
        <w:rPr>
          <w:i/>
          <w:iCs/>
          <w:lang w:val="ca-ES"/>
        </w:rPr>
        <w:t>shared preferences</w:t>
      </w:r>
      <w:r>
        <w:rPr>
          <w:lang w:val="ca-ES"/>
        </w:rPr>
        <w:t>, que permet guardar petites dades dintre de la memòria local del telèfon associada a l’aplicació. Per tant, cada vegada que s’inicia l’aplicació l’usuari veu les seves dades prèvies. Les dades entre l’aplicació local i Cloud són independents.</w:t>
      </w:r>
    </w:p>
    <w:p w14:paraId="33FE414B" w14:textId="77777777" w:rsidR="00AD7B76" w:rsidRDefault="00AD7B76" w:rsidP="00AD7B76">
      <w:pPr>
        <w:pStyle w:val="Ttulo3"/>
        <w:rPr>
          <w:lang w:val="ca-ES"/>
        </w:rPr>
      </w:pPr>
      <w:r>
        <w:rPr>
          <w:lang w:val="ca-ES"/>
        </w:rPr>
        <w:t>6.7.1 Pantalla Principal</w:t>
      </w:r>
    </w:p>
    <w:p w14:paraId="20595FFF" w14:textId="77777777" w:rsidR="00A02D58" w:rsidRDefault="00AD7B76" w:rsidP="00AD7B76">
      <w:pPr>
        <w:rPr>
          <w:lang w:val="ca-ES"/>
        </w:rPr>
      </w:pPr>
      <w:r>
        <w:rPr>
          <w:lang w:val="ca-ES"/>
        </w:rPr>
        <w:t xml:space="preserve">Quan l’usuari </w:t>
      </w:r>
      <w:r w:rsidR="00F6210F">
        <w:rPr>
          <w:lang w:val="ca-ES"/>
        </w:rPr>
        <w:t>entra a l’aplicació, aquesta és la pantalla que apareixerà. Aquí, es mostren els elements més importants i generals de l’aplicació.</w:t>
      </w:r>
      <w:r w:rsidR="00A02D58">
        <w:rPr>
          <w:lang w:val="ca-ES"/>
        </w:rPr>
        <w:t xml:space="preserve"> Entre aquests elements trobem:</w:t>
      </w:r>
    </w:p>
    <w:p w14:paraId="741DC193" w14:textId="77777777" w:rsidR="00A02D58" w:rsidRDefault="00A02D58" w:rsidP="006B5004">
      <w:pPr>
        <w:pStyle w:val="Prrafodelista"/>
        <w:numPr>
          <w:ilvl w:val="0"/>
          <w:numId w:val="7"/>
        </w:numPr>
        <w:rPr>
          <w:lang w:val="ca-ES"/>
        </w:rPr>
      </w:pPr>
      <w:r>
        <w:rPr>
          <w:lang w:val="ca-ES"/>
        </w:rPr>
        <w:t>Dia actual</w:t>
      </w:r>
    </w:p>
    <w:tbl>
      <w:tblPr>
        <w:tblStyle w:val="Tablaconcuadrcula"/>
        <w:tblpPr w:leftFromText="141" w:rightFromText="141" w:vertAnchor="text" w:horzAnchor="margin" w:tblpXSpec="right" w:tblpY="128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tblGrid>
      <w:tr w:rsidR="00B2310D" w:rsidRPr="005947C3" w14:paraId="42AD3AAB" w14:textId="77777777" w:rsidTr="00B2310D">
        <w:trPr>
          <w:trHeight w:val="3964"/>
        </w:trPr>
        <w:tc>
          <w:tcPr>
            <w:tcW w:w="4962" w:type="dxa"/>
          </w:tcPr>
          <w:p w14:paraId="7FA04613" w14:textId="77777777" w:rsidR="00B2310D" w:rsidRDefault="00B2310D" w:rsidP="00B2310D">
            <w:pPr>
              <w:rPr>
                <w:lang w:val="ca-ES"/>
              </w:rPr>
            </w:pPr>
            <w:r>
              <w:rPr>
                <w:noProof/>
                <w:lang w:val="ca-ES"/>
              </w:rPr>
              <w:drawing>
                <wp:anchor distT="0" distB="0" distL="114300" distR="114300" simplePos="0" relativeHeight="251685376" behindDoc="0" locked="0" layoutInCell="1" allowOverlap="1" wp14:anchorId="2D281F5C" wp14:editId="2379C2F9">
                  <wp:simplePos x="0" y="0"/>
                  <wp:positionH relativeFrom="column">
                    <wp:posOffset>672465</wp:posOffset>
                  </wp:positionH>
                  <wp:positionV relativeFrom="paragraph">
                    <wp:posOffset>-2540</wp:posOffset>
                  </wp:positionV>
                  <wp:extent cx="1384300" cy="2528570"/>
                  <wp:effectExtent l="0" t="0" r="0" b="0"/>
                  <wp:wrapSquare wrapText="bothSides"/>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84300" cy="2528570"/>
                          </a:xfrm>
                          <a:prstGeom prst="rect">
                            <a:avLst/>
                          </a:prstGeom>
                          <a:noFill/>
                        </pic:spPr>
                      </pic:pic>
                    </a:graphicData>
                  </a:graphic>
                  <wp14:sizeRelH relativeFrom="margin">
                    <wp14:pctWidth>0</wp14:pctWidth>
                  </wp14:sizeRelH>
                  <wp14:sizeRelV relativeFrom="margin">
                    <wp14:pctHeight>0</wp14:pctHeight>
                  </wp14:sizeRelV>
                </wp:anchor>
              </w:drawing>
            </w:r>
          </w:p>
        </w:tc>
      </w:tr>
      <w:tr w:rsidR="00B2310D" w14:paraId="2FDF8618" w14:textId="77777777" w:rsidTr="00B2310D">
        <w:trPr>
          <w:trHeight w:val="379"/>
        </w:trPr>
        <w:tc>
          <w:tcPr>
            <w:tcW w:w="4962" w:type="dxa"/>
          </w:tcPr>
          <w:p w14:paraId="0AB07E07" w14:textId="77777777" w:rsidR="00B2310D" w:rsidRDefault="00B2310D" w:rsidP="00B2310D">
            <w:pPr>
              <w:jc w:val="left"/>
              <w:rPr>
                <w:noProof/>
                <w:lang w:val="ca-ES"/>
              </w:rPr>
            </w:pPr>
            <w:r>
              <w:rPr>
                <w:b/>
                <w:bCs/>
                <w:sz w:val="15"/>
                <w:szCs w:val="16"/>
                <w:lang w:val="ca-ES"/>
              </w:rPr>
              <w:t>Fig. 9. Pantalla d’inici</w:t>
            </w:r>
          </w:p>
        </w:tc>
      </w:tr>
    </w:tbl>
    <w:p w14:paraId="707E34C9" w14:textId="4FA8D1AE" w:rsidR="00A02D58" w:rsidRDefault="00A02D58" w:rsidP="006B5004">
      <w:pPr>
        <w:pStyle w:val="Prrafodelista"/>
        <w:numPr>
          <w:ilvl w:val="0"/>
          <w:numId w:val="7"/>
        </w:numPr>
        <w:rPr>
          <w:lang w:val="ca-ES"/>
        </w:rPr>
      </w:pPr>
      <w:r>
        <w:rPr>
          <w:lang w:val="ca-ES"/>
        </w:rPr>
        <w:t>Progrés de les diferents llistes d’items del videojoc: Insectes, peixos, criatures marines i peces d’art</w:t>
      </w:r>
    </w:p>
    <w:p w14:paraId="70C68137" w14:textId="4572B165" w:rsidR="00A02D58" w:rsidRDefault="00A02D58" w:rsidP="006B5004">
      <w:pPr>
        <w:pStyle w:val="Prrafodelista"/>
        <w:numPr>
          <w:ilvl w:val="0"/>
          <w:numId w:val="7"/>
        </w:numPr>
        <w:rPr>
          <w:lang w:val="ca-ES"/>
        </w:rPr>
      </w:pPr>
      <w:r>
        <w:rPr>
          <w:lang w:val="ca-ES"/>
        </w:rPr>
        <w:t>Especies d’animals que són novetat aquest mes diferenciant insectes, peixos i criatures marines.</w:t>
      </w:r>
    </w:p>
    <w:p w14:paraId="3E9CD04F" w14:textId="6CB2137C" w:rsidR="001C1B46" w:rsidRDefault="00A02D58" w:rsidP="00A02D58">
      <w:pPr>
        <w:rPr>
          <w:lang w:val="ca-ES"/>
        </w:rPr>
      </w:pPr>
      <w:r>
        <w:rPr>
          <w:lang w:val="ca-ES"/>
        </w:rPr>
        <w:lastRenderedPageBreak/>
        <w:t xml:space="preserve">Aquestes són les opcions que es troben a la pàgina principal i que són les més generals i habituals que el jugador utilitzarà. Si es pressiona sobre algun animal en la secció de novetats, </w:t>
      </w:r>
      <w:r w:rsidR="001C1B46">
        <w:rPr>
          <w:lang w:val="ca-ES"/>
        </w:rPr>
        <w:t>s’obrirà la pantalla específica de l’animal.</w:t>
      </w:r>
    </w:p>
    <w:p w14:paraId="1C04C62D" w14:textId="2B383AED" w:rsidR="001C1B46" w:rsidRDefault="001C1B46" w:rsidP="00A02D58">
      <w:pPr>
        <w:rPr>
          <w:lang w:val="ca-ES"/>
        </w:rPr>
      </w:pPr>
    </w:p>
    <w:p w14:paraId="2F25B02B" w14:textId="77777777" w:rsidR="00CD713E" w:rsidRDefault="00CD713E" w:rsidP="00CD713E">
      <w:pPr>
        <w:pStyle w:val="Ttulo3"/>
        <w:rPr>
          <w:lang w:val="ca-ES"/>
        </w:rPr>
      </w:pPr>
      <w:r>
        <w:rPr>
          <w:lang w:val="ca-ES"/>
        </w:rPr>
        <w:t>6.7.2 Pantalles de llistes</w:t>
      </w:r>
    </w:p>
    <w:p w14:paraId="7CC2B5EF" w14:textId="77777777" w:rsidR="009D0383" w:rsidRDefault="00CD713E" w:rsidP="00CD713E">
      <w:pPr>
        <w:rPr>
          <w:lang w:val="ca-ES"/>
        </w:rPr>
      </w:pPr>
      <w:r>
        <w:rPr>
          <w:lang w:val="ca-ES"/>
        </w:rPr>
        <w:t xml:space="preserve">Per a cada secció de l’aplicació hi ha una pàgina </w:t>
      </w:r>
      <w:r w:rsidR="009D0383">
        <w:rPr>
          <w:lang w:val="ca-ES"/>
        </w:rPr>
        <w:t>amb un llistat de tots els elements que es poden aconseguir de cada tipus. Hi ha 2 checks, un per seleccionar que has aconseguit aquest element i un altre per dir que l’has cedit al museu.</w:t>
      </w:r>
    </w:p>
    <w:p w14:paraId="3073ABC2" w14:textId="77777777" w:rsidR="0021283F" w:rsidRDefault="009D0383" w:rsidP="00CD713E">
      <w:pPr>
        <w:rPr>
          <w:lang w:val="ca-ES"/>
        </w:rPr>
      </w:pPr>
      <w:r>
        <w:rPr>
          <w:lang w:val="ca-ES"/>
        </w:rPr>
        <w:t xml:space="preserve">La informació que apareix a cada element de la llista varia segons </w:t>
      </w:r>
      <w:r w:rsidR="00A21158">
        <w:rPr>
          <w:lang w:val="ca-ES"/>
        </w:rPr>
        <w:t>l’estat del check que indica si has aconseguit l’item o no. En cas de tenir el check no seleccionat, la imatge apareix amb un to fosc, apareix la informació de com i quan obtenir-lo en el cas dels animals i si té falsificacions en el cas de les obres d’art. Quan es selecciona l’opció d’obtingut</w:t>
      </w:r>
      <w:r w:rsidR="0021283F">
        <w:rPr>
          <w:lang w:val="ca-ES"/>
        </w:rPr>
        <w:t xml:space="preserve"> d’algun item</w:t>
      </w:r>
      <w:r w:rsidR="00A21158">
        <w:rPr>
          <w:lang w:val="ca-ES"/>
        </w:rPr>
        <w:t>, l</w:t>
      </w:r>
      <w:r w:rsidR="0021283F">
        <w:rPr>
          <w:lang w:val="ca-ES"/>
        </w:rPr>
        <w:t>a seva icona</w:t>
      </w:r>
      <w:r w:rsidR="00A21158">
        <w:rPr>
          <w:lang w:val="ca-ES"/>
        </w:rPr>
        <w:t xml:space="preserve"> </w:t>
      </w:r>
      <w:r w:rsidR="00774AF6">
        <w:rPr>
          <w:lang w:val="ca-ES"/>
        </w:rPr>
        <w:t>es pos</w:t>
      </w:r>
      <w:r w:rsidR="0021283F">
        <w:rPr>
          <w:lang w:val="ca-ES"/>
        </w:rPr>
        <w:t>a</w:t>
      </w:r>
      <w:r w:rsidR="00774AF6">
        <w:rPr>
          <w:lang w:val="ca-ES"/>
        </w:rPr>
        <w:t xml:space="preserve"> a color i</w:t>
      </w:r>
      <w:r w:rsidR="0021283F">
        <w:rPr>
          <w:lang w:val="ca-ES"/>
        </w:rPr>
        <w:t xml:space="preserve"> la descripció canvia a la frase de captura en el cas dels animals. És en aquest moment quan l’usuari pot polsar sobre l’objecte per poder entrar en la seva pantalla d’informació.</w:t>
      </w:r>
    </w:p>
    <w:p w14:paraId="0C8023BE" w14:textId="77777777" w:rsidR="00247A05" w:rsidRDefault="0021283F" w:rsidP="00CD713E">
      <w:pPr>
        <w:rPr>
          <w:lang w:val="ca-ES"/>
        </w:rPr>
      </w:pPr>
      <w:r>
        <w:rPr>
          <w:lang w:val="ca-ES"/>
        </w:rPr>
        <w:t>En totes les pantalles de llistes figura a la dreta de la barra superior de l’aplicació una barra de progrés que indica l’estat de la col·lecció del tipus de la pantalla.</w:t>
      </w:r>
    </w:p>
    <w:p w14:paraId="42E609C5" w14:textId="77777777" w:rsidR="00604B32" w:rsidRDefault="00247A05" w:rsidP="00CD713E">
      <w:pPr>
        <w:rPr>
          <w:lang w:val="ca-ES"/>
        </w:rPr>
      </w:pPr>
      <w:r>
        <w:rPr>
          <w:lang w:val="ca-ES"/>
        </w:rPr>
        <w:t xml:space="preserve">També hi ha 2 botons a l’espai inferior dret que serveixen per activar les funcions de visió per computació. </w:t>
      </w:r>
      <w:r w:rsidR="007766C5">
        <w:rPr>
          <w:lang w:val="ca-ES"/>
        </w:rPr>
        <w:t>Un serveix per buscar una imatge de la galeria del telèfon i una altra per obrir la càmera</w:t>
      </w:r>
      <w:r w:rsidR="00604B32">
        <w:rPr>
          <w:lang w:val="ca-ES"/>
        </w:rPr>
        <w:t>. Les dues opcions fan inferència amb el model corresponent i la imatge seleccionada.</w:t>
      </w:r>
    </w:p>
    <w:p w14:paraId="1360E819" w14:textId="77777777" w:rsidR="00604B32" w:rsidRDefault="00604B32" w:rsidP="00604B32">
      <w:pPr>
        <w:pStyle w:val="Ttulo3"/>
        <w:rPr>
          <w:lang w:val="ca-ES"/>
        </w:rPr>
      </w:pPr>
      <w:r>
        <w:rPr>
          <w:lang w:val="ca-ES"/>
        </w:rPr>
        <w:t>6.7.3 Pantalla d’informació d’insectes</w:t>
      </w:r>
    </w:p>
    <w:p w14:paraId="5B53DF9D" w14:textId="77777777" w:rsidR="00604B32" w:rsidRDefault="00604B32" w:rsidP="00604B32">
      <w:pPr>
        <w:rPr>
          <w:lang w:val="ca-ES"/>
        </w:rPr>
      </w:pPr>
      <w:r>
        <w:rPr>
          <w:lang w:val="ca-ES"/>
        </w:rPr>
        <w:t>Aquesta pantalla mostra tota la informació corresponent a l’insecte que s’ha seleccionat.</w:t>
      </w:r>
    </w:p>
    <w:p w14:paraId="158E943B" w14:textId="77777777" w:rsidR="00604B32" w:rsidRDefault="00604B32" w:rsidP="00604B32">
      <w:pPr>
        <w:rPr>
          <w:lang w:val="ca-ES"/>
        </w:rPr>
      </w:pPr>
      <w:r>
        <w:rPr>
          <w:lang w:val="ca-ES"/>
        </w:rPr>
        <w:t>A la barra superior es mostra el nom de l’insecte juntament amb la seva icona.</w:t>
      </w:r>
    </w:p>
    <w:p w14:paraId="0EE25659" w14:textId="77777777" w:rsidR="00604B32" w:rsidRDefault="00604B32" w:rsidP="00604B32">
      <w:pPr>
        <w:rPr>
          <w:lang w:val="ca-ES"/>
        </w:rPr>
      </w:pPr>
      <w:r>
        <w:rPr>
          <w:lang w:val="ca-ES"/>
        </w:rPr>
        <w:t>Tots els elements que es troben a la pàgina es poden veure a la figura 10. Aquests elements són:</w:t>
      </w:r>
    </w:p>
    <w:p w14:paraId="0D98D4F3" w14:textId="5ABC2008" w:rsidR="00604B32" w:rsidRDefault="00604B32" w:rsidP="006B5004">
      <w:pPr>
        <w:pStyle w:val="Prrafodelista"/>
        <w:numPr>
          <w:ilvl w:val="0"/>
          <w:numId w:val="9"/>
        </w:numPr>
        <w:rPr>
          <w:lang w:val="ca-ES"/>
        </w:rPr>
      </w:pPr>
      <w:r>
        <w:rPr>
          <w:lang w:val="ca-ES"/>
        </w:rPr>
        <w:t>Imatge gran de l’insecte en qüestió. Si es pressiona a sobre s’obre en pantalla completa.</w:t>
      </w:r>
    </w:p>
    <w:p w14:paraId="7E25BD60" w14:textId="46503569" w:rsidR="00604B32" w:rsidRDefault="005C3CD1" w:rsidP="006B5004">
      <w:pPr>
        <w:pStyle w:val="Prrafodelista"/>
        <w:numPr>
          <w:ilvl w:val="0"/>
          <w:numId w:val="9"/>
        </w:numPr>
        <w:rPr>
          <w:lang w:val="ca-ES"/>
        </w:rPr>
      </w:pPr>
      <w:r>
        <w:rPr>
          <w:lang w:val="ca-ES"/>
        </w:rPr>
        <w:t>Frase de captura de l’insecte.</w:t>
      </w:r>
    </w:p>
    <w:p w14:paraId="7A34E432" w14:textId="2AC83B17" w:rsidR="005C3CD1" w:rsidRDefault="005C3CD1" w:rsidP="006B5004">
      <w:pPr>
        <w:pStyle w:val="Prrafodelista"/>
        <w:numPr>
          <w:ilvl w:val="0"/>
          <w:numId w:val="9"/>
        </w:numPr>
        <w:rPr>
          <w:lang w:val="ca-ES"/>
        </w:rPr>
      </w:pPr>
      <w:r>
        <w:rPr>
          <w:lang w:val="ca-ES"/>
        </w:rPr>
        <w:t>Preu comú i especial de venta de l’insecte.</w:t>
      </w:r>
    </w:p>
    <w:p w14:paraId="5E8F9B93" w14:textId="2BDF45FB" w:rsidR="005C3CD1" w:rsidRDefault="005C3CD1" w:rsidP="006B5004">
      <w:pPr>
        <w:pStyle w:val="Prrafodelista"/>
        <w:numPr>
          <w:ilvl w:val="0"/>
          <w:numId w:val="9"/>
        </w:numPr>
        <w:rPr>
          <w:lang w:val="ca-ES"/>
        </w:rPr>
      </w:pPr>
      <w:r>
        <w:rPr>
          <w:lang w:val="ca-ES"/>
        </w:rPr>
        <w:t>Estat d’obtenció i donació al museu.</w:t>
      </w:r>
    </w:p>
    <w:p w14:paraId="2F8C682E" w14:textId="0A4FE966" w:rsidR="005C3CD1" w:rsidRDefault="005C3CD1" w:rsidP="006B5004">
      <w:pPr>
        <w:pStyle w:val="Prrafodelista"/>
        <w:numPr>
          <w:ilvl w:val="0"/>
          <w:numId w:val="9"/>
        </w:numPr>
        <w:rPr>
          <w:lang w:val="ca-ES"/>
        </w:rPr>
      </w:pPr>
      <w:r>
        <w:rPr>
          <w:lang w:val="ca-ES"/>
        </w:rPr>
        <w:t>Mes on apareix i mes actual.</w:t>
      </w:r>
    </w:p>
    <w:p w14:paraId="4EC1C7BF" w14:textId="36B99FBC" w:rsidR="005C3CD1" w:rsidRDefault="005C3CD1" w:rsidP="006B5004">
      <w:pPr>
        <w:pStyle w:val="Prrafodelista"/>
        <w:numPr>
          <w:ilvl w:val="0"/>
          <w:numId w:val="9"/>
        </w:numPr>
        <w:rPr>
          <w:lang w:val="ca-ES"/>
        </w:rPr>
      </w:pPr>
      <w:r>
        <w:rPr>
          <w:lang w:val="ca-ES"/>
        </w:rPr>
        <w:t>Localització i raresa.</w:t>
      </w:r>
    </w:p>
    <w:p w14:paraId="6825F2D4" w14:textId="2F4351F3" w:rsidR="005C3CD1" w:rsidRDefault="005C3CD1" w:rsidP="006B5004">
      <w:pPr>
        <w:pStyle w:val="Prrafodelista"/>
        <w:numPr>
          <w:ilvl w:val="0"/>
          <w:numId w:val="9"/>
        </w:numPr>
        <w:rPr>
          <w:lang w:val="ca-ES"/>
        </w:rPr>
      </w:pPr>
      <w:r>
        <w:rPr>
          <w:lang w:val="ca-ES"/>
        </w:rPr>
        <w:t>Hora d’aparició i hora actual.</w:t>
      </w:r>
    </w:p>
    <w:p w14:paraId="6BB66F01" w14:textId="2F83C761" w:rsidR="003F517F" w:rsidRPr="0005044D" w:rsidRDefault="005C3CD1" w:rsidP="003F517F">
      <w:pPr>
        <w:pStyle w:val="Prrafodelista"/>
        <w:numPr>
          <w:ilvl w:val="0"/>
          <w:numId w:val="9"/>
        </w:numPr>
        <w:rPr>
          <w:lang w:val="ca-ES"/>
        </w:rPr>
      </w:pPr>
      <w:r>
        <w:rPr>
          <w:lang w:val="ca-ES"/>
        </w:rPr>
        <w:t>Informació sobre l’insecte de Blathers, el conserge del museu.</w:t>
      </w:r>
    </w:p>
    <w:tbl>
      <w:tblPr>
        <w:tblStyle w:val="Tablaconcuadrcula"/>
        <w:tblpPr w:leftFromText="141" w:rightFromText="141" w:vertAnchor="page" w:horzAnchor="margin" w:tblpXSpec="right" w:tblpY="4049"/>
        <w:tblW w:w="48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19"/>
      </w:tblGrid>
      <w:tr w:rsidR="005C3CD1" w:rsidRPr="005947C3" w14:paraId="079549C5" w14:textId="77777777" w:rsidTr="00551E01">
        <w:trPr>
          <w:trHeight w:val="4404"/>
        </w:trPr>
        <w:tc>
          <w:tcPr>
            <w:tcW w:w="4819" w:type="dxa"/>
          </w:tcPr>
          <w:p w14:paraId="05FE4B24" w14:textId="75FFB9BF" w:rsidR="005C3CD1" w:rsidRDefault="00551E01" w:rsidP="00551E01">
            <w:pPr>
              <w:rPr>
                <w:lang w:val="ca-ES"/>
              </w:rPr>
            </w:pPr>
            <w:r>
              <w:rPr>
                <w:noProof/>
                <w:lang w:val="ca-ES"/>
              </w:rPr>
              <w:drawing>
                <wp:anchor distT="0" distB="0" distL="114300" distR="114300" simplePos="0" relativeHeight="251649536" behindDoc="1" locked="0" layoutInCell="1" allowOverlap="1" wp14:anchorId="51EF87D7" wp14:editId="113997F0">
                  <wp:simplePos x="0" y="0"/>
                  <wp:positionH relativeFrom="column">
                    <wp:posOffset>1485145</wp:posOffset>
                  </wp:positionH>
                  <wp:positionV relativeFrom="paragraph">
                    <wp:posOffset>1905</wp:posOffset>
                  </wp:positionV>
                  <wp:extent cx="1342390" cy="2721610"/>
                  <wp:effectExtent l="0" t="0" r="0" b="0"/>
                  <wp:wrapTight wrapText="bothSides">
                    <wp:wrapPolygon edited="0">
                      <wp:start x="0" y="0"/>
                      <wp:lineTo x="0" y="21469"/>
                      <wp:lineTo x="21150" y="21469"/>
                      <wp:lineTo x="21150"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24" b="2053"/>
                          <a:stretch/>
                        </pic:blipFill>
                        <pic:spPr bwMode="auto">
                          <a:xfrm>
                            <a:off x="0" y="0"/>
                            <a:ext cx="1342390" cy="27216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24960" behindDoc="1" locked="0" layoutInCell="1" allowOverlap="1" wp14:anchorId="59684B17" wp14:editId="69867E9E">
                  <wp:simplePos x="0" y="0"/>
                  <wp:positionH relativeFrom="column">
                    <wp:posOffset>14743</wp:posOffset>
                  </wp:positionH>
                  <wp:positionV relativeFrom="paragraph">
                    <wp:posOffset>-19685</wp:posOffset>
                  </wp:positionV>
                  <wp:extent cx="1346200" cy="2743200"/>
                  <wp:effectExtent l="0" t="0" r="0" b="0"/>
                  <wp:wrapTight wrapText="bothSides">
                    <wp:wrapPolygon edited="0">
                      <wp:start x="0" y="0"/>
                      <wp:lineTo x="0" y="21450"/>
                      <wp:lineTo x="21396" y="21450"/>
                      <wp:lineTo x="21396"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177" b="1824"/>
                          <a:stretch/>
                        </pic:blipFill>
                        <pic:spPr bwMode="auto">
                          <a:xfrm>
                            <a:off x="0" y="0"/>
                            <a:ext cx="13462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3CD1" w14:paraId="6210057B" w14:textId="77777777" w:rsidTr="00551E01">
        <w:tc>
          <w:tcPr>
            <w:tcW w:w="4819" w:type="dxa"/>
          </w:tcPr>
          <w:p w14:paraId="053BCC0F" w14:textId="7258EA0B" w:rsidR="005C3CD1" w:rsidRDefault="003F517F" w:rsidP="00551E01">
            <w:pPr>
              <w:rPr>
                <w:lang w:val="ca-ES"/>
              </w:rPr>
            </w:pPr>
            <w:r>
              <w:rPr>
                <w:b/>
                <w:bCs/>
                <w:sz w:val="15"/>
                <w:szCs w:val="16"/>
                <w:lang w:val="ca-ES"/>
              </w:rPr>
              <w:t>Fig. 10. Pantalles d’insectes i peixos, respectivament</w:t>
            </w:r>
          </w:p>
        </w:tc>
      </w:tr>
    </w:tbl>
    <w:p w14:paraId="7DB9CB5A" w14:textId="078D03AD" w:rsidR="005C3CD1" w:rsidRDefault="003E4380" w:rsidP="0005044D">
      <w:pPr>
        <w:pStyle w:val="Ttulo3"/>
        <w:ind w:left="0" w:firstLine="0"/>
        <w:rPr>
          <w:lang w:val="ca-ES"/>
        </w:rPr>
      </w:pPr>
      <w:r>
        <w:rPr>
          <w:lang w:val="ca-ES"/>
        </w:rPr>
        <w:t>6.7.4 Pantalla d’informació de peixos</w:t>
      </w:r>
    </w:p>
    <w:p w14:paraId="47D2BF7E" w14:textId="308B0C23" w:rsidR="003E4380" w:rsidRDefault="003E4380" w:rsidP="003E4380">
      <w:pPr>
        <w:pStyle w:val="PARAGRAPHnoindent"/>
        <w:rPr>
          <w:lang w:val="ca-ES"/>
        </w:rPr>
      </w:pPr>
      <w:r>
        <w:rPr>
          <w:lang w:val="ca-ES"/>
        </w:rPr>
        <w:t>Aquesta pantalla mostra la informació del peix seleccionat. D’igual manera que als insectes, a la barra superior figura tant el</w:t>
      </w:r>
      <w:r w:rsidR="0004553B">
        <w:rPr>
          <w:lang w:val="ca-ES"/>
        </w:rPr>
        <w:t xml:space="preserve"> nom del peix com la seva icona.</w:t>
      </w:r>
    </w:p>
    <w:p w14:paraId="615D74ED" w14:textId="6BC74E60" w:rsidR="0004553B" w:rsidRDefault="0004553B" w:rsidP="0004553B">
      <w:pPr>
        <w:pStyle w:val="PARAGRAPH"/>
        <w:ind w:firstLine="0"/>
        <w:rPr>
          <w:lang w:val="ca-ES"/>
        </w:rPr>
      </w:pPr>
      <w:r>
        <w:rPr>
          <w:lang w:val="ca-ES"/>
        </w:rPr>
        <w:t>A la figura 10 es pot veure un exemple d’aquesta pantalla. Els seus elements són:</w:t>
      </w:r>
    </w:p>
    <w:p w14:paraId="58169F4D" w14:textId="5E326DD5" w:rsidR="0004553B" w:rsidRDefault="0004553B" w:rsidP="006B5004">
      <w:pPr>
        <w:pStyle w:val="PARAGRAPH"/>
        <w:numPr>
          <w:ilvl w:val="0"/>
          <w:numId w:val="10"/>
        </w:numPr>
        <w:rPr>
          <w:lang w:val="ca-ES"/>
        </w:rPr>
      </w:pPr>
      <w:r>
        <w:rPr>
          <w:lang w:val="ca-ES"/>
        </w:rPr>
        <w:t>Imatge gran del peix en qüestió. Si es pressiona a sobre s’obre en pantalla completa.</w:t>
      </w:r>
    </w:p>
    <w:p w14:paraId="4FAC7332" w14:textId="0AB29942" w:rsidR="0004553B" w:rsidRDefault="0004553B" w:rsidP="006B5004">
      <w:pPr>
        <w:pStyle w:val="PARAGRAPH"/>
        <w:numPr>
          <w:ilvl w:val="0"/>
          <w:numId w:val="10"/>
        </w:numPr>
        <w:rPr>
          <w:lang w:val="ca-ES"/>
        </w:rPr>
      </w:pPr>
      <w:r>
        <w:rPr>
          <w:lang w:val="ca-ES"/>
        </w:rPr>
        <w:t>Frase de captura del peix.</w:t>
      </w:r>
    </w:p>
    <w:p w14:paraId="00AE250A" w14:textId="683A6D83" w:rsidR="0004553B" w:rsidRDefault="0004553B" w:rsidP="006B5004">
      <w:pPr>
        <w:pStyle w:val="PARAGRAPH"/>
        <w:numPr>
          <w:ilvl w:val="0"/>
          <w:numId w:val="10"/>
        </w:numPr>
        <w:rPr>
          <w:lang w:val="ca-ES"/>
        </w:rPr>
      </w:pPr>
      <w:r>
        <w:rPr>
          <w:lang w:val="ca-ES"/>
        </w:rPr>
        <w:t>Preu comú i especial del peix.</w:t>
      </w:r>
    </w:p>
    <w:p w14:paraId="24883A45" w14:textId="795F6438" w:rsidR="0004553B" w:rsidRDefault="0004553B" w:rsidP="006B5004">
      <w:pPr>
        <w:pStyle w:val="PARAGRAPH"/>
        <w:numPr>
          <w:ilvl w:val="0"/>
          <w:numId w:val="10"/>
        </w:numPr>
        <w:rPr>
          <w:lang w:val="ca-ES"/>
        </w:rPr>
      </w:pPr>
      <w:r>
        <w:rPr>
          <w:lang w:val="ca-ES"/>
        </w:rPr>
        <w:t>Estat d’obtenció i donació al museu.</w:t>
      </w:r>
    </w:p>
    <w:p w14:paraId="1C9A6EE5" w14:textId="687A7FE2" w:rsidR="0004553B" w:rsidRDefault="006B2374" w:rsidP="006B5004">
      <w:pPr>
        <w:pStyle w:val="PARAGRAPH"/>
        <w:numPr>
          <w:ilvl w:val="0"/>
          <w:numId w:val="10"/>
        </w:numPr>
        <w:rPr>
          <w:lang w:val="ca-ES"/>
        </w:rPr>
      </w:pPr>
      <w:r>
        <w:rPr>
          <w:lang w:val="ca-ES"/>
        </w:rPr>
        <w:t>Mes on apareix i mes actual.</w:t>
      </w:r>
    </w:p>
    <w:p w14:paraId="3E890157" w14:textId="32DEF399" w:rsidR="006B2374" w:rsidRDefault="006B2374" w:rsidP="006B5004">
      <w:pPr>
        <w:pStyle w:val="PARAGRAPH"/>
        <w:numPr>
          <w:ilvl w:val="0"/>
          <w:numId w:val="10"/>
        </w:numPr>
        <w:rPr>
          <w:lang w:val="ca-ES"/>
        </w:rPr>
      </w:pPr>
      <w:r>
        <w:rPr>
          <w:lang w:val="ca-ES"/>
        </w:rPr>
        <w:t>Localització, raresa i forma de l’ombra a l’aigua.</w:t>
      </w:r>
    </w:p>
    <w:p w14:paraId="30162F8F" w14:textId="77777777" w:rsidR="006B2374" w:rsidRDefault="006B2374" w:rsidP="006B5004">
      <w:pPr>
        <w:pStyle w:val="Prrafodelista"/>
        <w:numPr>
          <w:ilvl w:val="0"/>
          <w:numId w:val="10"/>
        </w:numPr>
        <w:rPr>
          <w:lang w:val="ca-ES"/>
        </w:rPr>
      </w:pPr>
      <w:r>
        <w:rPr>
          <w:lang w:val="ca-ES"/>
        </w:rPr>
        <w:t>Hora d’aparició i hora actual.</w:t>
      </w:r>
    </w:p>
    <w:p w14:paraId="177E3A17" w14:textId="5B4EE6AA" w:rsidR="00E83AF7" w:rsidRDefault="006B2374" w:rsidP="006B5004">
      <w:pPr>
        <w:pStyle w:val="Prrafodelista"/>
        <w:numPr>
          <w:ilvl w:val="0"/>
          <w:numId w:val="10"/>
        </w:numPr>
        <w:rPr>
          <w:lang w:val="ca-ES"/>
        </w:rPr>
      </w:pPr>
      <w:r>
        <w:rPr>
          <w:lang w:val="ca-ES"/>
        </w:rPr>
        <w:t>Informació sobre l’insecte de Blathers, el conserge del museu.</w:t>
      </w:r>
    </w:p>
    <w:p w14:paraId="7CF3EF61" w14:textId="796D7130" w:rsidR="00E83AF7" w:rsidRDefault="00A07A33" w:rsidP="00A07A33">
      <w:pPr>
        <w:pStyle w:val="Ttulo3"/>
        <w:rPr>
          <w:lang w:val="ca-ES"/>
        </w:rPr>
      </w:pPr>
      <w:r>
        <w:rPr>
          <w:lang w:val="ca-ES"/>
        </w:rPr>
        <w:t>6.7.5 Pantalla d’informació de criatures submarines</w:t>
      </w:r>
    </w:p>
    <w:p w14:paraId="7289F9BE" w14:textId="14D81C72" w:rsidR="00A07A33" w:rsidRDefault="00EE6CB7" w:rsidP="00A07A33">
      <w:pPr>
        <w:pStyle w:val="PARAGRAPHnoindent"/>
        <w:rPr>
          <w:lang w:val="ca-ES"/>
        </w:rPr>
      </w:pPr>
      <w:r>
        <w:rPr>
          <w:lang w:val="ca-ES"/>
        </w:rPr>
        <w:t>D’igual manera que la pantalla de</w:t>
      </w:r>
      <w:r w:rsidR="00283AE3">
        <w:rPr>
          <w:lang w:val="ca-ES"/>
        </w:rPr>
        <w:t>ls insectes i els peixos, en el cas de les criatures marines la pantalla inclou els següents elements, a part de la barra superior amb la icona i el nom de l’animal:</w:t>
      </w:r>
    </w:p>
    <w:p w14:paraId="401507AE" w14:textId="1714FBCF" w:rsidR="00283AE3" w:rsidRDefault="00283AE3" w:rsidP="006B5004">
      <w:pPr>
        <w:pStyle w:val="PARAGRAPH"/>
        <w:numPr>
          <w:ilvl w:val="0"/>
          <w:numId w:val="11"/>
        </w:numPr>
        <w:rPr>
          <w:lang w:val="ca-ES"/>
        </w:rPr>
      </w:pPr>
      <w:r>
        <w:rPr>
          <w:lang w:val="ca-ES"/>
        </w:rPr>
        <w:t>Imatge gran de la criatura marina en qüestió. Si es pressiona a sobre s’obre en pantalla completa.</w:t>
      </w:r>
    </w:p>
    <w:p w14:paraId="01D478BA" w14:textId="76F4D0EA" w:rsidR="00283AE3" w:rsidRDefault="00283AE3" w:rsidP="006B5004">
      <w:pPr>
        <w:pStyle w:val="PARAGRAPH"/>
        <w:numPr>
          <w:ilvl w:val="0"/>
          <w:numId w:val="11"/>
        </w:numPr>
        <w:rPr>
          <w:lang w:val="ca-ES"/>
        </w:rPr>
      </w:pPr>
      <w:r>
        <w:rPr>
          <w:lang w:val="ca-ES"/>
        </w:rPr>
        <w:t>Frase de captura de l’animal.</w:t>
      </w:r>
    </w:p>
    <w:p w14:paraId="4F283B3B" w14:textId="654CFDD8" w:rsidR="00283AE3" w:rsidRDefault="00283AE3" w:rsidP="006B5004">
      <w:pPr>
        <w:pStyle w:val="PARAGRAPH"/>
        <w:numPr>
          <w:ilvl w:val="0"/>
          <w:numId w:val="11"/>
        </w:numPr>
        <w:rPr>
          <w:lang w:val="ca-ES"/>
        </w:rPr>
      </w:pPr>
      <w:r>
        <w:rPr>
          <w:lang w:val="ca-ES"/>
        </w:rPr>
        <w:t>Preu comú de l’animal.</w:t>
      </w:r>
    </w:p>
    <w:p w14:paraId="55752119" w14:textId="77777777" w:rsidR="00283AE3" w:rsidRDefault="00283AE3" w:rsidP="006B5004">
      <w:pPr>
        <w:pStyle w:val="PARAGRAPH"/>
        <w:numPr>
          <w:ilvl w:val="0"/>
          <w:numId w:val="11"/>
        </w:numPr>
        <w:rPr>
          <w:lang w:val="ca-ES"/>
        </w:rPr>
      </w:pPr>
      <w:bookmarkStart w:id="1" w:name="_Hlk105855470"/>
      <w:r>
        <w:rPr>
          <w:lang w:val="ca-ES"/>
        </w:rPr>
        <w:t>Estat d’obtenció i donació al museu.</w:t>
      </w:r>
      <w:bookmarkEnd w:id="1"/>
    </w:p>
    <w:p w14:paraId="0983A4B0" w14:textId="77777777" w:rsidR="00283AE3" w:rsidRDefault="00283AE3" w:rsidP="006B5004">
      <w:pPr>
        <w:pStyle w:val="PARAGRAPH"/>
        <w:numPr>
          <w:ilvl w:val="0"/>
          <w:numId w:val="11"/>
        </w:numPr>
        <w:rPr>
          <w:lang w:val="ca-ES"/>
        </w:rPr>
      </w:pPr>
      <w:r>
        <w:rPr>
          <w:lang w:val="ca-ES"/>
        </w:rPr>
        <w:t>Mes on apareix i mes actual.</w:t>
      </w:r>
    </w:p>
    <w:p w14:paraId="1A5196EF" w14:textId="77ACD77A" w:rsidR="00283AE3" w:rsidRDefault="00283AE3" w:rsidP="006B5004">
      <w:pPr>
        <w:pStyle w:val="PARAGRAPH"/>
        <w:numPr>
          <w:ilvl w:val="0"/>
          <w:numId w:val="11"/>
        </w:numPr>
        <w:rPr>
          <w:lang w:val="ca-ES"/>
        </w:rPr>
      </w:pPr>
      <w:r>
        <w:rPr>
          <w:lang w:val="ca-ES"/>
        </w:rPr>
        <w:t>Velocitat de moviment i forma de l’ombra a l’aigua.</w:t>
      </w:r>
    </w:p>
    <w:p w14:paraId="4717FBA2" w14:textId="77777777" w:rsidR="00283AE3" w:rsidRDefault="00283AE3" w:rsidP="006B5004">
      <w:pPr>
        <w:pStyle w:val="Prrafodelista"/>
        <w:numPr>
          <w:ilvl w:val="0"/>
          <w:numId w:val="11"/>
        </w:numPr>
        <w:rPr>
          <w:lang w:val="ca-ES"/>
        </w:rPr>
      </w:pPr>
      <w:r>
        <w:rPr>
          <w:lang w:val="ca-ES"/>
        </w:rPr>
        <w:t>Hora d’aparició i hora actual.</w:t>
      </w:r>
    </w:p>
    <w:p w14:paraId="41C7EC59" w14:textId="2DD52659" w:rsidR="00283AE3" w:rsidRDefault="00283AE3" w:rsidP="006B5004">
      <w:pPr>
        <w:pStyle w:val="PARAGRAPH"/>
        <w:numPr>
          <w:ilvl w:val="0"/>
          <w:numId w:val="11"/>
        </w:numPr>
        <w:rPr>
          <w:lang w:val="ca-ES"/>
        </w:rPr>
      </w:pPr>
      <w:r>
        <w:rPr>
          <w:lang w:val="ca-ES"/>
        </w:rPr>
        <w:t xml:space="preserve">Informació sobre </w:t>
      </w:r>
      <w:r w:rsidR="00A34A97">
        <w:rPr>
          <w:lang w:val="ca-ES"/>
        </w:rPr>
        <w:t xml:space="preserve">l’animal </w:t>
      </w:r>
      <w:r>
        <w:rPr>
          <w:lang w:val="ca-ES"/>
        </w:rPr>
        <w:t>de Blathers, el conserge del museu.</w:t>
      </w:r>
    </w:p>
    <w:p w14:paraId="54C160CC" w14:textId="57B274E6" w:rsidR="00283AE3" w:rsidRDefault="00283AE3" w:rsidP="00283AE3">
      <w:pPr>
        <w:pStyle w:val="PARAGRAPH"/>
        <w:ind w:firstLine="0"/>
        <w:rPr>
          <w:lang w:val="ca-ES"/>
        </w:rPr>
      </w:pPr>
      <w:r>
        <w:rPr>
          <w:lang w:val="ca-ES"/>
        </w:rPr>
        <w:t>A la figura 11 es pot veure un exemple d’aquesta pantalla amb tots els seus elements</w:t>
      </w:r>
      <w:r w:rsidR="00906113">
        <w:rPr>
          <w:lang w:val="ca-ES"/>
        </w:rPr>
        <w:t>.</w:t>
      </w:r>
    </w:p>
    <w:p w14:paraId="743B8B45" w14:textId="750A135E" w:rsidR="00906113" w:rsidRDefault="00906113" w:rsidP="00283AE3">
      <w:pPr>
        <w:pStyle w:val="PARAGRAPH"/>
        <w:ind w:firstLine="0"/>
        <w:rPr>
          <w:lang w:val="ca-ES"/>
        </w:rPr>
      </w:pPr>
    </w:p>
    <w:tbl>
      <w:tblPr>
        <w:tblStyle w:val="Tablaconcuadrcula"/>
        <w:tblpPr w:leftFromText="141" w:rightFromText="141" w:vertAnchor="page" w:horzAnchor="margin" w:tblpX="-176" w:tblpY="2375"/>
        <w:tblW w:w="51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4"/>
      </w:tblGrid>
      <w:tr w:rsidR="00A34A97" w:rsidRPr="005947C3" w14:paraId="694D8100" w14:textId="77777777" w:rsidTr="00551E01">
        <w:tc>
          <w:tcPr>
            <w:tcW w:w="5104" w:type="dxa"/>
            <w:vAlign w:val="center"/>
          </w:tcPr>
          <w:p w14:paraId="2EA41F32" w14:textId="0F83D39A" w:rsidR="00A34A97" w:rsidRDefault="00906113" w:rsidP="00551E01">
            <w:pPr>
              <w:pStyle w:val="PARAGRAPH"/>
              <w:ind w:firstLine="0"/>
              <w:jc w:val="center"/>
              <w:rPr>
                <w:lang w:val="ca-ES"/>
              </w:rPr>
            </w:pPr>
            <w:r>
              <w:rPr>
                <w:noProof/>
                <w:lang w:val="ca-ES"/>
              </w:rPr>
              <w:lastRenderedPageBreak/>
              <w:drawing>
                <wp:anchor distT="0" distB="0" distL="114300" distR="114300" simplePos="0" relativeHeight="251663872" behindDoc="1" locked="0" layoutInCell="1" allowOverlap="1" wp14:anchorId="7A59930B" wp14:editId="67B46896">
                  <wp:simplePos x="0" y="0"/>
                  <wp:positionH relativeFrom="column">
                    <wp:posOffset>1671320</wp:posOffset>
                  </wp:positionH>
                  <wp:positionV relativeFrom="paragraph">
                    <wp:posOffset>-17145</wp:posOffset>
                  </wp:positionV>
                  <wp:extent cx="1358265" cy="2755265"/>
                  <wp:effectExtent l="0" t="0" r="0" b="0"/>
                  <wp:wrapTight wrapText="bothSides">
                    <wp:wrapPolygon edited="0">
                      <wp:start x="0" y="0"/>
                      <wp:lineTo x="0" y="21505"/>
                      <wp:lineTo x="21206" y="21505"/>
                      <wp:lineTo x="2120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441" b="1990"/>
                          <a:stretch/>
                        </pic:blipFill>
                        <pic:spPr bwMode="auto">
                          <a:xfrm>
                            <a:off x="0" y="0"/>
                            <a:ext cx="1358265" cy="2755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ca-ES"/>
              </w:rPr>
              <w:drawing>
                <wp:anchor distT="0" distB="0" distL="114300" distR="114300" simplePos="0" relativeHeight="251656704" behindDoc="1" locked="0" layoutInCell="1" allowOverlap="1" wp14:anchorId="511A8BDC" wp14:editId="0F1D1FA2">
                  <wp:simplePos x="0" y="0"/>
                  <wp:positionH relativeFrom="column">
                    <wp:posOffset>132443</wp:posOffset>
                  </wp:positionH>
                  <wp:positionV relativeFrom="paragraph">
                    <wp:posOffset>5715</wp:posOffset>
                  </wp:positionV>
                  <wp:extent cx="1360805" cy="2756535"/>
                  <wp:effectExtent l="0" t="0" r="0" b="0"/>
                  <wp:wrapTight wrapText="bothSides">
                    <wp:wrapPolygon edited="0">
                      <wp:start x="0" y="0"/>
                      <wp:lineTo x="0" y="21496"/>
                      <wp:lineTo x="21167" y="21496"/>
                      <wp:lineTo x="2116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382" b="2171"/>
                          <a:stretch/>
                        </pic:blipFill>
                        <pic:spPr bwMode="auto">
                          <a:xfrm>
                            <a:off x="0" y="0"/>
                            <a:ext cx="1360805" cy="275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34A97" w:rsidRPr="005947C3" w14:paraId="0080759A" w14:textId="77777777" w:rsidTr="00551E01">
        <w:trPr>
          <w:trHeight w:val="617"/>
        </w:trPr>
        <w:tc>
          <w:tcPr>
            <w:tcW w:w="5104" w:type="dxa"/>
          </w:tcPr>
          <w:p w14:paraId="5D5AD3E9" w14:textId="3C357B94" w:rsidR="00A34A97" w:rsidRDefault="00906113" w:rsidP="00551E01">
            <w:pPr>
              <w:pStyle w:val="PARAGRAPH"/>
              <w:ind w:firstLine="0"/>
              <w:rPr>
                <w:lang w:val="ca-ES"/>
              </w:rPr>
            </w:pPr>
            <w:r>
              <w:rPr>
                <w:b/>
                <w:bCs/>
                <w:sz w:val="15"/>
                <w:szCs w:val="16"/>
                <w:lang w:val="ca-ES"/>
              </w:rPr>
              <w:t>Fig. 11. Pantalles d’informació de criatures marines i obres d’art, respectivament</w:t>
            </w:r>
          </w:p>
        </w:tc>
      </w:tr>
    </w:tbl>
    <w:p w14:paraId="6C033F2E" w14:textId="77777777" w:rsidR="00A34A97" w:rsidRDefault="00A34A97" w:rsidP="00283AE3">
      <w:pPr>
        <w:pStyle w:val="PARAGRAPH"/>
        <w:ind w:firstLine="0"/>
        <w:rPr>
          <w:lang w:val="ca-ES"/>
        </w:rPr>
      </w:pPr>
    </w:p>
    <w:p w14:paraId="1CFA346F" w14:textId="736F5617" w:rsidR="00283AE3" w:rsidRDefault="00283AE3" w:rsidP="00283AE3">
      <w:pPr>
        <w:pStyle w:val="Ttulo3"/>
        <w:rPr>
          <w:lang w:val="ca-ES"/>
        </w:rPr>
      </w:pPr>
      <w:r>
        <w:rPr>
          <w:lang w:val="ca-ES"/>
        </w:rPr>
        <w:t>6.7.6 Pantalla d’informació d</w:t>
      </w:r>
      <w:r w:rsidR="004C514C">
        <w:rPr>
          <w:lang w:val="ca-ES"/>
        </w:rPr>
        <w:t>’obres d’art</w:t>
      </w:r>
    </w:p>
    <w:p w14:paraId="27C943F8" w14:textId="344A524A" w:rsidR="004C514C" w:rsidRDefault="004C514C" w:rsidP="004C514C">
      <w:pPr>
        <w:pStyle w:val="PARAGRAPHnoindent"/>
        <w:rPr>
          <w:lang w:val="ca-ES"/>
        </w:rPr>
      </w:pPr>
      <w:r>
        <w:rPr>
          <w:lang w:val="ca-ES"/>
        </w:rPr>
        <w:t>Aquesta és la pantalla més diferent de totes ja que no es tracta de cap animal.</w:t>
      </w:r>
    </w:p>
    <w:p w14:paraId="3DD1F590" w14:textId="7E3DC9E1" w:rsidR="00E05B27" w:rsidRDefault="00E05B27" w:rsidP="00E05B27">
      <w:pPr>
        <w:pStyle w:val="PARAGRAPH"/>
        <w:ind w:firstLine="0"/>
        <w:rPr>
          <w:lang w:val="ca-ES"/>
        </w:rPr>
      </w:pPr>
      <w:r>
        <w:rPr>
          <w:lang w:val="ca-ES"/>
        </w:rPr>
        <w:t>La barra superior si que té el mateix aspecte que les anteriors pantalles, tenint la icona del quadre o la estàtua i el seu nom. A partir d’aquí, els elements que figuren a la pantalla són:</w:t>
      </w:r>
    </w:p>
    <w:p w14:paraId="55F43D09" w14:textId="77777777" w:rsidR="00A34A97" w:rsidRDefault="00E05B27" w:rsidP="006B5004">
      <w:pPr>
        <w:pStyle w:val="PARAGRAPH"/>
        <w:numPr>
          <w:ilvl w:val="0"/>
          <w:numId w:val="12"/>
        </w:numPr>
        <w:rPr>
          <w:lang w:val="ca-ES"/>
        </w:rPr>
      </w:pPr>
      <w:r>
        <w:rPr>
          <w:lang w:val="ca-ES"/>
        </w:rPr>
        <w:t xml:space="preserve">Comparació entre real i falsa, mostrant les imatges una al costat de l’altra, tenint la possibilitat de tornar-les en pantalla completa fent click a sobre. En cas que l’obra en concret no tingui falsificació, a la secció on hauria d’haver l’obra falsa hi haurà un text indicant que aquesta obra no té </w:t>
      </w:r>
      <w:r w:rsidR="00A34A97">
        <w:rPr>
          <w:lang w:val="ca-ES"/>
        </w:rPr>
        <w:t>falsificació.</w:t>
      </w:r>
    </w:p>
    <w:p w14:paraId="027425B1" w14:textId="7E943B08" w:rsidR="00E05B27" w:rsidRDefault="00A34A97" w:rsidP="006B5004">
      <w:pPr>
        <w:pStyle w:val="PARAGRAPH"/>
        <w:numPr>
          <w:ilvl w:val="0"/>
          <w:numId w:val="12"/>
        </w:numPr>
        <w:rPr>
          <w:lang w:val="ca-ES"/>
        </w:rPr>
      </w:pPr>
      <w:r>
        <w:rPr>
          <w:lang w:val="ca-ES"/>
        </w:rPr>
        <w:t>El preu de compra i venta de l’obra. És el mateix tant per les obres reals com les falses.</w:t>
      </w:r>
    </w:p>
    <w:p w14:paraId="17A9B033" w14:textId="7B552CE8" w:rsidR="00A34A97" w:rsidRDefault="00A34A97" w:rsidP="006B5004">
      <w:pPr>
        <w:pStyle w:val="PARAGRAPH"/>
        <w:numPr>
          <w:ilvl w:val="0"/>
          <w:numId w:val="12"/>
        </w:numPr>
        <w:rPr>
          <w:lang w:val="ca-ES"/>
        </w:rPr>
      </w:pPr>
      <w:r>
        <w:rPr>
          <w:lang w:val="ca-ES"/>
        </w:rPr>
        <w:t>Estat d’obtenció i donació al museu.</w:t>
      </w:r>
    </w:p>
    <w:p w14:paraId="0DA8BD1D" w14:textId="748E8C4A" w:rsidR="00A34A97" w:rsidRDefault="00A34A97" w:rsidP="006B5004">
      <w:pPr>
        <w:pStyle w:val="PARAGRAPH"/>
        <w:numPr>
          <w:ilvl w:val="0"/>
          <w:numId w:val="12"/>
        </w:numPr>
        <w:rPr>
          <w:lang w:val="ca-ES"/>
        </w:rPr>
      </w:pPr>
      <w:r>
        <w:rPr>
          <w:lang w:val="ca-ES"/>
        </w:rPr>
        <w:t>Informació sobre l’obra de Blathers, el conserge del museu.</w:t>
      </w:r>
    </w:p>
    <w:p w14:paraId="1BA8D8B7" w14:textId="085C5EF3" w:rsidR="00A34A97" w:rsidRDefault="00A34A97" w:rsidP="00A34A97">
      <w:pPr>
        <w:pStyle w:val="PARAGRAPH"/>
        <w:ind w:firstLine="0"/>
        <w:rPr>
          <w:lang w:val="ca-ES"/>
        </w:rPr>
      </w:pPr>
      <w:r>
        <w:rPr>
          <w:lang w:val="ca-ES"/>
        </w:rPr>
        <w:t>Es pot veure un exemple d’aquesta pantalla a la figura 11.</w:t>
      </w:r>
    </w:p>
    <w:p w14:paraId="5AB34DB8" w14:textId="7C4FB4FB" w:rsidR="008B570A" w:rsidRDefault="008B570A" w:rsidP="008B570A">
      <w:pPr>
        <w:pStyle w:val="Ttulo3"/>
        <w:rPr>
          <w:lang w:val="ca-ES"/>
        </w:rPr>
      </w:pPr>
      <w:r>
        <w:rPr>
          <w:lang w:val="ca-ES"/>
        </w:rPr>
        <w:t>6.7.7 Procés d’utilització de l’aplicació</w:t>
      </w:r>
    </w:p>
    <w:p w14:paraId="18DF07D5" w14:textId="6824B1FC" w:rsidR="008B570A" w:rsidRDefault="000062A0" w:rsidP="008B570A">
      <w:pPr>
        <w:pStyle w:val="PARAGRAPHnoindent"/>
        <w:rPr>
          <w:lang w:val="ca-ES"/>
        </w:rPr>
      </w:pPr>
      <w:r>
        <w:rPr>
          <w:lang w:val="ca-ES"/>
        </w:rPr>
        <w:t xml:space="preserve">El procés d’utilització dels mòduls de visió per computació canvia segons sobre quin tipus d’item es vol fer la inferència. L’usuari haurà de navegar fins la pàgina del tipus que es vulgui interpretar i polsar sobre el botó de càmera o galeria. El procés complet es pot veure </w:t>
      </w:r>
      <w:r w:rsidR="0078758C">
        <w:rPr>
          <w:lang w:val="ca-ES"/>
        </w:rPr>
        <w:t>apèndix</w:t>
      </w:r>
      <w:r w:rsidR="00A10694">
        <w:rPr>
          <w:lang w:val="ca-ES"/>
        </w:rPr>
        <w:t xml:space="preserve"> 2</w:t>
      </w:r>
      <w:r>
        <w:rPr>
          <w:lang w:val="ca-ES"/>
        </w:rPr>
        <w:t>.</w:t>
      </w:r>
    </w:p>
    <w:p w14:paraId="1BFA0511" w14:textId="376AA13F" w:rsidR="000062A0" w:rsidRDefault="000062A0" w:rsidP="000062A0">
      <w:pPr>
        <w:pStyle w:val="PARAGRAPH"/>
        <w:rPr>
          <w:lang w:val="ca-ES"/>
        </w:rPr>
      </w:pPr>
      <w:r>
        <w:rPr>
          <w:lang w:val="ca-ES"/>
        </w:rPr>
        <w:t>Si l’usuari accepta el resultat de la predicció, l’aplicació obre la pantalla d’informació de l’objecte predit, on l’usuari pot mirar la seva informació i seleccionar els checks que corresponguin.</w:t>
      </w:r>
    </w:p>
    <w:p w14:paraId="20D3AA78" w14:textId="5866FDAF" w:rsidR="00492F0B" w:rsidRDefault="00492F0B" w:rsidP="00492F0B">
      <w:pPr>
        <w:pStyle w:val="Ttulo3"/>
        <w:rPr>
          <w:lang w:val="ca-ES"/>
        </w:rPr>
      </w:pPr>
      <w:r>
        <w:rPr>
          <w:lang w:val="ca-ES"/>
        </w:rPr>
        <w:t xml:space="preserve">6.7.8 </w:t>
      </w:r>
      <w:r w:rsidR="00546540">
        <w:rPr>
          <w:lang w:val="ca-ES"/>
        </w:rPr>
        <w:t>Feedback</w:t>
      </w:r>
      <w:r>
        <w:rPr>
          <w:lang w:val="ca-ES"/>
        </w:rPr>
        <w:t xml:space="preserve"> de l’aplicació</w:t>
      </w:r>
    </w:p>
    <w:p w14:paraId="021F18E4" w14:textId="43E1A15A" w:rsidR="00546540" w:rsidRDefault="00546540" w:rsidP="00546540">
      <w:pPr>
        <w:pStyle w:val="PARAGRAPHnoindent"/>
        <w:rPr>
          <w:lang w:val="ca-ES"/>
        </w:rPr>
      </w:pPr>
      <w:r>
        <w:rPr>
          <w:lang w:val="ca-ES"/>
        </w:rPr>
        <w:t xml:space="preserve">Per tal d’avaluar el rendiment i l’eficàcia de l’aplicació no hi ha mètriques com la precisió, recall per exemple com si que hi ha per avaluar els models. És per això que s’han fet </w:t>
      </w:r>
      <w:r>
        <w:rPr>
          <w:lang w:val="ca-ES"/>
        </w:rPr>
        <w:t>user tests per tal de rebre feedback de persones externes al projecte.</w:t>
      </w:r>
    </w:p>
    <w:p w14:paraId="41F7D662" w14:textId="30717DA1" w:rsidR="00546540" w:rsidRDefault="00546540" w:rsidP="00546540">
      <w:pPr>
        <w:pStyle w:val="PARAGRAPH"/>
        <w:ind w:firstLine="0"/>
        <w:rPr>
          <w:lang w:val="ca-ES"/>
        </w:rPr>
      </w:pPr>
      <w:r>
        <w:rPr>
          <w:lang w:val="ca-ES"/>
        </w:rPr>
        <w:t>El procediment s’ha basat en escollir persones que no han tingut cap participació en el projecte i demanar que utilitzin l’aplicació sense explicar el seu funcionament. El que si que s’ha intentat és que aquestes persones tinguin contacte previ amb el videojoc, ja que el target principal d’aquesta app és un jugador d’aquest videojoc.</w:t>
      </w:r>
    </w:p>
    <w:p w14:paraId="0CED47AF" w14:textId="636870A1" w:rsidR="00546540" w:rsidRDefault="00546540" w:rsidP="00546540">
      <w:pPr>
        <w:pStyle w:val="PARAGRAPH"/>
        <w:ind w:firstLine="0"/>
        <w:rPr>
          <w:lang w:val="ca-ES"/>
        </w:rPr>
      </w:pPr>
    </w:p>
    <w:p w14:paraId="38B5CF58" w14:textId="34DC8D52" w:rsidR="00C37170" w:rsidRDefault="00C37170" w:rsidP="00546540">
      <w:pPr>
        <w:pStyle w:val="PARAGRAPH"/>
        <w:ind w:firstLine="0"/>
        <w:rPr>
          <w:lang w:val="ca-ES"/>
        </w:rPr>
      </w:pPr>
      <w:r>
        <w:rPr>
          <w:lang w:val="ca-ES"/>
        </w:rPr>
        <w:t>En general, el feedback general és que l’aplicació té molta similitud a l’estètica original del videojoc. La usabilitat també es veu com un punt molt positiu ja que també recorda la usabilitat dels menús del videojoc.</w:t>
      </w:r>
    </w:p>
    <w:p w14:paraId="60E39297" w14:textId="77777777" w:rsidR="00C37170" w:rsidRDefault="00C37170" w:rsidP="00546540">
      <w:pPr>
        <w:pStyle w:val="PARAGRAPH"/>
        <w:ind w:firstLine="0"/>
        <w:rPr>
          <w:lang w:val="ca-ES"/>
        </w:rPr>
      </w:pPr>
      <w:r>
        <w:rPr>
          <w:lang w:val="ca-ES"/>
        </w:rPr>
        <w:t>Troben molt útil les funcions de reconèixer animals i obres d’art i s’apunta que és suficientment característic i amb personalitat que pot reemplaçar qualsevol aplicació Companion que han provat.</w:t>
      </w:r>
    </w:p>
    <w:p w14:paraId="0C26476D" w14:textId="68889A95" w:rsidR="00C37170" w:rsidRDefault="00C37170" w:rsidP="00546540">
      <w:pPr>
        <w:pStyle w:val="PARAGRAPH"/>
        <w:ind w:firstLine="0"/>
        <w:rPr>
          <w:lang w:val="ca-ES"/>
        </w:rPr>
      </w:pPr>
      <w:r>
        <w:rPr>
          <w:lang w:val="ca-ES"/>
        </w:rPr>
        <w:t xml:space="preserve">Pel que fa als aspectes negatius, sense cap explicació prèvia no s’entén quin check és d’obtenció i quin de museu sense, però a l’obrir la pàgina d’informació es veu cadascuna. També es troba a faltar una opció per restablir els checks i una opció de cerca. </w:t>
      </w:r>
    </w:p>
    <w:p w14:paraId="5B9F3805" w14:textId="22C451A6" w:rsidR="00BF668B" w:rsidRDefault="00BF668B" w:rsidP="00BF668B">
      <w:pPr>
        <w:pStyle w:val="Ttulo1"/>
        <w:rPr>
          <w:lang w:val="ca-ES"/>
        </w:rPr>
      </w:pPr>
      <w:r>
        <w:rPr>
          <w:lang w:val="ca-ES"/>
        </w:rPr>
        <w:t>7. Conclusions</w:t>
      </w:r>
    </w:p>
    <w:p w14:paraId="367B2C0D" w14:textId="77777777" w:rsidR="0076398F" w:rsidRDefault="00100F45" w:rsidP="00762375">
      <w:pPr>
        <w:pStyle w:val="PARAGRAPHnoindent"/>
        <w:rPr>
          <w:lang w:val="ca-ES"/>
        </w:rPr>
      </w:pPr>
      <w:r>
        <w:rPr>
          <w:lang w:val="ca-ES"/>
        </w:rPr>
        <w:t>Els resultats obtinguts en l’apartat de</w:t>
      </w:r>
      <w:r w:rsidR="005947C3">
        <w:rPr>
          <w:lang w:val="ca-ES"/>
        </w:rPr>
        <w:t>ls</w:t>
      </w:r>
      <w:r>
        <w:rPr>
          <w:lang w:val="ca-ES"/>
        </w:rPr>
        <w:t xml:space="preserve"> mòduls de Machine Learning són molt satisfactoris. S’ha aconseguit cobrir els objectius inicials i s’han superat les expectatives prèvies en temes de rendiment i precisió.</w:t>
      </w:r>
      <w:r w:rsidR="00762375">
        <w:rPr>
          <w:lang w:val="ca-ES"/>
        </w:rPr>
        <w:t xml:space="preserve"> Ha hagut un canvi en </w:t>
      </w:r>
      <w:r w:rsidR="005947C3">
        <w:rPr>
          <w:lang w:val="ca-ES"/>
        </w:rPr>
        <w:t>la funció que identifica l’animal des de la pantalla d’enciclopèdia, però funciona correctament amb la implementació que s’ha aplicat.</w:t>
      </w:r>
    </w:p>
    <w:p w14:paraId="79AA8A0A" w14:textId="77777777" w:rsidR="0076398F" w:rsidRDefault="0076398F" w:rsidP="00762375">
      <w:pPr>
        <w:pStyle w:val="PARAGRAPHnoindent"/>
        <w:rPr>
          <w:lang w:val="ca-ES"/>
        </w:rPr>
      </w:pPr>
      <w:r>
        <w:rPr>
          <w:lang w:val="ca-ES"/>
        </w:rPr>
        <w:t>També s’ha pogut desenvolupar una aplicació molt funcional i amb un bon disseny, preparada per ser publicada en qualsevol botiga d’aplicacions.</w:t>
      </w:r>
    </w:p>
    <w:p w14:paraId="6F45D33C" w14:textId="77777777" w:rsidR="006C4180" w:rsidRDefault="0076398F" w:rsidP="0076398F">
      <w:pPr>
        <w:pStyle w:val="PARAGRAPHnoindent"/>
        <w:rPr>
          <w:lang w:val="ca-ES"/>
        </w:rPr>
      </w:pPr>
      <w:r>
        <w:rPr>
          <w:lang w:val="ca-ES"/>
        </w:rPr>
        <w:t>En general, s’ha pogut desenvolupar una aplicació amb funcions de Machine Learning tant en local com en Cloud gràcies a APIs per a un problema en particular, però aquest només és un cas d’ús. Aquesta aproximació es podria portar a</w:t>
      </w:r>
      <w:r w:rsidR="006C4180">
        <w:rPr>
          <w:lang w:val="ca-ES"/>
        </w:rPr>
        <w:t xml:space="preserve"> una</w:t>
      </w:r>
      <w:r>
        <w:rPr>
          <w:lang w:val="ca-ES"/>
        </w:rPr>
        <w:t xml:space="preserve"> aplicació a empreses per tasques de control o distribució,</w:t>
      </w:r>
      <w:r w:rsidR="006C4180">
        <w:rPr>
          <w:lang w:val="ca-ES"/>
        </w:rPr>
        <w:t xml:space="preserve"> per a una aplicació per gent que viatja i vol veure informació sobre qualsevol monument o edifici que té davant, etc. Les aplicacions són infinites, però l’important és que gràcies a aquest projecte s’ha pogut comprovar que és possible.</w:t>
      </w:r>
    </w:p>
    <w:p w14:paraId="65C51CA1" w14:textId="77777777" w:rsidR="006C4180" w:rsidRDefault="006C4180" w:rsidP="0076398F">
      <w:pPr>
        <w:pStyle w:val="PARAGRAPHnoindent"/>
        <w:rPr>
          <w:lang w:val="ca-ES"/>
        </w:rPr>
      </w:pPr>
      <w:r>
        <w:rPr>
          <w:lang w:val="ca-ES"/>
        </w:rPr>
        <w:t>Pel que fa entre escollir entre la versió Cloud i la local, segons els resultats que s’han aconseguit en aquest projecte es faria un mix entre les dues versions, agafant els mòduls Cloud referent a interpretació d’imatges i la versió local per OCR.</w:t>
      </w:r>
    </w:p>
    <w:p w14:paraId="73966D4C" w14:textId="34D8831A" w:rsidR="006C4180" w:rsidRDefault="006C4180" w:rsidP="006C4180">
      <w:pPr>
        <w:pStyle w:val="Ttulo1"/>
        <w:rPr>
          <w:lang w:val="ca-ES"/>
        </w:rPr>
      </w:pPr>
      <w:r>
        <w:rPr>
          <w:lang w:val="ca-ES"/>
        </w:rPr>
        <w:t>8. Següents passos</w:t>
      </w:r>
    </w:p>
    <w:p w14:paraId="6D6C8155" w14:textId="6BDB292A" w:rsidR="0076398F" w:rsidRDefault="00C140B8" w:rsidP="006C4180">
      <w:pPr>
        <w:rPr>
          <w:lang w:val="ca-ES"/>
        </w:rPr>
      </w:pPr>
      <w:r>
        <w:rPr>
          <w:lang w:val="ca-ES"/>
        </w:rPr>
        <w:t>Tot i que els resultats són satisfactoris, hi ha aspectes que es poden millorar, tant per falta de temps o perquè fa falta més investigació per poder implementar-ho. Aquests serien els punts importants a millorar en cas que es seguís el desenvolupament:</w:t>
      </w:r>
    </w:p>
    <w:p w14:paraId="51C71F87" w14:textId="2CED6E92" w:rsidR="00C140B8" w:rsidRDefault="00C140B8" w:rsidP="00C140B8">
      <w:pPr>
        <w:pStyle w:val="Prrafodelista"/>
        <w:numPr>
          <w:ilvl w:val="0"/>
          <w:numId w:val="13"/>
        </w:numPr>
        <w:rPr>
          <w:lang w:val="ca-ES"/>
        </w:rPr>
      </w:pPr>
      <w:r>
        <w:rPr>
          <w:lang w:val="ca-ES"/>
        </w:rPr>
        <w:t xml:space="preserve">Aplicar un </w:t>
      </w:r>
      <w:r w:rsidR="003F58D6" w:rsidRPr="003F58D6">
        <w:rPr>
          <w:lang w:val="ca-ES"/>
        </w:rPr>
        <w:t>Test-Time Data Augmentation</w:t>
      </w:r>
      <w:r w:rsidR="00610839">
        <w:rPr>
          <w:lang w:val="ca-ES"/>
        </w:rPr>
        <w:t xml:space="preserve"> </w:t>
      </w:r>
      <w:r w:rsidR="003F58D6">
        <w:rPr>
          <w:lang w:val="ca-ES"/>
        </w:rPr>
        <w:t>per millorar les prediccions de les obres d’art.</w:t>
      </w:r>
    </w:p>
    <w:p w14:paraId="0AAE82BC" w14:textId="44C6DC0C" w:rsidR="003F58D6" w:rsidRDefault="003F58D6" w:rsidP="003F58D6">
      <w:pPr>
        <w:pStyle w:val="Prrafodelista"/>
        <w:numPr>
          <w:ilvl w:val="0"/>
          <w:numId w:val="13"/>
        </w:numPr>
        <w:rPr>
          <w:lang w:val="ca-ES"/>
        </w:rPr>
      </w:pPr>
      <w:r>
        <w:rPr>
          <w:lang w:val="ca-ES"/>
        </w:rPr>
        <w:lastRenderedPageBreak/>
        <w:t>Més idiomes a l’aplicació.</w:t>
      </w:r>
    </w:p>
    <w:p w14:paraId="1BF49858" w14:textId="773EB940" w:rsidR="003F58D6" w:rsidRDefault="003F58D6" w:rsidP="003F58D6">
      <w:pPr>
        <w:pStyle w:val="Prrafodelista"/>
        <w:numPr>
          <w:ilvl w:val="0"/>
          <w:numId w:val="13"/>
        </w:numPr>
        <w:rPr>
          <w:lang w:val="ca-ES"/>
        </w:rPr>
      </w:pPr>
      <w:r>
        <w:rPr>
          <w:lang w:val="ca-ES"/>
        </w:rPr>
        <w:t>Millorar el disseny i desenvolupar més funcions a l’aplicació de gestió del videojoc</w:t>
      </w:r>
      <w:r w:rsidR="00B2310D">
        <w:rPr>
          <w:lang w:val="ca-ES"/>
        </w:rPr>
        <w:t xml:space="preserve"> escoltant el feedback rebut</w:t>
      </w:r>
      <w:r>
        <w:rPr>
          <w:lang w:val="ca-ES"/>
        </w:rPr>
        <w:t>.</w:t>
      </w:r>
    </w:p>
    <w:p w14:paraId="45EAD968" w14:textId="0DD57B87" w:rsidR="003F58D6" w:rsidRDefault="003F58D6" w:rsidP="003F58D6">
      <w:pPr>
        <w:pStyle w:val="Ttulo1"/>
        <w:rPr>
          <w:lang w:val="ca-ES"/>
        </w:rPr>
      </w:pPr>
      <w:r>
        <w:rPr>
          <w:lang w:val="ca-ES"/>
        </w:rPr>
        <w:t>9. Agraïments</w:t>
      </w:r>
    </w:p>
    <w:p w14:paraId="6DCEBBE1" w14:textId="49819039" w:rsidR="000062A0" w:rsidRPr="000062A0" w:rsidRDefault="003F58D6" w:rsidP="0005044D">
      <w:pPr>
        <w:pStyle w:val="PARAGRAPHnoindent"/>
        <w:rPr>
          <w:lang w:val="ca-ES"/>
        </w:rPr>
      </w:pPr>
      <w:r>
        <w:rPr>
          <w:lang w:val="ca-ES"/>
        </w:rPr>
        <w:t>Primer de tot m’agradaria agrair al meu tutor</w:t>
      </w:r>
      <w:r w:rsidR="00FF6745">
        <w:rPr>
          <w:lang w:val="ca-ES"/>
        </w:rPr>
        <w:t xml:space="preserve"> Felipe Lumbreras</w:t>
      </w:r>
      <w:r>
        <w:rPr>
          <w:lang w:val="ca-ES"/>
        </w:rPr>
        <w:t xml:space="preserve"> per tota la implicació durant tot el curs, tenint una reunió de seguiment cada setmana menys en situacions especials, per tal de seguir </w:t>
      </w:r>
      <w:r w:rsidR="003C4E51">
        <w:rPr>
          <w:lang w:val="ca-ES"/>
        </w:rPr>
        <w:t>el progrés del projecte i donar feedback per les següents entregues. Després agrair a la meva parella</w:t>
      </w:r>
      <w:r w:rsidR="00D264C7">
        <w:rPr>
          <w:lang w:val="ca-ES"/>
        </w:rPr>
        <w:t xml:space="preserve"> Culara</w:t>
      </w:r>
      <w:r w:rsidR="003C4E51">
        <w:rPr>
          <w:lang w:val="ca-ES"/>
        </w:rPr>
        <w:t xml:space="preserve"> per tota l’ajuda tant per comentaris i feedback de jugador experimentat com per el suport</w:t>
      </w:r>
      <w:r w:rsidR="00D264C7">
        <w:rPr>
          <w:lang w:val="ca-ES"/>
        </w:rPr>
        <w:t xml:space="preserve"> anímic</w:t>
      </w:r>
      <w:r w:rsidR="003C4E51">
        <w:rPr>
          <w:lang w:val="ca-ES"/>
        </w:rPr>
        <w:t xml:space="preserve"> donat. Per últim, als meus amics i la meva família per el suport incondicional i desinteressat.</w:t>
      </w:r>
    </w:p>
    <w:p w14:paraId="338BE29D" w14:textId="3D34FF4F" w:rsidR="003410C8" w:rsidRPr="006F7578" w:rsidRDefault="00537DEA" w:rsidP="006F7578">
      <w:pPr>
        <w:pStyle w:val="Ttulo1"/>
        <w:rPr>
          <w:rFonts w:ascii="Palatino" w:hAnsi="Palatino"/>
          <w:sz w:val="19"/>
          <w:lang w:val="ca-ES"/>
        </w:rPr>
      </w:pPr>
      <w:r w:rsidRPr="006F7578">
        <w:rPr>
          <w:lang w:val="ca-ES"/>
        </w:rPr>
        <w:t>Bibliografia</w:t>
      </w:r>
    </w:p>
    <w:p w14:paraId="6A034CCA" w14:textId="4ECA3DC9" w:rsidR="00882417" w:rsidRDefault="00882417" w:rsidP="006B5004">
      <w:pPr>
        <w:numPr>
          <w:ilvl w:val="0"/>
          <w:numId w:val="3"/>
        </w:numPr>
        <w:spacing w:line="240" w:lineRule="auto"/>
        <w:rPr>
          <w:color w:val="000000"/>
          <w:sz w:val="16"/>
          <w:lang w:val="ca-ES"/>
        </w:rPr>
      </w:pPr>
      <w:r w:rsidRPr="00882417">
        <w:rPr>
          <w:color w:val="000000"/>
          <w:sz w:val="16"/>
          <w:lang w:val="ca-ES"/>
        </w:rPr>
        <w:t>"Animal Crossing: New Horizons - Wikipedia". Wikipedia, the free encyclopedia. https://en.wikipedia.org/wiki/Animal_Crossing:_New_Horizons</w:t>
      </w:r>
      <w:r w:rsidRPr="0016694B">
        <w:rPr>
          <w:color w:val="000000"/>
          <w:sz w:val="16"/>
          <w:lang w:val="ca-ES"/>
        </w:rPr>
        <w:t xml:space="preserve"> (accedit el 17 de </w:t>
      </w:r>
      <w:r w:rsidR="00B570E8">
        <w:rPr>
          <w:color w:val="000000"/>
          <w:sz w:val="16"/>
          <w:lang w:val="ca-ES"/>
        </w:rPr>
        <w:t>febrer</w:t>
      </w:r>
      <w:r w:rsidRPr="0016694B">
        <w:rPr>
          <w:color w:val="000000"/>
          <w:sz w:val="16"/>
          <w:lang w:val="ca-ES"/>
        </w:rPr>
        <w:t xml:space="preserve"> de 2022).</w:t>
      </w:r>
    </w:p>
    <w:p w14:paraId="72740596" w14:textId="77777777" w:rsidR="00E547E4" w:rsidRDefault="00B570E8" w:rsidP="006B5004">
      <w:pPr>
        <w:numPr>
          <w:ilvl w:val="0"/>
          <w:numId w:val="3"/>
        </w:numPr>
        <w:spacing w:line="240" w:lineRule="auto"/>
        <w:rPr>
          <w:color w:val="000000"/>
          <w:sz w:val="16"/>
          <w:lang w:val="ca-ES"/>
        </w:rPr>
      </w:pPr>
      <w:r>
        <w:rPr>
          <w:color w:val="000000"/>
          <w:sz w:val="16"/>
          <w:lang w:val="ca-ES"/>
        </w:rPr>
        <w:t xml:space="preserve">“Unit Sales of Animal Crossing: New Horizons worldwide as of </w:t>
      </w:r>
    </w:p>
    <w:p w14:paraId="72D2FEC6" w14:textId="788A733E" w:rsidR="00B570E8" w:rsidRDefault="00B570E8" w:rsidP="00373A61">
      <w:pPr>
        <w:spacing w:line="240" w:lineRule="auto"/>
        <w:ind w:left="360"/>
        <w:rPr>
          <w:color w:val="000000"/>
          <w:sz w:val="16"/>
          <w:lang w:val="ca-ES"/>
        </w:rPr>
      </w:pPr>
      <w:r>
        <w:rPr>
          <w:color w:val="000000"/>
          <w:sz w:val="16"/>
          <w:lang w:val="ca-ES"/>
        </w:rPr>
        <w:t xml:space="preserve">December 2021”. Statista. </w:t>
      </w:r>
      <w:hyperlink r:id="rId31" w:history="1">
        <w:r w:rsidRPr="00D50EC0">
          <w:rPr>
            <w:rStyle w:val="Hipervnculo"/>
            <w:rFonts w:ascii="Palatino" w:hAnsi="Palatino" w:cs="Times New Roman"/>
            <w:sz w:val="16"/>
            <w:lang w:val="ca-ES"/>
          </w:rPr>
          <w:t>https://www.statista.com/statistics/1112631/animal-crossing-new-horizons-sales/</w:t>
        </w:r>
      </w:hyperlink>
      <w:r>
        <w:rPr>
          <w:color w:val="000000"/>
          <w:sz w:val="16"/>
          <w:lang w:val="ca-ES"/>
        </w:rPr>
        <w:t xml:space="preserve"> (accedit el 4 de març de 2022).</w:t>
      </w:r>
    </w:p>
    <w:p w14:paraId="2E93B985" w14:textId="258D98C6" w:rsidR="00B570E8" w:rsidRPr="0016694B" w:rsidRDefault="00B570E8" w:rsidP="006B5004">
      <w:pPr>
        <w:numPr>
          <w:ilvl w:val="0"/>
          <w:numId w:val="3"/>
        </w:numPr>
        <w:spacing w:line="240" w:lineRule="auto"/>
        <w:rPr>
          <w:color w:val="000000"/>
          <w:sz w:val="16"/>
          <w:lang w:val="ca-ES"/>
        </w:rPr>
      </w:pPr>
      <w:r>
        <w:rPr>
          <w:color w:val="000000"/>
          <w:sz w:val="16"/>
          <w:lang w:val="ca-ES"/>
        </w:rPr>
        <w:t xml:space="preserve">“Animal Crossing awards and nominations”. IMDb </w:t>
      </w:r>
      <w:hyperlink r:id="rId32" w:history="1">
        <w:r w:rsidRPr="00D50EC0">
          <w:rPr>
            <w:rStyle w:val="Hipervnculo"/>
            <w:rFonts w:ascii="Palatino" w:hAnsi="Palatino" w:cs="Times New Roman"/>
            <w:sz w:val="16"/>
            <w:lang w:val="ca-ES"/>
          </w:rPr>
          <w:t>https://www.imdb.com/title/tt10476972/awards/</w:t>
        </w:r>
      </w:hyperlink>
      <w:r>
        <w:rPr>
          <w:color w:val="000000"/>
          <w:sz w:val="16"/>
          <w:lang w:val="ca-ES"/>
        </w:rPr>
        <w:t xml:space="preserve"> (accedit el 4 de març de 2022).</w:t>
      </w:r>
    </w:p>
    <w:p w14:paraId="4109D6FD" w14:textId="0AC5B714" w:rsidR="00DF7D79" w:rsidRDefault="00DF7D79" w:rsidP="006B5004">
      <w:pPr>
        <w:numPr>
          <w:ilvl w:val="0"/>
          <w:numId w:val="3"/>
        </w:numPr>
        <w:spacing w:line="240" w:lineRule="auto"/>
        <w:rPr>
          <w:color w:val="000000"/>
          <w:sz w:val="16"/>
          <w:lang w:val="ca-ES"/>
        </w:rPr>
      </w:pPr>
      <w:r w:rsidRPr="00DF7D79">
        <w:rPr>
          <w:color w:val="000000"/>
          <w:sz w:val="16"/>
          <w:lang w:val="ca-ES"/>
        </w:rPr>
        <w:t>"Technical Specs - Nintendo Switch™ - System hardware, console specs - Nintendo - Official Site". Nintendo. https://www.nintendo.com/switch/tech-specs/#switch-section (</w:t>
      </w:r>
      <w:r>
        <w:rPr>
          <w:color w:val="000000"/>
          <w:sz w:val="16"/>
          <w:lang w:val="ca-ES"/>
        </w:rPr>
        <w:t xml:space="preserve">accedit el 18 de </w:t>
      </w:r>
      <w:r w:rsidR="00B570E8">
        <w:rPr>
          <w:color w:val="000000"/>
          <w:sz w:val="16"/>
          <w:lang w:val="ca-ES"/>
        </w:rPr>
        <w:t>febrer</w:t>
      </w:r>
      <w:r w:rsidRPr="00DF7D79">
        <w:rPr>
          <w:color w:val="000000"/>
          <w:sz w:val="16"/>
          <w:lang w:val="ca-ES"/>
        </w:rPr>
        <w:t xml:space="preserve"> de 2022).</w:t>
      </w:r>
    </w:p>
    <w:p w14:paraId="5591EC1B" w14:textId="77777777" w:rsidR="006A25AD" w:rsidRDefault="006A25AD" w:rsidP="006B5004">
      <w:pPr>
        <w:numPr>
          <w:ilvl w:val="0"/>
          <w:numId w:val="3"/>
        </w:numPr>
        <w:spacing w:line="240" w:lineRule="auto"/>
        <w:rPr>
          <w:color w:val="000000"/>
          <w:sz w:val="16"/>
          <w:lang w:val="ca-ES"/>
        </w:rPr>
      </w:pPr>
      <w:r w:rsidRPr="00AD7D5F">
        <w:rPr>
          <w:color w:val="000000"/>
          <w:sz w:val="16"/>
          <w:lang w:val="ca-ES"/>
        </w:rPr>
        <w:t>Chien-Yao Wang, Alexey Bochkovskiy, Hong-Yuan Mark Liao</w:t>
      </w:r>
      <w:r>
        <w:rPr>
          <w:color w:val="000000"/>
          <w:sz w:val="16"/>
          <w:lang w:val="ca-ES"/>
        </w:rPr>
        <w:t>, “</w:t>
      </w:r>
      <w:r w:rsidRPr="00AD7D5F">
        <w:rPr>
          <w:color w:val="000000"/>
          <w:sz w:val="16"/>
          <w:lang w:val="ca-ES"/>
        </w:rPr>
        <w:t>YOLOv4: : Optimal speed and accuracy of</w:t>
      </w:r>
      <w:r>
        <w:rPr>
          <w:color w:val="000000"/>
          <w:sz w:val="16"/>
          <w:lang w:val="ca-ES"/>
        </w:rPr>
        <w:t xml:space="preserve"> </w:t>
      </w:r>
      <w:r w:rsidRPr="00AD7D5F">
        <w:rPr>
          <w:color w:val="000000"/>
          <w:sz w:val="16"/>
          <w:lang w:val="ca-ES"/>
        </w:rPr>
        <w:t>object detection”</w:t>
      </w:r>
      <w:r>
        <w:rPr>
          <w:color w:val="000000"/>
          <w:sz w:val="16"/>
          <w:lang w:val="ca-ES"/>
        </w:rPr>
        <w:t xml:space="preserve"> [Online]. Disponible: </w:t>
      </w:r>
      <w:hyperlink r:id="rId33" w:history="1">
        <w:r w:rsidRPr="00925B95">
          <w:rPr>
            <w:rStyle w:val="Hipervnculo"/>
            <w:rFonts w:ascii="Palatino" w:hAnsi="Palatino" w:cs="Times New Roman"/>
            <w:sz w:val="16"/>
            <w:lang w:val="ca-ES"/>
          </w:rPr>
          <w:t>https://arxiv.org/abs/2004.10934</w:t>
        </w:r>
      </w:hyperlink>
    </w:p>
    <w:p w14:paraId="1CDDAA5A" w14:textId="77777777" w:rsidR="006A25AD" w:rsidRDefault="006A25AD" w:rsidP="006B5004">
      <w:pPr>
        <w:pStyle w:val="Prrafodelista"/>
        <w:numPr>
          <w:ilvl w:val="0"/>
          <w:numId w:val="3"/>
        </w:numPr>
        <w:rPr>
          <w:color w:val="000000"/>
          <w:sz w:val="16"/>
          <w:lang w:val="ca-ES"/>
        </w:rPr>
      </w:pPr>
      <w:r w:rsidRPr="00DC5D25">
        <w:rPr>
          <w:color w:val="000000"/>
          <w:sz w:val="16"/>
          <w:lang w:val="ca-ES"/>
        </w:rPr>
        <w:t>Wei Liu, Dragomir Anguelov, Dumitru Erhan, Christian Szegedy, Scott Reed, Cheng-Yang Fu, Alexander C. Berg, “SSD: Single Shot MultiBox Detector”</w:t>
      </w:r>
      <w:r w:rsidRPr="00B61C04">
        <w:t xml:space="preserve"> </w:t>
      </w:r>
      <w:r w:rsidRPr="00B61C04">
        <w:rPr>
          <w:color w:val="000000"/>
          <w:sz w:val="16"/>
          <w:lang w:val="ca-ES"/>
        </w:rPr>
        <w:t>[Online].</w:t>
      </w:r>
      <w:r>
        <w:rPr>
          <w:color w:val="000000"/>
          <w:sz w:val="16"/>
          <w:lang w:val="ca-ES"/>
        </w:rPr>
        <w:t xml:space="preserve"> Disponible: </w:t>
      </w:r>
      <w:hyperlink r:id="rId34" w:history="1">
        <w:r w:rsidRPr="00925B95">
          <w:rPr>
            <w:rStyle w:val="Hipervnculo"/>
            <w:rFonts w:ascii="Palatino" w:hAnsi="Palatino" w:cs="Times New Roman"/>
            <w:sz w:val="16"/>
            <w:lang w:val="ca-ES"/>
          </w:rPr>
          <w:t>https://arxiv.org/abs/1512.02325</w:t>
        </w:r>
      </w:hyperlink>
    </w:p>
    <w:p w14:paraId="0E753A88" w14:textId="1E4E9013" w:rsidR="006A25AD" w:rsidRDefault="00F84EA3" w:rsidP="006B5004">
      <w:pPr>
        <w:numPr>
          <w:ilvl w:val="0"/>
          <w:numId w:val="3"/>
        </w:numPr>
        <w:spacing w:line="240" w:lineRule="auto"/>
        <w:rPr>
          <w:color w:val="000000"/>
          <w:sz w:val="16"/>
          <w:lang w:val="ca-ES"/>
        </w:rPr>
      </w:pPr>
      <w:r w:rsidRPr="00F84EA3">
        <w:rPr>
          <w:color w:val="000000"/>
          <w:sz w:val="16"/>
          <w:lang w:val="ca-ES"/>
        </w:rPr>
        <w:t>Tsung-Yi Lin, Priya Goyal, Ross Girshick, Kaiming He, Piotr Dollár</w:t>
      </w:r>
      <w:r>
        <w:rPr>
          <w:color w:val="000000"/>
          <w:sz w:val="16"/>
          <w:lang w:val="ca-ES"/>
        </w:rPr>
        <w:t>, “</w:t>
      </w:r>
      <w:r w:rsidRPr="00F84EA3">
        <w:rPr>
          <w:color w:val="000000"/>
          <w:sz w:val="16"/>
          <w:lang w:val="ca-ES"/>
        </w:rPr>
        <w:t>Focal Loss for Dense Object Detection</w:t>
      </w:r>
      <w:r>
        <w:rPr>
          <w:color w:val="000000"/>
          <w:sz w:val="16"/>
          <w:lang w:val="ca-ES"/>
        </w:rPr>
        <w:t xml:space="preserve">” [Online]. Disponible: </w:t>
      </w:r>
      <w:hyperlink r:id="rId35" w:history="1">
        <w:r w:rsidRPr="00775F48">
          <w:rPr>
            <w:rStyle w:val="Hipervnculo"/>
            <w:rFonts w:ascii="Palatino" w:hAnsi="Palatino" w:cs="Times New Roman"/>
            <w:sz w:val="16"/>
            <w:lang w:val="ca-ES"/>
          </w:rPr>
          <w:t>https://arxiv.org/abs/1708.02002</w:t>
        </w:r>
      </w:hyperlink>
    </w:p>
    <w:p w14:paraId="0E62F71C" w14:textId="5F672554" w:rsidR="006A25AD" w:rsidRDefault="00F84EA3" w:rsidP="006B5004">
      <w:pPr>
        <w:numPr>
          <w:ilvl w:val="0"/>
          <w:numId w:val="3"/>
        </w:numPr>
        <w:spacing w:line="240" w:lineRule="auto"/>
        <w:rPr>
          <w:color w:val="000000"/>
          <w:sz w:val="16"/>
          <w:lang w:val="ca-ES"/>
        </w:rPr>
      </w:pPr>
      <w:r w:rsidRPr="00F84EA3">
        <w:rPr>
          <w:color w:val="000000"/>
          <w:sz w:val="16"/>
          <w:lang w:val="ca-ES"/>
        </w:rPr>
        <w:t>Shaoqing Ren, Kaiming He, Ross Girshick, Jian Sun</w:t>
      </w:r>
      <w:r>
        <w:rPr>
          <w:color w:val="000000"/>
          <w:sz w:val="16"/>
          <w:lang w:val="ca-ES"/>
        </w:rPr>
        <w:t>, “</w:t>
      </w:r>
      <w:r w:rsidRPr="00F84EA3">
        <w:rPr>
          <w:color w:val="000000"/>
          <w:sz w:val="16"/>
          <w:lang w:val="ca-ES"/>
        </w:rPr>
        <w:t>Faster R-CNN: Towards Real-Time Object Detection with Region Proposal Networks</w:t>
      </w:r>
      <w:r>
        <w:rPr>
          <w:color w:val="000000"/>
          <w:sz w:val="16"/>
          <w:lang w:val="ca-ES"/>
        </w:rPr>
        <w:t xml:space="preserve">” [Online]. Disponible: </w:t>
      </w:r>
      <w:hyperlink r:id="rId36" w:history="1">
        <w:r w:rsidRPr="00775F48">
          <w:rPr>
            <w:rStyle w:val="Hipervnculo"/>
            <w:rFonts w:ascii="Palatino" w:hAnsi="Palatino" w:cs="Times New Roman"/>
            <w:sz w:val="16"/>
            <w:lang w:val="ca-ES"/>
          </w:rPr>
          <w:t>https://arxiv.org/abs/1506.01497</w:t>
        </w:r>
      </w:hyperlink>
    </w:p>
    <w:p w14:paraId="16953AA5" w14:textId="7EFBC3AB" w:rsidR="006A25AD" w:rsidRDefault="00F84EA3" w:rsidP="006B5004">
      <w:pPr>
        <w:numPr>
          <w:ilvl w:val="0"/>
          <w:numId w:val="3"/>
        </w:numPr>
        <w:spacing w:line="240" w:lineRule="auto"/>
        <w:rPr>
          <w:color w:val="000000"/>
          <w:sz w:val="16"/>
          <w:lang w:val="ca-ES"/>
        </w:rPr>
      </w:pPr>
      <w:r w:rsidRPr="00F84EA3">
        <w:rPr>
          <w:color w:val="000000"/>
          <w:sz w:val="16"/>
          <w:lang w:val="ca-ES"/>
        </w:rPr>
        <w:t>Kaiming He, Georgia Gkioxari, Piotr Dollár, Ross Girshick</w:t>
      </w:r>
      <w:r>
        <w:rPr>
          <w:color w:val="000000"/>
          <w:sz w:val="16"/>
          <w:lang w:val="ca-ES"/>
        </w:rPr>
        <w:t xml:space="preserve">, “Mask R-CNN” [Online]. Disponible: </w:t>
      </w:r>
      <w:hyperlink r:id="rId37" w:history="1">
        <w:r w:rsidRPr="00775F48">
          <w:rPr>
            <w:rStyle w:val="Hipervnculo"/>
            <w:rFonts w:ascii="Palatino" w:hAnsi="Palatino" w:cs="Times New Roman"/>
            <w:sz w:val="16"/>
            <w:lang w:val="ca-ES"/>
          </w:rPr>
          <w:t>https://arxiv.org/abs/1703.06870</w:t>
        </w:r>
      </w:hyperlink>
    </w:p>
    <w:p w14:paraId="4D35D458" w14:textId="2354A8B9" w:rsidR="00F84EA3" w:rsidRDefault="00F84EA3" w:rsidP="006B5004">
      <w:pPr>
        <w:numPr>
          <w:ilvl w:val="0"/>
          <w:numId w:val="3"/>
        </w:numPr>
        <w:spacing w:line="240" w:lineRule="auto"/>
        <w:rPr>
          <w:color w:val="000000"/>
          <w:sz w:val="16"/>
          <w:lang w:val="ca-ES"/>
        </w:rPr>
      </w:pPr>
      <w:r w:rsidRPr="00F84EA3">
        <w:rPr>
          <w:color w:val="000000"/>
          <w:sz w:val="16"/>
          <w:lang w:val="ca-ES"/>
        </w:rPr>
        <w:t>Zhaowei Cai, Nuno Vasconcelos</w:t>
      </w:r>
      <w:r>
        <w:rPr>
          <w:color w:val="000000"/>
          <w:sz w:val="16"/>
          <w:lang w:val="ca-ES"/>
        </w:rPr>
        <w:t>, “</w:t>
      </w:r>
      <w:r w:rsidRPr="00F84EA3">
        <w:rPr>
          <w:color w:val="000000"/>
          <w:sz w:val="16"/>
          <w:lang w:val="ca-ES"/>
        </w:rPr>
        <w:t>Cascade R-CNN: Delving into High Quality Object Detection</w:t>
      </w:r>
      <w:r>
        <w:rPr>
          <w:color w:val="000000"/>
          <w:sz w:val="16"/>
          <w:lang w:val="ca-ES"/>
        </w:rPr>
        <w:t xml:space="preserve">” [Online]. Disponible: </w:t>
      </w:r>
      <w:hyperlink r:id="rId38" w:history="1">
        <w:r w:rsidRPr="00775F48">
          <w:rPr>
            <w:rStyle w:val="Hipervnculo"/>
            <w:rFonts w:ascii="Palatino" w:hAnsi="Palatino" w:cs="Times New Roman"/>
            <w:sz w:val="16"/>
            <w:lang w:val="ca-ES"/>
          </w:rPr>
          <w:t>https://arxiv.org/abs/1712.00726</w:t>
        </w:r>
      </w:hyperlink>
    </w:p>
    <w:p w14:paraId="579C8FE2" w14:textId="6F42B722" w:rsidR="001B0C1D" w:rsidRPr="001B0C1D" w:rsidRDefault="00F84EA3" w:rsidP="006B5004">
      <w:pPr>
        <w:numPr>
          <w:ilvl w:val="0"/>
          <w:numId w:val="3"/>
        </w:numPr>
        <w:spacing w:line="240" w:lineRule="auto"/>
        <w:rPr>
          <w:color w:val="000000"/>
          <w:sz w:val="16"/>
          <w:lang w:val="ca-ES"/>
        </w:rPr>
      </w:pPr>
      <w:r w:rsidRPr="001B0C1D">
        <w:rPr>
          <w:color w:val="000000"/>
          <w:sz w:val="16"/>
          <w:lang w:val="ca-ES"/>
        </w:rPr>
        <w:t>Ze Liu, Han Hu, Yutong Lin, Zhuliang Yao, Zhenda Xie, Yixuan Wei, Jia Ning, Yue Cao, Zheng Zhang, Li Dong, Furu Wei, Baining Guo, “Swin Transformer V2: Scaling Up Capacity and Resolution”</w:t>
      </w:r>
      <w:r w:rsidR="001B0C1D" w:rsidRPr="001B0C1D">
        <w:rPr>
          <w:color w:val="000000"/>
          <w:sz w:val="16"/>
          <w:lang w:val="ca-ES"/>
        </w:rPr>
        <w:t xml:space="preserve"> [Online]. Disponible: </w:t>
      </w:r>
      <w:hyperlink r:id="rId39" w:history="1">
        <w:r w:rsidR="001B0C1D" w:rsidRPr="001B0C1D">
          <w:rPr>
            <w:rStyle w:val="Hipervnculo"/>
            <w:rFonts w:ascii="Palatino" w:hAnsi="Palatino" w:cs="Times New Roman"/>
            <w:sz w:val="16"/>
            <w:lang w:val="ca-ES"/>
          </w:rPr>
          <w:t>https://arxiv.org/abs/2111.09883</w:t>
        </w:r>
      </w:hyperlink>
    </w:p>
    <w:p w14:paraId="7C08A360" w14:textId="3B305D3B" w:rsidR="006A25AD" w:rsidRDefault="00F84EA3" w:rsidP="006B5004">
      <w:pPr>
        <w:numPr>
          <w:ilvl w:val="0"/>
          <w:numId w:val="3"/>
        </w:numPr>
        <w:spacing w:line="240" w:lineRule="auto"/>
        <w:rPr>
          <w:color w:val="000000"/>
          <w:sz w:val="16"/>
          <w:lang w:val="ca-ES"/>
        </w:rPr>
      </w:pPr>
      <w:r w:rsidRPr="00F84EA3">
        <w:rPr>
          <w:color w:val="000000"/>
          <w:sz w:val="16"/>
          <w:lang w:val="ca-ES"/>
        </w:rPr>
        <w:t>Bolei Zhou, Hang Zhao, Xavier Puig, Sanja Fidler, Adela Barriuso and Antonio Torralba</w:t>
      </w:r>
      <w:r>
        <w:rPr>
          <w:color w:val="000000"/>
          <w:sz w:val="16"/>
          <w:lang w:val="ca-ES"/>
        </w:rPr>
        <w:t xml:space="preserve">, “ADE20K Dataset”. </w:t>
      </w:r>
      <w:hyperlink r:id="rId40" w:history="1">
        <w:r w:rsidRPr="00775F48">
          <w:rPr>
            <w:rStyle w:val="Hipervnculo"/>
            <w:rFonts w:ascii="Palatino" w:hAnsi="Palatino" w:cs="Times New Roman"/>
            <w:sz w:val="16"/>
            <w:lang w:val="ca-ES"/>
          </w:rPr>
          <w:t>https://groups.csail.mit.edu/vision/datasets/ADE20K/</w:t>
        </w:r>
      </w:hyperlink>
      <w:r w:rsidR="001B0C1D">
        <w:rPr>
          <w:color w:val="000000"/>
          <w:sz w:val="16"/>
          <w:lang w:val="ca-ES"/>
        </w:rPr>
        <w:t xml:space="preserve"> </w:t>
      </w:r>
      <w:bookmarkStart w:id="2" w:name="_Hlk96879002"/>
      <w:r w:rsidR="001B0C1D">
        <w:rPr>
          <w:color w:val="000000"/>
          <w:sz w:val="16"/>
          <w:lang w:val="ca-ES"/>
        </w:rPr>
        <w:t xml:space="preserve">(accedit el 25 de </w:t>
      </w:r>
      <w:r w:rsidR="00B570E8">
        <w:rPr>
          <w:color w:val="000000"/>
          <w:sz w:val="16"/>
          <w:lang w:val="ca-ES"/>
        </w:rPr>
        <w:t>febrer</w:t>
      </w:r>
      <w:r w:rsidR="001B0C1D">
        <w:rPr>
          <w:color w:val="000000"/>
          <w:sz w:val="16"/>
          <w:lang w:val="ca-ES"/>
        </w:rPr>
        <w:t xml:space="preserve"> de 2022).</w:t>
      </w:r>
      <w:bookmarkEnd w:id="2"/>
    </w:p>
    <w:p w14:paraId="634714DC" w14:textId="37657846" w:rsidR="006A25AD" w:rsidRDefault="00A717C9" w:rsidP="006B5004">
      <w:pPr>
        <w:numPr>
          <w:ilvl w:val="0"/>
          <w:numId w:val="3"/>
        </w:numPr>
        <w:spacing w:line="240" w:lineRule="auto"/>
        <w:rPr>
          <w:color w:val="000000"/>
          <w:sz w:val="16"/>
          <w:lang w:val="ca-ES"/>
        </w:rPr>
      </w:pPr>
      <w:r>
        <w:rPr>
          <w:color w:val="000000"/>
          <w:sz w:val="16"/>
          <w:lang w:val="ca-ES"/>
        </w:rPr>
        <w:t xml:space="preserve">Tsung-Yi Lin, </w:t>
      </w:r>
      <w:r w:rsidRPr="00A717C9">
        <w:rPr>
          <w:color w:val="000000"/>
          <w:sz w:val="16"/>
          <w:lang w:val="ca-ES"/>
        </w:rPr>
        <w:t>Genevieve Patterson</w:t>
      </w:r>
      <w:r>
        <w:rPr>
          <w:color w:val="000000"/>
          <w:sz w:val="16"/>
          <w:lang w:val="ca-ES"/>
        </w:rPr>
        <w:t xml:space="preserve">, </w:t>
      </w:r>
      <w:r w:rsidRPr="00A717C9">
        <w:rPr>
          <w:color w:val="000000"/>
          <w:sz w:val="16"/>
          <w:lang w:val="ca-ES"/>
        </w:rPr>
        <w:t>Matteo R. Ronchi</w:t>
      </w:r>
      <w:r>
        <w:rPr>
          <w:color w:val="000000"/>
          <w:sz w:val="16"/>
          <w:lang w:val="ca-ES"/>
        </w:rPr>
        <w:t xml:space="preserve">, </w:t>
      </w:r>
      <w:r w:rsidRPr="00A717C9">
        <w:rPr>
          <w:color w:val="000000"/>
          <w:sz w:val="16"/>
          <w:lang w:val="ca-ES"/>
        </w:rPr>
        <w:t>Yin Cui</w:t>
      </w:r>
      <w:r>
        <w:rPr>
          <w:color w:val="000000"/>
          <w:sz w:val="16"/>
          <w:lang w:val="ca-ES"/>
        </w:rPr>
        <w:t xml:space="preserve">, </w:t>
      </w:r>
      <w:r w:rsidRPr="00A717C9">
        <w:rPr>
          <w:color w:val="000000"/>
          <w:sz w:val="16"/>
          <w:lang w:val="ca-ES"/>
        </w:rPr>
        <w:t>Michael Maire</w:t>
      </w:r>
      <w:r>
        <w:rPr>
          <w:color w:val="000000"/>
          <w:sz w:val="16"/>
          <w:lang w:val="ca-ES"/>
        </w:rPr>
        <w:t xml:space="preserve">, </w:t>
      </w:r>
      <w:r w:rsidRPr="00A717C9">
        <w:rPr>
          <w:color w:val="000000"/>
          <w:sz w:val="16"/>
          <w:lang w:val="ca-ES"/>
        </w:rPr>
        <w:t>Serge Belongie</w:t>
      </w:r>
      <w:r>
        <w:rPr>
          <w:color w:val="000000"/>
          <w:sz w:val="16"/>
          <w:lang w:val="ca-ES"/>
        </w:rPr>
        <w:t xml:space="preserve">, </w:t>
      </w:r>
      <w:r w:rsidRPr="00A717C9">
        <w:rPr>
          <w:color w:val="000000"/>
          <w:sz w:val="16"/>
          <w:lang w:val="ca-ES"/>
        </w:rPr>
        <w:t>Lubomir Bourdev</w:t>
      </w:r>
      <w:r>
        <w:rPr>
          <w:color w:val="000000"/>
          <w:sz w:val="16"/>
          <w:lang w:val="ca-ES"/>
        </w:rPr>
        <w:t xml:space="preserve">, </w:t>
      </w:r>
      <w:r w:rsidRPr="00A717C9">
        <w:rPr>
          <w:color w:val="000000"/>
          <w:sz w:val="16"/>
          <w:lang w:val="ca-ES"/>
        </w:rPr>
        <w:t>Ross Girshick</w:t>
      </w:r>
      <w:r>
        <w:rPr>
          <w:color w:val="000000"/>
          <w:sz w:val="16"/>
          <w:lang w:val="ca-ES"/>
        </w:rPr>
        <w:t xml:space="preserve">, </w:t>
      </w:r>
      <w:r w:rsidRPr="00A717C9">
        <w:rPr>
          <w:color w:val="000000"/>
          <w:sz w:val="16"/>
          <w:lang w:val="ca-ES"/>
        </w:rPr>
        <w:t>James Hays</w:t>
      </w:r>
      <w:r>
        <w:rPr>
          <w:color w:val="000000"/>
          <w:sz w:val="16"/>
          <w:lang w:val="ca-ES"/>
        </w:rPr>
        <w:t xml:space="preserve">, </w:t>
      </w:r>
      <w:r w:rsidRPr="00A717C9">
        <w:rPr>
          <w:color w:val="000000"/>
          <w:sz w:val="16"/>
          <w:lang w:val="ca-ES"/>
        </w:rPr>
        <w:t>Pietro Perona</w:t>
      </w:r>
      <w:r>
        <w:rPr>
          <w:color w:val="000000"/>
          <w:sz w:val="16"/>
          <w:lang w:val="ca-ES"/>
        </w:rPr>
        <w:t xml:space="preserve">, </w:t>
      </w:r>
      <w:r w:rsidRPr="00A717C9">
        <w:rPr>
          <w:color w:val="000000"/>
          <w:sz w:val="16"/>
          <w:lang w:val="ca-ES"/>
        </w:rPr>
        <w:t>Deva Ramanan</w:t>
      </w:r>
      <w:r>
        <w:rPr>
          <w:color w:val="000000"/>
          <w:sz w:val="16"/>
          <w:lang w:val="ca-ES"/>
        </w:rPr>
        <w:t xml:space="preserve">, </w:t>
      </w:r>
      <w:r w:rsidRPr="00A717C9">
        <w:rPr>
          <w:color w:val="000000"/>
          <w:sz w:val="16"/>
          <w:lang w:val="ca-ES"/>
        </w:rPr>
        <w:t>Larry Zit</w:t>
      </w:r>
      <w:r w:rsidRPr="00A717C9">
        <w:rPr>
          <w:color w:val="000000"/>
          <w:sz w:val="16"/>
          <w:lang w:val="ca-ES"/>
        </w:rPr>
        <w:t>nick</w:t>
      </w:r>
      <w:r>
        <w:rPr>
          <w:color w:val="000000"/>
          <w:sz w:val="16"/>
          <w:lang w:val="ca-ES"/>
        </w:rPr>
        <w:t xml:space="preserve">, </w:t>
      </w:r>
      <w:r w:rsidRPr="00A717C9">
        <w:rPr>
          <w:color w:val="000000"/>
          <w:sz w:val="16"/>
          <w:lang w:val="ca-ES"/>
        </w:rPr>
        <w:t>Piotr Dollár</w:t>
      </w:r>
      <w:r>
        <w:rPr>
          <w:color w:val="000000"/>
          <w:sz w:val="16"/>
          <w:lang w:val="ca-ES"/>
        </w:rPr>
        <w:t xml:space="preserve">, “COCO Dataset”. </w:t>
      </w:r>
      <w:hyperlink r:id="rId41" w:anchor="home" w:history="1">
        <w:r w:rsidRPr="00775F48">
          <w:rPr>
            <w:rStyle w:val="Hipervnculo"/>
            <w:rFonts w:ascii="Palatino" w:hAnsi="Palatino" w:cs="Times New Roman"/>
            <w:sz w:val="16"/>
            <w:lang w:val="ca-ES"/>
          </w:rPr>
          <w:t>https://cocodataset.org/#home</w:t>
        </w:r>
      </w:hyperlink>
      <w:r w:rsidR="001B0C1D">
        <w:rPr>
          <w:color w:val="000000"/>
          <w:sz w:val="16"/>
          <w:lang w:val="ca-ES"/>
        </w:rPr>
        <w:t xml:space="preserve"> </w:t>
      </w:r>
      <w:r w:rsidR="001B0C1D" w:rsidRPr="001B0C1D">
        <w:rPr>
          <w:color w:val="000000"/>
          <w:sz w:val="16"/>
          <w:lang w:val="ca-ES"/>
        </w:rPr>
        <w:t xml:space="preserve">(accedit el 25 de </w:t>
      </w:r>
      <w:r w:rsidR="00B570E8">
        <w:rPr>
          <w:color w:val="000000"/>
          <w:sz w:val="16"/>
          <w:lang w:val="ca-ES"/>
        </w:rPr>
        <w:t>febrer</w:t>
      </w:r>
      <w:r w:rsidR="001B0C1D" w:rsidRPr="001B0C1D">
        <w:rPr>
          <w:color w:val="000000"/>
          <w:sz w:val="16"/>
          <w:lang w:val="ca-ES"/>
        </w:rPr>
        <w:t xml:space="preserve"> de 2022).</w:t>
      </w:r>
    </w:p>
    <w:p w14:paraId="3DE02FE6" w14:textId="3E5253E6" w:rsidR="00A717C9" w:rsidRPr="00A717C9" w:rsidRDefault="00A717C9" w:rsidP="006B5004">
      <w:pPr>
        <w:numPr>
          <w:ilvl w:val="0"/>
          <w:numId w:val="3"/>
        </w:numPr>
        <w:spacing w:line="240" w:lineRule="auto"/>
        <w:rPr>
          <w:color w:val="000000"/>
          <w:sz w:val="16"/>
          <w:lang w:val="ca-ES"/>
        </w:rPr>
      </w:pPr>
      <w:r w:rsidRPr="00A717C9">
        <w:rPr>
          <w:color w:val="000000"/>
          <w:sz w:val="16"/>
          <w:lang w:val="ca-ES"/>
        </w:rPr>
        <w:t>Li Fei-Fei</w:t>
      </w:r>
      <w:r>
        <w:rPr>
          <w:color w:val="000000"/>
          <w:sz w:val="16"/>
          <w:lang w:val="ca-ES"/>
        </w:rPr>
        <w:t xml:space="preserve">, Jia Deng, Olga Russakovsky, Alex Berg, Kai Li, “ImageNet Dataset”. </w:t>
      </w:r>
      <w:hyperlink r:id="rId42" w:history="1">
        <w:r w:rsidRPr="00775F48">
          <w:rPr>
            <w:rStyle w:val="Hipervnculo"/>
            <w:rFonts w:ascii="Palatino" w:hAnsi="Palatino" w:cs="Times New Roman"/>
            <w:sz w:val="16"/>
            <w:lang w:val="ca-ES"/>
          </w:rPr>
          <w:t>https://www.image-net.org/index.php</w:t>
        </w:r>
      </w:hyperlink>
      <w:r w:rsidR="001B0C1D">
        <w:rPr>
          <w:color w:val="000000"/>
          <w:sz w:val="16"/>
          <w:lang w:val="ca-ES"/>
        </w:rPr>
        <w:t xml:space="preserve"> </w:t>
      </w:r>
      <w:r w:rsidR="001B0C1D" w:rsidRPr="001B0C1D">
        <w:rPr>
          <w:color w:val="000000"/>
          <w:sz w:val="16"/>
          <w:lang w:val="ca-ES"/>
        </w:rPr>
        <w:t xml:space="preserve">(accedit el 25 de </w:t>
      </w:r>
      <w:r w:rsidR="00B570E8">
        <w:rPr>
          <w:color w:val="000000"/>
          <w:sz w:val="16"/>
          <w:lang w:val="ca-ES"/>
        </w:rPr>
        <w:t>febrer</w:t>
      </w:r>
      <w:r w:rsidR="001B0C1D" w:rsidRPr="001B0C1D">
        <w:rPr>
          <w:color w:val="000000"/>
          <w:sz w:val="16"/>
          <w:lang w:val="ca-ES"/>
        </w:rPr>
        <w:t xml:space="preserve"> de 2022).</w:t>
      </w:r>
    </w:p>
    <w:p w14:paraId="51266001" w14:textId="18325626" w:rsidR="006A25AD" w:rsidRDefault="00A717C9" w:rsidP="006B5004">
      <w:pPr>
        <w:numPr>
          <w:ilvl w:val="0"/>
          <w:numId w:val="3"/>
        </w:numPr>
        <w:spacing w:line="240" w:lineRule="auto"/>
        <w:rPr>
          <w:color w:val="000000"/>
          <w:sz w:val="16"/>
          <w:lang w:val="ca-ES"/>
        </w:rPr>
      </w:pPr>
      <w:r>
        <w:rPr>
          <w:color w:val="000000"/>
          <w:sz w:val="16"/>
          <w:lang w:val="ca-ES"/>
        </w:rPr>
        <w:t xml:space="preserve">Mikey Taylor, “Computer Vision with Convolutional Neural Networks”. </w:t>
      </w:r>
      <w:hyperlink r:id="rId43" w:history="1">
        <w:r w:rsidRPr="00775F48">
          <w:rPr>
            <w:rStyle w:val="Hipervnculo"/>
            <w:rFonts w:ascii="Palatino" w:hAnsi="Palatino" w:cs="Times New Roman"/>
            <w:sz w:val="16"/>
            <w:lang w:val="ca-ES"/>
          </w:rPr>
          <w:t>https://medium.com/swlh/computer-vision-with-convolutional-neural-networks-22f06360cac9</w:t>
        </w:r>
      </w:hyperlink>
      <w:r w:rsidR="001B0C1D">
        <w:rPr>
          <w:color w:val="000000"/>
          <w:sz w:val="16"/>
          <w:lang w:val="ca-ES"/>
        </w:rPr>
        <w:t xml:space="preserve"> </w:t>
      </w:r>
      <w:bookmarkStart w:id="3" w:name="_Hlk96879049"/>
      <w:r w:rsidR="001B0C1D" w:rsidRPr="001B0C1D">
        <w:rPr>
          <w:color w:val="000000"/>
          <w:sz w:val="16"/>
          <w:lang w:val="ca-ES"/>
        </w:rPr>
        <w:t>(accedit el 2</w:t>
      </w:r>
      <w:r w:rsidR="001B0C1D">
        <w:rPr>
          <w:color w:val="000000"/>
          <w:sz w:val="16"/>
          <w:lang w:val="ca-ES"/>
        </w:rPr>
        <w:t>7</w:t>
      </w:r>
      <w:r w:rsidR="001B0C1D" w:rsidRPr="001B0C1D">
        <w:rPr>
          <w:color w:val="000000"/>
          <w:sz w:val="16"/>
          <w:lang w:val="ca-ES"/>
        </w:rPr>
        <w:t xml:space="preserve"> de </w:t>
      </w:r>
      <w:r w:rsidR="00B570E8">
        <w:rPr>
          <w:color w:val="000000"/>
          <w:sz w:val="16"/>
          <w:lang w:val="ca-ES"/>
        </w:rPr>
        <w:t>febrer</w:t>
      </w:r>
      <w:r w:rsidR="001B0C1D" w:rsidRPr="001B0C1D">
        <w:rPr>
          <w:color w:val="000000"/>
          <w:sz w:val="16"/>
          <w:lang w:val="ca-ES"/>
        </w:rPr>
        <w:t xml:space="preserve"> de 2022).</w:t>
      </w:r>
      <w:bookmarkEnd w:id="3"/>
    </w:p>
    <w:p w14:paraId="07C0C8B9" w14:textId="7F67CFC7" w:rsidR="006A25AD" w:rsidRPr="00A717C9" w:rsidRDefault="001B0C1D" w:rsidP="006B5004">
      <w:pPr>
        <w:numPr>
          <w:ilvl w:val="0"/>
          <w:numId w:val="3"/>
        </w:numPr>
        <w:spacing w:line="240" w:lineRule="auto"/>
        <w:rPr>
          <w:color w:val="000000"/>
          <w:sz w:val="16"/>
          <w:lang w:val="ca-ES"/>
        </w:rPr>
      </w:pPr>
      <w:r>
        <w:rPr>
          <w:color w:val="000000"/>
          <w:sz w:val="16"/>
          <w:lang w:val="ca-ES"/>
        </w:rPr>
        <w:t xml:space="preserve">Grace Karimi, “Introduction to YOLO Algorithm for Object Detection”, </w:t>
      </w:r>
      <w:hyperlink r:id="rId44" w:history="1">
        <w:r w:rsidRPr="00775F48">
          <w:rPr>
            <w:rStyle w:val="Hipervnculo"/>
            <w:rFonts w:ascii="Palatino" w:hAnsi="Palatino" w:cs="Times New Roman"/>
            <w:sz w:val="16"/>
            <w:lang w:val="ca-ES"/>
          </w:rPr>
          <w:t>https://www.section.io/engineering-education/introduction-to-yolo-algorithm-for-object-detection/</w:t>
        </w:r>
      </w:hyperlink>
      <w:r>
        <w:rPr>
          <w:color w:val="000000"/>
          <w:sz w:val="16"/>
          <w:lang w:val="ca-ES"/>
        </w:rPr>
        <w:t xml:space="preserve"> </w:t>
      </w:r>
      <w:r w:rsidRPr="001B0C1D">
        <w:rPr>
          <w:color w:val="000000"/>
          <w:sz w:val="16"/>
          <w:lang w:val="ca-ES"/>
        </w:rPr>
        <w:t xml:space="preserve">(accedit el 27 de </w:t>
      </w:r>
      <w:r w:rsidR="00B570E8">
        <w:rPr>
          <w:color w:val="000000"/>
          <w:sz w:val="16"/>
          <w:lang w:val="ca-ES"/>
        </w:rPr>
        <w:t>febrer</w:t>
      </w:r>
      <w:r w:rsidRPr="001B0C1D">
        <w:rPr>
          <w:color w:val="000000"/>
          <w:sz w:val="16"/>
          <w:lang w:val="ca-ES"/>
        </w:rPr>
        <w:t xml:space="preserve"> de 2022).</w:t>
      </w:r>
    </w:p>
    <w:p w14:paraId="0EA35CE5" w14:textId="7AB449AE" w:rsidR="001B0C1D" w:rsidRPr="001B0C1D" w:rsidRDefault="001B0C1D" w:rsidP="006B5004">
      <w:pPr>
        <w:pStyle w:val="Prrafodelista"/>
        <w:numPr>
          <w:ilvl w:val="0"/>
          <w:numId w:val="3"/>
        </w:numPr>
        <w:rPr>
          <w:color w:val="000000"/>
          <w:sz w:val="16"/>
          <w:lang w:val="ca-ES"/>
        </w:rPr>
      </w:pPr>
      <w:r w:rsidRPr="001B0C1D">
        <w:rPr>
          <w:color w:val="000000"/>
          <w:sz w:val="16"/>
          <w:lang w:val="ca-ES"/>
        </w:rPr>
        <w:t xml:space="preserve">Xinyu Zhou, Cong Yao, He Wen, Yuzhi Wang, Shuchang Zhou, Weiran He, Jiajun Liang, “EAST: An Efficient and Accurate Scene Text Detector” [Online]. Disponible: </w:t>
      </w:r>
      <w:hyperlink r:id="rId45" w:history="1">
        <w:r w:rsidRPr="001B0C1D">
          <w:rPr>
            <w:rStyle w:val="Hipervnculo"/>
            <w:rFonts w:ascii="Palatino" w:hAnsi="Palatino" w:cs="Times New Roman"/>
            <w:sz w:val="16"/>
            <w:lang w:val="ca-ES"/>
          </w:rPr>
          <w:t>https://arxiv.org/abs/1704.03155v2</w:t>
        </w:r>
      </w:hyperlink>
    </w:p>
    <w:p w14:paraId="1B61C98F" w14:textId="7328BFB4" w:rsidR="006A25AD" w:rsidRDefault="001B0C1D" w:rsidP="006B5004">
      <w:pPr>
        <w:numPr>
          <w:ilvl w:val="0"/>
          <w:numId w:val="3"/>
        </w:numPr>
        <w:spacing w:line="240" w:lineRule="auto"/>
        <w:rPr>
          <w:color w:val="000000"/>
          <w:sz w:val="16"/>
          <w:lang w:val="ca-ES"/>
        </w:rPr>
      </w:pPr>
      <w:r>
        <w:rPr>
          <w:color w:val="000000"/>
          <w:sz w:val="16"/>
          <w:lang w:val="ca-ES"/>
        </w:rPr>
        <w:t xml:space="preserve">Chandra Churh Chatterjee, “An Approach Towards Convolutional Recurrent Neural Network”, </w:t>
      </w:r>
      <w:hyperlink r:id="rId46" w:history="1">
        <w:r w:rsidRPr="00775F48">
          <w:rPr>
            <w:rStyle w:val="Hipervnculo"/>
            <w:rFonts w:ascii="Palatino" w:hAnsi="Palatino" w:cs="Times New Roman"/>
            <w:sz w:val="16"/>
            <w:lang w:val="ca-ES"/>
          </w:rPr>
          <w:t>https://towardsdatascience.com/an-approach-towards-convolutional-recurrent-neural-networks-a2e6ce722b19</w:t>
        </w:r>
      </w:hyperlink>
      <w:r>
        <w:rPr>
          <w:color w:val="000000"/>
          <w:sz w:val="16"/>
          <w:lang w:val="ca-ES"/>
        </w:rPr>
        <w:t xml:space="preserve"> (accedit el 27 de </w:t>
      </w:r>
      <w:r w:rsidR="00B570E8">
        <w:rPr>
          <w:color w:val="000000"/>
          <w:sz w:val="16"/>
          <w:lang w:val="ca-ES"/>
        </w:rPr>
        <w:t>febrer</w:t>
      </w:r>
      <w:r>
        <w:rPr>
          <w:color w:val="000000"/>
          <w:sz w:val="16"/>
          <w:lang w:val="ca-ES"/>
        </w:rPr>
        <w:t xml:space="preserve"> de 2022).</w:t>
      </w:r>
    </w:p>
    <w:p w14:paraId="0A914B6D" w14:textId="2F3319A8" w:rsidR="004C61C1" w:rsidRDefault="004C61C1" w:rsidP="006B5004">
      <w:pPr>
        <w:pStyle w:val="Prrafodelista"/>
        <w:numPr>
          <w:ilvl w:val="0"/>
          <w:numId w:val="3"/>
        </w:numPr>
        <w:rPr>
          <w:color w:val="000000"/>
          <w:sz w:val="16"/>
          <w:lang w:val="ca-ES"/>
        </w:rPr>
      </w:pPr>
      <w:r>
        <w:rPr>
          <w:color w:val="000000"/>
          <w:sz w:val="16"/>
          <w:lang w:val="ca-ES"/>
        </w:rPr>
        <w:t>Javinpaul, “</w:t>
      </w:r>
      <w:r w:rsidRPr="004C61C1">
        <w:rPr>
          <w:color w:val="000000"/>
          <w:sz w:val="16"/>
          <w:lang w:val="ca-ES"/>
        </w:rPr>
        <w:t>Top 5 Programming languages for Mobile App Development in 2022</w:t>
      </w:r>
      <w:r>
        <w:rPr>
          <w:color w:val="000000"/>
          <w:sz w:val="16"/>
          <w:lang w:val="ca-ES"/>
        </w:rPr>
        <w:t xml:space="preserve">”, Medium. </w:t>
      </w:r>
      <w:hyperlink r:id="rId47" w:history="1">
        <w:r w:rsidRPr="00D668C5">
          <w:rPr>
            <w:rStyle w:val="Hipervnculo"/>
            <w:rFonts w:ascii="Palatino" w:hAnsi="Palatino" w:cs="Times New Roman"/>
            <w:sz w:val="16"/>
            <w:lang w:val="ca-ES"/>
          </w:rPr>
          <w:t>https://medium.com/javarevisited/top-5-programming-languages-for-mobile-app-development-in-2021-19a1778195b8</w:t>
        </w:r>
      </w:hyperlink>
      <w:r>
        <w:rPr>
          <w:color w:val="000000"/>
          <w:sz w:val="16"/>
          <w:lang w:val="ca-ES"/>
        </w:rPr>
        <w:t xml:space="preserve"> (accedit el 27 de </w:t>
      </w:r>
      <w:r w:rsidR="00B570E8">
        <w:rPr>
          <w:color w:val="000000"/>
          <w:sz w:val="16"/>
          <w:lang w:val="ca-ES"/>
        </w:rPr>
        <w:t>febrer</w:t>
      </w:r>
      <w:r>
        <w:rPr>
          <w:color w:val="000000"/>
          <w:sz w:val="16"/>
          <w:lang w:val="ca-ES"/>
        </w:rPr>
        <w:t xml:space="preserve"> de 2022).</w:t>
      </w:r>
    </w:p>
    <w:p w14:paraId="566C09BD" w14:textId="1BFB433B" w:rsidR="00F36298" w:rsidRPr="00F36298" w:rsidRDefault="00F36298" w:rsidP="006B5004">
      <w:pPr>
        <w:numPr>
          <w:ilvl w:val="0"/>
          <w:numId w:val="3"/>
        </w:numPr>
        <w:spacing w:line="240" w:lineRule="auto"/>
        <w:rPr>
          <w:color w:val="000000"/>
          <w:sz w:val="16"/>
          <w:lang w:val="ca-ES"/>
        </w:rPr>
      </w:pPr>
      <w:bookmarkStart w:id="4" w:name="_Ref96786440"/>
      <w:r w:rsidRPr="00882417">
        <w:rPr>
          <w:color w:val="000000"/>
          <w:sz w:val="16"/>
          <w:lang w:val="ca-ES"/>
        </w:rPr>
        <w:t>"Flutter Documentation". Flutter - Build apps for any screen. https://flutter.dev/learn (</w:t>
      </w:r>
      <w:r>
        <w:rPr>
          <w:color w:val="000000"/>
          <w:sz w:val="16"/>
          <w:lang w:val="ca-ES"/>
        </w:rPr>
        <w:t>accedit el 17 de febrer</w:t>
      </w:r>
      <w:r w:rsidRPr="00882417">
        <w:rPr>
          <w:color w:val="000000"/>
          <w:sz w:val="16"/>
          <w:lang w:val="ca-ES"/>
        </w:rPr>
        <w:t xml:space="preserve"> de 2022).</w:t>
      </w:r>
      <w:bookmarkEnd w:id="4"/>
    </w:p>
    <w:p w14:paraId="6B510CDA" w14:textId="20CD6ED5" w:rsidR="00657D6D" w:rsidRPr="00657D6D" w:rsidRDefault="00657D6D" w:rsidP="006B5004">
      <w:pPr>
        <w:pStyle w:val="Prrafodelista"/>
        <w:numPr>
          <w:ilvl w:val="0"/>
          <w:numId w:val="3"/>
        </w:numPr>
        <w:rPr>
          <w:color w:val="000000"/>
          <w:sz w:val="16"/>
          <w:lang w:val="ca-ES"/>
        </w:rPr>
      </w:pPr>
      <w:r w:rsidRPr="00657D6D">
        <w:rPr>
          <w:color w:val="000000"/>
          <w:sz w:val="16"/>
          <w:lang w:val="ca-ES"/>
        </w:rPr>
        <w:t xml:space="preserve">"What is Scrum?" Scrum.org. https://www.scrum.org/resources/what-is-scrum (accedit el 20 de </w:t>
      </w:r>
      <w:r w:rsidR="00B570E8">
        <w:rPr>
          <w:color w:val="000000"/>
          <w:sz w:val="16"/>
          <w:lang w:val="ca-ES"/>
        </w:rPr>
        <w:t>febrer</w:t>
      </w:r>
      <w:r w:rsidRPr="00657D6D">
        <w:rPr>
          <w:color w:val="000000"/>
          <w:sz w:val="16"/>
          <w:lang w:val="ca-ES"/>
        </w:rPr>
        <w:t xml:space="preserve"> de 2022).</w:t>
      </w:r>
    </w:p>
    <w:p w14:paraId="687F64C7" w14:textId="18E51563" w:rsidR="00657D6D" w:rsidRDefault="00657D6D" w:rsidP="006B5004">
      <w:pPr>
        <w:pStyle w:val="Prrafodelista"/>
        <w:numPr>
          <w:ilvl w:val="0"/>
          <w:numId w:val="3"/>
        </w:numPr>
        <w:rPr>
          <w:color w:val="000000"/>
          <w:sz w:val="16"/>
          <w:lang w:val="ca-ES"/>
        </w:rPr>
      </w:pPr>
      <w:r w:rsidRPr="00657D6D">
        <w:rPr>
          <w:color w:val="000000"/>
          <w:sz w:val="16"/>
          <w:lang w:val="ca-ES"/>
        </w:rPr>
        <w:t xml:space="preserve">"Jira | Issue &amp; Project Tracking Software | Atlassian". Atlassian. https://www.atlassian.com/software/jira (accedit el 20 de </w:t>
      </w:r>
      <w:r w:rsidR="00B570E8">
        <w:rPr>
          <w:color w:val="000000"/>
          <w:sz w:val="16"/>
          <w:lang w:val="ca-ES"/>
        </w:rPr>
        <w:t>febrer</w:t>
      </w:r>
      <w:r w:rsidRPr="00657D6D">
        <w:rPr>
          <w:color w:val="000000"/>
          <w:sz w:val="16"/>
          <w:lang w:val="ca-ES"/>
        </w:rPr>
        <w:t xml:space="preserve"> de 2022).</w:t>
      </w:r>
    </w:p>
    <w:p w14:paraId="6E87FA1F" w14:textId="28BDA8D7" w:rsidR="00657D6D" w:rsidRPr="00657D6D" w:rsidRDefault="00657D6D" w:rsidP="006B5004">
      <w:pPr>
        <w:pStyle w:val="Prrafodelista"/>
        <w:numPr>
          <w:ilvl w:val="0"/>
          <w:numId w:val="3"/>
        </w:numPr>
        <w:rPr>
          <w:color w:val="000000"/>
          <w:sz w:val="16"/>
          <w:lang w:val="ca-ES"/>
        </w:rPr>
      </w:pPr>
      <w:r w:rsidRPr="00657D6D">
        <w:rPr>
          <w:color w:val="000000"/>
          <w:sz w:val="16"/>
          <w:lang w:val="ca-ES"/>
        </w:rPr>
        <w:t xml:space="preserve">"Notion - One workspace. Every team". Notion. https://www.notion.so/product (accedit el 20 de </w:t>
      </w:r>
      <w:r w:rsidR="00B570E8">
        <w:rPr>
          <w:color w:val="000000"/>
          <w:sz w:val="16"/>
          <w:lang w:val="ca-ES"/>
        </w:rPr>
        <w:t>febrer</w:t>
      </w:r>
      <w:r w:rsidRPr="00657D6D">
        <w:rPr>
          <w:color w:val="000000"/>
          <w:sz w:val="16"/>
          <w:lang w:val="ca-ES"/>
        </w:rPr>
        <w:t xml:space="preserve"> de 2022).</w:t>
      </w:r>
    </w:p>
    <w:p w14:paraId="079D7FA7" w14:textId="04942FC3" w:rsidR="00657D6D" w:rsidRPr="00657D6D" w:rsidRDefault="00657D6D" w:rsidP="006B5004">
      <w:pPr>
        <w:pStyle w:val="Prrafodelista"/>
        <w:numPr>
          <w:ilvl w:val="0"/>
          <w:numId w:val="3"/>
        </w:numPr>
        <w:rPr>
          <w:color w:val="000000"/>
          <w:sz w:val="16"/>
          <w:lang w:val="ca-ES"/>
        </w:rPr>
      </w:pPr>
      <w:r w:rsidRPr="00657D6D">
        <w:rPr>
          <w:color w:val="000000"/>
          <w:sz w:val="16"/>
          <w:lang w:val="ca-ES"/>
        </w:rPr>
        <w:t xml:space="preserve">"Build software better, together". GitHub. https://github.com/about (accedit el 20 de </w:t>
      </w:r>
      <w:r w:rsidR="00B570E8">
        <w:rPr>
          <w:color w:val="000000"/>
          <w:sz w:val="16"/>
          <w:lang w:val="ca-ES"/>
        </w:rPr>
        <w:t>febrer</w:t>
      </w:r>
      <w:r w:rsidRPr="00657D6D">
        <w:rPr>
          <w:color w:val="000000"/>
          <w:sz w:val="16"/>
          <w:lang w:val="ca-ES"/>
        </w:rPr>
        <w:t xml:space="preserve"> de 2022).</w:t>
      </w:r>
    </w:p>
    <w:p w14:paraId="306295E4" w14:textId="440B4537" w:rsidR="0016694B" w:rsidRPr="0016694B" w:rsidRDefault="00657D6D" w:rsidP="006B5004">
      <w:pPr>
        <w:numPr>
          <w:ilvl w:val="0"/>
          <w:numId w:val="3"/>
        </w:numPr>
        <w:spacing w:line="240" w:lineRule="auto"/>
        <w:rPr>
          <w:color w:val="000000"/>
          <w:sz w:val="16"/>
          <w:lang w:val="ca-ES"/>
        </w:rPr>
      </w:pPr>
      <w:r>
        <w:rPr>
          <w:color w:val="000000"/>
          <w:sz w:val="16"/>
          <w:lang w:val="ca-ES"/>
        </w:rPr>
        <w:t xml:space="preserve">“Meet Toggl. Three producs; One mission”. </w:t>
      </w:r>
      <w:hyperlink r:id="rId48" w:history="1">
        <w:r w:rsidRPr="00775F48">
          <w:rPr>
            <w:rStyle w:val="Hipervnculo"/>
            <w:rFonts w:ascii="Palatino" w:hAnsi="Palatino" w:cs="Times New Roman"/>
            <w:sz w:val="16"/>
            <w:lang w:val="ca-ES"/>
          </w:rPr>
          <w:t>https://toggl.com</w:t>
        </w:r>
      </w:hyperlink>
      <w:r>
        <w:rPr>
          <w:color w:val="000000"/>
          <w:sz w:val="16"/>
          <w:lang w:val="ca-ES"/>
        </w:rPr>
        <w:t xml:space="preserve"> (accedit el 20 de </w:t>
      </w:r>
      <w:r w:rsidR="00B570E8">
        <w:rPr>
          <w:color w:val="000000"/>
          <w:sz w:val="16"/>
          <w:lang w:val="ca-ES"/>
        </w:rPr>
        <w:t>febrer</w:t>
      </w:r>
      <w:r>
        <w:rPr>
          <w:color w:val="000000"/>
          <w:sz w:val="16"/>
          <w:lang w:val="ca-ES"/>
        </w:rPr>
        <w:t xml:space="preserve"> de 2022).</w:t>
      </w:r>
    </w:p>
    <w:p w14:paraId="3D721EE6" w14:textId="19EC2056" w:rsidR="006A25AD" w:rsidRDefault="00F36298" w:rsidP="006B5004">
      <w:pPr>
        <w:numPr>
          <w:ilvl w:val="0"/>
          <w:numId w:val="3"/>
        </w:numPr>
        <w:spacing w:line="240" w:lineRule="auto"/>
        <w:rPr>
          <w:color w:val="000000"/>
          <w:sz w:val="16"/>
          <w:lang w:val="ca-ES"/>
        </w:rPr>
      </w:pPr>
      <w:r>
        <w:rPr>
          <w:color w:val="000000"/>
          <w:sz w:val="16"/>
          <w:lang w:val="ca-ES"/>
        </w:rPr>
        <w:t xml:space="preserve">“Overview – Roboflow”. Roboflow. </w:t>
      </w:r>
      <w:hyperlink r:id="rId49" w:history="1">
        <w:r w:rsidRPr="00A502A5">
          <w:rPr>
            <w:rStyle w:val="Hipervnculo"/>
            <w:rFonts w:ascii="Palatino" w:hAnsi="Palatino" w:cs="Times New Roman"/>
            <w:sz w:val="16"/>
            <w:lang w:val="ca-ES"/>
          </w:rPr>
          <w:t>https://docs.roboflow.com</w:t>
        </w:r>
      </w:hyperlink>
      <w:r>
        <w:rPr>
          <w:color w:val="000000"/>
          <w:sz w:val="16"/>
          <w:lang w:val="ca-ES"/>
        </w:rPr>
        <w:t xml:space="preserve"> (accedit el 11 de març de 2022).</w:t>
      </w:r>
    </w:p>
    <w:p w14:paraId="63FA9960" w14:textId="793DDEA7" w:rsidR="006A25AD" w:rsidRDefault="00F36298" w:rsidP="006B5004">
      <w:pPr>
        <w:numPr>
          <w:ilvl w:val="0"/>
          <w:numId w:val="3"/>
        </w:numPr>
        <w:spacing w:line="240" w:lineRule="auto"/>
        <w:rPr>
          <w:color w:val="000000"/>
          <w:sz w:val="16"/>
          <w:lang w:val="ca-ES"/>
        </w:rPr>
      </w:pPr>
      <w:r>
        <w:rPr>
          <w:color w:val="000000"/>
          <w:sz w:val="16"/>
          <w:lang w:val="ca-ES"/>
        </w:rPr>
        <w:t xml:space="preserve">“Weights &amp; Biases”. WandB. </w:t>
      </w:r>
      <w:hyperlink r:id="rId50" w:history="1">
        <w:r w:rsidRPr="00A502A5">
          <w:rPr>
            <w:rStyle w:val="Hipervnculo"/>
            <w:rFonts w:ascii="Palatino" w:hAnsi="Palatino" w:cs="Times New Roman"/>
            <w:sz w:val="16"/>
            <w:lang w:val="ca-ES"/>
          </w:rPr>
          <w:t>https://docs.wandb.ai</w:t>
        </w:r>
      </w:hyperlink>
      <w:r>
        <w:rPr>
          <w:color w:val="000000"/>
          <w:sz w:val="16"/>
          <w:lang w:val="ca-ES"/>
        </w:rPr>
        <w:t xml:space="preserve"> (accedit el 14 de març de 2022).</w:t>
      </w:r>
    </w:p>
    <w:p w14:paraId="2CD97B0B" w14:textId="3CD9EF44" w:rsidR="006A25AD" w:rsidRDefault="00F36298" w:rsidP="006B5004">
      <w:pPr>
        <w:numPr>
          <w:ilvl w:val="0"/>
          <w:numId w:val="3"/>
        </w:numPr>
        <w:spacing w:line="240" w:lineRule="auto"/>
        <w:ind w:left="720" w:hanging="720"/>
        <w:rPr>
          <w:color w:val="000000"/>
          <w:sz w:val="16"/>
          <w:lang w:val="ca-ES"/>
        </w:rPr>
      </w:pPr>
      <w:r>
        <w:rPr>
          <w:color w:val="000000"/>
          <w:sz w:val="16"/>
          <w:lang w:val="ca-ES"/>
        </w:rPr>
        <w:t xml:space="preserve">Tflite Package. </w:t>
      </w:r>
      <w:hyperlink r:id="rId51" w:history="1">
        <w:r w:rsidRPr="00A502A5">
          <w:rPr>
            <w:rStyle w:val="Hipervnculo"/>
            <w:rFonts w:ascii="Palatino" w:hAnsi="Palatino" w:cs="Times New Roman"/>
            <w:sz w:val="16"/>
            <w:lang w:val="ca-ES"/>
          </w:rPr>
          <w:t>https://pub.dev/packages/tflite</w:t>
        </w:r>
      </w:hyperlink>
      <w:r>
        <w:rPr>
          <w:color w:val="000000"/>
          <w:sz w:val="16"/>
          <w:lang w:val="ca-ES"/>
        </w:rPr>
        <w:t xml:space="preserve"> (accedit el 14</w:t>
      </w:r>
      <w:r w:rsidR="00AE3E66">
        <w:rPr>
          <w:color w:val="000000"/>
          <w:sz w:val="16"/>
          <w:lang w:val="ca-ES"/>
        </w:rPr>
        <w:t xml:space="preserve"> </w:t>
      </w:r>
      <w:r>
        <w:rPr>
          <w:color w:val="000000"/>
          <w:sz w:val="16"/>
          <w:lang w:val="ca-ES"/>
        </w:rPr>
        <w:t>de març de 2022).</w:t>
      </w:r>
    </w:p>
    <w:p w14:paraId="17B2C04A" w14:textId="18456CE5" w:rsidR="00B81F22" w:rsidRDefault="005F71EA" w:rsidP="006B5004">
      <w:pPr>
        <w:numPr>
          <w:ilvl w:val="0"/>
          <w:numId w:val="3"/>
        </w:numPr>
        <w:spacing w:line="240" w:lineRule="auto"/>
        <w:rPr>
          <w:color w:val="000000"/>
          <w:sz w:val="16"/>
          <w:lang w:val="ca-ES"/>
        </w:rPr>
      </w:pPr>
      <w:r>
        <w:rPr>
          <w:color w:val="000000"/>
          <w:sz w:val="16"/>
          <w:lang w:val="ca-ES"/>
        </w:rPr>
        <w:t xml:space="preserve">Tflite_flutter Package. </w:t>
      </w:r>
      <w:hyperlink r:id="rId52" w:history="1">
        <w:r w:rsidRPr="00A502A5">
          <w:rPr>
            <w:rStyle w:val="Hipervnculo"/>
            <w:rFonts w:ascii="Palatino" w:hAnsi="Palatino" w:cs="Times New Roman"/>
            <w:sz w:val="16"/>
            <w:lang w:val="ca-ES"/>
          </w:rPr>
          <w:t>https://pub.dev/packages/tflite_flutter</w:t>
        </w:r>
      </w:hyperlink>
      <w:r>
        <w:rPr>
          <w:color w:val="000000"/>
          <w:sz w:val="16"/>
          <w:lang w:val="ca-ES"/>
        </w:rPr>
        <w:t xml:space="preserve"> (accedit el 17 de març).</w:t>
      </w:r>
    </w:p>
    <w:p w14:paraId="3A6F4E4E" w14:textId="414CA41B" w:rsidR="00DE659B" w:rsidRDefault="00DE659B" w:rsidP="006B5004">
      <w:pPr>
        <w:numPr>
          <w:ilvl w:val="0"/>
          <w:numId w:val="3"/>
        </w:numPr>
        <w:spacing w:line="240" w:lineRule="auto"/>
        <w:rPr>
          <w:color w:val="000000"/>
          <w:sz w:val="16"/>
          <w:lang w:val="ca-ES"/>
        </w:rPr>
      </w:pPr>
      <w:r>
        <w:rPr>
          <w:color w:val="000000"/>
          <w:sz w:val="16"/>
          <w:lang w:val="ca-ES"/>
        </w:rPr>
        <w:t xml:space="preserve">Tflite_flutter_helper Package. </w:t>
      </w:r>
      <w:hyperlink r:id="rId53" w:history="1">
        <w:r w:rsidRPr="008E344D">
          <w:rPr>
            <w:rStyle w:val="Hipervnculo"/>
            <w:rFonts w:ascii="Palatino" w:hAnsi="Palatino" w:cs="Times New Roman"/>
            <w:sz w:val="16"/>
            <w:lang w:val="ca-ES"/>
          </w:rPr>
          <w:t>https://pub.dev/packages/tflite_flutter_helper</w:t>
        </w:r>
      </w:hyperlink>
      <w:r>
        <w:rPr>
          <w:color w:val="000000"/>
          <w:sz w:val="16"/>
          <w:lang w:val="ca-ES"/>
        </w:rPr>
        <w:t xml:space="preserve"> (accedit el 27 de març de 2022). </w:t>
      </w:r>
    </w:p>
    <w:p w14:paraId="34407EAB" w14:textId="3F7F5A5E" w:rsidR="004D1E27" w:rsidRDefault="004D1E27" w:rsidP="004D1E27">
      <w:pPr>
        <w:numPr>
          <w:ilvl w:val="0"/>
          <w:numId w:val="3"/>
        </w:numPr>
        <w:spacing w:line="240" w:lineRule="auto"/>
        <w:rPr>
          <w:color w:val="000000"/>
          <w:sz w:val="16"/>
          <w:lang w:val="ca-ES"/>
        </w:rPr>
      </w:pPr>
      <w:r>
        <w:rPr>
          <w:color w:val="000000"/>
          <w:sz w:val="16"/>
          <w:lang w:val="ca-ES"/>
        </w:rPr>
        <w:t xml:space="preserve">“Tesseract OCR: Text localization and detection”. Tesseract. </w:t>
      </w:r>
      <w:hyperlink r:id="rId54" w:history="1">
        <w:r w:rsidRPr="00CC3B14">
          <w:rPr>
            <w:rStyle w:val="Hipervnculo"/>
            <w:rFonts w:ascii="Palatino" w:hAnsi="Palatino" w:cs="Times New Roman"/>
            <w:sz w:val="16"/>
            <w:lang w:val="ca-ES"/>
          </w:rPr>
          <w:t>https://pyimagesearch.com/2020/05/25/tesseract-ocr-text-localization-and-detection/</w:t>
        </w:r>
      </w:hyperlink>
      <w:r>
        <w:rPr>
          <w:color w:val="000000"/>
          <w:sz w:val="16"/>
          <w:lang w:val="ca-ES"/>
        </w:rPr>
        <w:t xml:space="preserve"> (accedit el 20 d’abril de 2022).</w:t>
      </w:r>
    </w:p>
    <w:p w14:paraId="13BA8DC3" w14:textId="3D094725" w:rsidR="004D1E27" w:rsidRPr="004D1E27" w:rsidRDefault="004D1E27" w:rsidP="004D1E27">
      <w:pPr>
        <w:numPr>
          <w:ilvl w:val="0"/>
          <w:numId w:val="3"/>
        </w:numPr>
        <w:spacing w:line="240" w:lineRule="auto"/>
        <w:rPr>
          <w:color w:val="000000"/>
          <w:sz w:val="16"/>
          <w:lang w:val="ca-ES"/>
        </w:rPr>
      </w:pPr>
      <w:r>
        <w:rPr>
          <w:color w:val="000000"/>
          <w:sz w:val="16"/>
          <w:lang w:val="ca-ES"/>
        </w:rPr>
        <w:t xml:space="preserve">EasyOCR. </w:t>
      </w:r>
      <w:hyperlink r:id="rId55" w:history="1">
        <w:r w:rsidRPr="00CC3B14">
          <w:rPr>
            <w:rStyle w:val="Hipervnculo"/>
            <w:rFonts w:ascii="Palatino" w:hAnsi="Palatino" w:cs="Times New Roman"/>
            <w:sz w:val="16"/>
            <w:lang w:val="ca-ES"/>
          </w:rPr>
          <w:t>https://github.com/JaidedAI/EasyOCR</w:t>
        </w:r>
      </w:hyperlink>
      <w:r>
        <w:rPr>
          <w:color w:val="000000"/>
          <w:sz w:val="16"/>
          <w:lang w:val="ca-ES"/>
        </w:rPr>
        <w:t xml:space="preserve"> (accedit el 20 d’abril de 2022).</w:t>
      </w:r>
    </w:p>
    <w:p w14:paraId="4D66E62C" w14:textId="53A8E1E5" w:rsidR="00964548" w:rsidRDefault="00D23AB1" w:rsidP="006B5004">
      <w:pPr>
        <w:numPr>
          <w:ilvl w:val="0"/>
          <w:numId w:val="3"/>
        </w:numPr>
        <w:spacing w:line="240" w:lineRule="auto"/>
        <w:rPr>
          <w:color w:val="000000"/>
          <w:sz w:val="16"/>
          <w:lang w:val="ca-ES"/>
        </w:rPr>
      </w:pPr>
      <w:r>
        <w:rPr>
          <w:color w:val="000000"/>
          <w:sz w:val="16"/>
          <w:lang w:val="ca-ES"/>
        </w:rPr>
        <w:t xml:space="preserve">ML-Kit. </w:t>
      </w:r>
      <w:hyperlink r:id="rId56" w:history="1">
        <w:r w:rsidRPr="00503CAF">
          <w:rPr>
            <w:rStyle w:val="Hipervnculo"/>
            <w:rFonts w:ascii="Palatino" w:hAnsi="Palatino" w:cs="Times New Roman"/>
            <w:sz w:val="16"/>
            <w:lang w:val="ca-ES"/>
          </w:rPr>
          <w:t>https://developers.google.com/ml-kit</w:t>
        </w:r>
      </w:hyperlink>
      <w:r>
        <w:rPr>
          <w:color w:val="000000"/>
          <w:sz w:val="16"/>
          <w:lang w:val="ca-ES"/>
        </w:rPr>
        <w:t xml:space="preserve"> (accedit el 21 d’abril de 2022).</w:t>
      </w:r>
    </w:p>
    <w:p w14:paraId="48FD9233" w14:textId="263B2616" w:rsidR="00D23AB1" w:rsidRPr="00D23AB1" w:rsidRDefault="00D23AB1" w:rsidP="00D23AB1">
      <w:pPr>
        <w:numPr>
          <w:ilvl w:val="0"/>
          <w:numId w:val="3"/>
        </w:numPr>
        <w:spacing w:line="240" w:lineRule="auto"/>
        <w:rPr>
          <w:color w:val="000000"/>
          <w:sz w:val="16"/>
          <w:lang w:val="ca-ES"/>
        </w:rPr>
      </w:pPr>
      <w:r>
        <w:rPr>
          <w:color w:val="000000"/>
          <w:sz w:val="16"/>
          <w:lang w:val="ca-ES"/>
        </w:rPr>
        <w:t xml:space="preserve">Keras-OCR. </w:t>
      </w:r>
      <w:hyperlink r:id="rId57" w:history="1">
        <w:r w:rsidRPr="00CC3B14">
          <w:rPr>
            <w:rStyle w:val="Hipervnculo"/>
            <w:rFonts w:ascii="Palatino" w:hAnsi="Palatino" w:cs="Times New Roman"/>
            <w:sz w:val="16"/>
            <w:lang w:val="ca-ES"/>
          </w:rPr>
          <w:t>https://github.com/faustomorales/keras-ocr</w:t>
        </w:r>
      </w:hyperlink>
      <w:r>
        <w:rPr>
          <w:color w:val="000000"/>
          <w:sz w:val="16"/>
          <w:lang w:val="ca-ES"/>
        </w:rPr>
        <w:t xml:space="preserve"> (accedit el 21 d’abril de 2022).</w:t>
      </w:r>
    </w:p>
    <w:p w14:paraId="22B64DBC" w14:textId="1A6813B1" w:rsidR="00915EAF" w:rsidRPr="000B29DE" w:rsidRDefault="00C47275" w:rsidP="00915EAF">
      <w:pPr>
        <w:numPr>
          <w:ilvl w:val="0"/>
          <w:numId w:val="3"/>
        </w:numPr>
        <w:spacing w:line="240" w:lineRule="auto"/>
        <w:rPr>
          <w:color w:val="000000"/>
          <w:sz w:val="16"/>
          <w:szCs w:val="16"/>
          <w:lang w:val="ca-ES"/>
        </w:rPr>
      </w:pPr>
      <w:r w:rsidRPr="004D1E27">
        <w:rPr>
          <w:sz w:val="16"/>
          <w:szCs w:val="16"/>
          <w:lang w:val="ca-ES"/>
        </w:rPr>
        <w:t xml:space="preserve">“OCR engine Comparison – Tesseract vs EasyOCR”. </w:t>
      </w:r>
      <w:hyperlink r:id="rId58" w:history="1">
        <w:r w:rsidRPr="004D1E27">
          <w:rPr>
            <w:rStyle w:val="Hipervnculo"/>
            <w:rFonts w:ascii="Palatino" w:hAnsi="Palatino" w:cs="Times New Roman"/>
            <w:sz w:val="16"/>
            <w:szCs w:val="16"/>
            <w:lang w:val="ca-ES"/>
          </w:rPr>
          <w:t>https://medium.com/swlh/ocr-engine-comparison-tesseract-vs-easyocr-729be893d3ae</w:t>
        </w:r>
      </w:hyperlink>
      <w:r w:rsidRPr="004D1E27">
        <w:rPr>
          <w:sz w:val="16"/>
          <w:szCs w:val="16"/>
          <w:lang w:val="ca-ES"/>
        </w:rPr>
        <w:t xml:space="preserve"> (accedit el 21 d’abnril de 2022).</w:t>
      </w:r>
    </w:p>
    <w:p w14:paraId="72E952A3" w14:textId="091405D0" w:rsidR="00915EAF" w:rsidRPr="00915EAF" w:rsidRDefault="00915EAF" w:rsidP="00915EAF">
      <w:pPr>
        <w:spacing w:line="240" w:lineRule="auto"/>
        <w:rPr>
          <w:color w:val="000000"/>
          <w:sz w:val="16"/>
          <w:szCs w:val="16"/>
          <w:lang w:val="ca-ES"/>
        </w:rPr>
        <w:sectPr w:rsidR="00915EAF" w:rsidRPr="00915EAF" w:rsidSect="00915EAF">
          <w:headerReference w:type="even" r:id="rId59"/>
          <w:headerReference w:type="default" r:id="rId60"/>
          <w:type w:val="continuous"/>
          <w:pgSz w:w="11340" w:h="15480" w:code="1"/>
          <w:pgMar w:top="1196" w:right="607" w:bottom="357" w:left="720" w:header="607" w:footer="74" w:gutter="0"/>
          <w:paperSrc w:first="261" w:other="261"/>
          <w:cols w:num="2" w:space="240"/>
        </w:sectPr>
      </w:pPr>
    </w:p>
    <w:p w14:paraId="7C14226F" w14:textId="77777777" w:rsidR="00D23AB1" w:rsidRPr="00915EAF" w:rsidRDefault="00D23AB1" w:rsidP="000B29DE">
      <w:pPr>
        <w:pStyle w:val="Ttulo1"/>
        <w:ind w:left="0" w:firstLine="0"/>
        <w:jc w:val="both"/>
        <w:rPr>
          <w:noProof/>
          <w:lang w:val="es-ES"/>
        </w:rPr>
        <w:sectPr w:rsidR="00D23AB1" w:rsidRPr="00915EAF" w:rsidSect="00915EAF">
          <w:type w:val="continuous"/>
          <w:pgSz w:w="11340" w:h="15480" w:code="1"/>
          <w:pgMar w:top="1196" w:right="607" w:bottom="357" w:left="720" w:header="607" w:footer="74" w:gutter="0"/>
          <w:paperSrc w:first="261" w:other="261"/>
          <w:cols w:num="2" w:space="240"/>
        </w:sectPr>
      </w:pPr>
    </w:p>
    <w:tbl>
      <w:tblPr>
        <w:tblStyle w:val="Tablaconcuadrcula"/>
        <w:tblpPr w:leftFromText="141" w:rightFromText="141" w:vertAnchor="text" w:horzAnchor="margin" w:tblpXSpec="right" w:tblpY="689"/>
        <w:tblW w:w="4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tblGrid>
      <w:tr w:rsidR="00FC505D" w:rsidRPr="005947C3" w14:paraId="2B22BDF0" w14:textId="77777777" w:rsidTr="00FC505D">
        <w:trPr>
          <w:trHeight w:val="4384"/>
        </w:trPr>
        <w:tc>
          <w:tcPr>
            <w:tcW w:w="4928" w:type="dxa"/>
          </w:tcPr>
          <w:p w14:paraId="359EE0CC" w14:textId="77777777" w:rsidR="00FC505D" w:rsidRDefault="00FC505D" w:rsidP="00FC505D">
            <w:pPr>
              <w:pStyle w:val="PARAGRAPH"/>
              <w:ind w:firstLine="0"/>
              <w:rPr>
                <w:lang w:val="ca-ES"/>
              </w:rPr>
            </w:pPr>
            <w:r>
              <w:rPr>
                <w:noProof/>
                <w:lang w:val="ca-ES"/>
              </w:rPr>
              <w:lastRenderedPageBreak/>
              <w:drawing>
                <wp:anchor distT="0" distB="0" distL="114300" distR="114300" simplePos="0" relativeHeight="251664384" behindDoc="1" locked="0" layoutInCell="1" allowOverlap="1" wp14:anchorId="71BB7993" wp14:editId="6B5334DC">
                  <wp:simplePos x="0" y="0"/>
                  <wp:positionH relativeFrom="column">
                    <wp:posOffset>1494790</wp:posOffset>
                  </wp:positionH>
                  <wp:positionV relativeFrom="paragraph">
                    <wp:posOffset>-1905</wp:posOffset>
                  </wp:positionV>
                  <wp:extent cx="1431925" cy="2924175"/>
                  <wp:effectExtent l="0" t="0" r="0" b="0"/>
                  <wp:wrapTight wrapText="bothSides">
                    <wp:wrapPolygon edited="0">
                      <wp:start x="0" y="0"/>
                      <wp:lineTo x="0" y="21530"/>
                      <wp:lineTo x="21265" y="21530"/>
                      <wp:lineTo x="21265" y="0"/>
                      <wp:lineTo x="0" y="0"/>
                    </wp:wrapPolygon>
                  </wp:wrapTight>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657" b="2067"/>
                          <a:stretch/>
                        </pic:blipFill>
                        <pic:spPr bwMode="auto">
                          <a:xfrm>
                            <a:off x="0" y="0"/>
                            <a:ext cx="1431925" cy="2924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ca-ES"/>
              </w:rPr>
              <w:drawing>
                <wp:anchor distT="0" distB="0" distL="114300" distR="114300" simplePos="0" relativeHeight="251663360" behindDoc="1" locked="0" layoutInCell="1" allowOverlap="1" wp14:anchorId="265D2D66" wp14:editId="721FBFCC">
                  <wp:simplePos x="0" y="0"/>
                  <wp:positionH relativeFrom="column">
                    <wp:posOffset>-39370</wp:posOffset>
                  </wp:positionH>
                  <wp:positionV relativeFrom="paragraph">
                    <wp:posOffset>-1905</wp:posOffset>
                  </wp:positionV>
                  <wp:extent cx="1439545" cy="2924175"/>
                  <wp:effectExtent l="0" t="0" r="0" b="0"/>
                  <wp:wrapTight wrapText="bothSides">
                    <wp:wrapPolygon edited="0">
                      <wp:start x="0" y="0"/>
                      <wp:lineTo x="0" y="21530"/>
                      <wp:lineTo x="21438" y="21530"/>
                      <wp:lineTo x="21438" y="0"/>
                      <wp:lineTo x="0" y="0"/>
                    </wp:wrapPolygon>
                  </wp:wrapTight>
                  <wp:docPr id="9"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Interfaz de usuario gráfica&#10;&#10;Descripción generada automáticament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493" b="1848"/>
                          <a:stretch/>
                        </pic:blipFill>
                        <pic:spPr bwMode="auto">
                          <a:xfrm>
                            <a:off x="0" y="0"/>
                            <a:ext cx="1439545" cy="2924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C505D" w:rsidRPr="005947C3" w14:paraId="4096BC1D" w14:textId="77777777" w:rsidTr="00FC505D">
        <w:tc>
          <w:tcPr>
            <w:tcW w:w="4928" w:type="dxa"/>
          </w:tcPr>
          <w:p w14:paraId="6EDD7321" w14:textId="32F6F61A" w:rsidR="00FC505D" w:rsidRDefault="00FC505D" w:rsidP="00FC505D">
            <w:pPr>
              <w:pStyle w:val="PARAGRAPH"/>
              <w:ind w:firstLine="0"/>
              <w:rPr>
                <w:lang w:val="ca-ES"/>
              </w:rPr>
            </w:pPr>
            <w:r>
              <w:rPr>
                <w:noProof/>
                <w:lang w:val="ca-ES"/>
              </w:rPr>
              <w:drawing>
                <wp:anchor distT="0" distB="0" distL="114300" distR="114300" simplePos="0" relativeHeight="251666432" behindDoc="1" locked="0" layoutInCell="1" allowOverlap="1" wp14:anchorId="1A96173E" wp14:editId="470DFA42">
                  <wp:simplePos x="0" y="0"/>
                  <wp:positionH relativeFrom="column">
                    <wp:posOffset>1486535</wp:posOffset>
                  </wp:positionH>
                  <wp:positionV relativeFrom="paragraph">
                    <wp:posOffset>63500</wp:posOffset>
                  </wp:positionV>
                  <wp:extent cx="1440180" cy="2917190"/>
                  <wp:effectExtent l="0" t="0" r="0" b="0"/>
                  <wp:wrapTight wrapText="bothSides">
                    <wp:wrapPolygon edited="0">
                      <wp:start x="0" y="0"/>
                      <wp:lineTo x="0" y="21440"/>
                      <wp:lineTo x="21429" y="21440"/>
                      <wp:lineTo x="21429" y="0"/>
                      <wp:lineTo x="0" y="0"/>
                    </wp:wrapPolygon>
                  </wp:wrapTight>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447" b="2017"/>
                          <a:stretch/>
                        </pic:blipFill>
                        <pic:spPr bwMode="auto">
                          <a:xfrm>
                            <a:off x="0" y="0"/>
                            <a:ext cx="1440180" cy="2917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ca-ES"/>
              </w:rPr>
              <w:drawing>
                <wp:anchor distT="0" distB="0" distL="114300" distR="114300" simplePos="0" relativeHeight="251665408" behindDoc="1" locked="0" layoutInCell="1" allowOverlap="1" wp14:anchorId="0DC2047A" wp14:editId="7E468745">
                  <wp:simplePos x="0" y="0"/>
                  <wp:positionH relativeFrom="column">
                    <wp:posOffset>-39370</wp:posOffset>
                  </wp:positionH>
                  <wp:positionV relativeFrom="paragraph">
                    <wp:posOffset>63500</wp:posOffset>
                  </wp:positionV>
                  <wp:extent cx="1439545" cy="2917190"/>
                  <wp:effectExtent l="0" t="0" r="0" b="0"/>
                  <wp:wrapTight wrapText="bothSides">
                    <wp:wrapPolygon edited="0">
                      <wp:start x="0" y="0"/>
                      <wp:lineTo x="0" y="21440"/>
                      <wp:lineTo x="21438" y="21440"/>
                      <wp:lineTo x="21438" y="0"/>
                      <wp:lineTo x="0" y="0"/>
                    </wp:wrapPolygon>
                  </wp:wrapTight>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292" b="2097"/>
                          <a:stretch/>
                        </pic:blipFill>
                        <pic:spPr bwMode="auto">
                          <a:xfrm>
                            <a:off x="0" y="0"/>
                            <a:ext cx="1439545" cy="2917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F3070A3" w14:textId="5DDB0C37" w:rsidR="00FC1010" w:rsidRPr="00FC1010" w:rsidRDefault="0078758C" w:rsidP="00FC505D">
      <w:pPr>
        <w:pStyle w:val="Ttulo1"/>
        <w:ind w:left="0" w:firstLine="0"/>
        <w:rPr>
          <w:lang w:val="ca-ES"/>
        </w:rPr>
      </w:pPr>
      <w:r w:rsidRPr="007738A2">
        <w:rPr>
          <w:lang w:val="ca-ES"/>
        </w:rPr>
        <w:t>A</w:t>
      </w:r>
      <w:r>
        <w:rPr>
          <w:lang w:val="ca-ES"/>
        </w:rPr>
        <w:t>pèndix 1</w:t>
      </w:r>
      <w:r w:rsidR="007738A2" w:rsidRPr="007738A2">
        <w:rPr>
          <w:lang w:val="ca-ES"/>
        </w:rPr>
        <w:t xml:space="preserve">. </w:t>
      </w:r>
      <w:r w:rsidR="00FC505D">
        <w:rPr>
          <w:lang w:val="ca-ES"/>
        </w:rPr>
        <w:t>Validacions dels models</w:t>
      </w:r>
    </w:p>
    <w:p w14:paraId="10BDC113" w14:textId="43F37547" w:rsidR="00D9638E" w:rsidRDefault="00492F0B" w:rsidP="00936485">
      <w:pPr>
        <w:pStyle w:val="Ttulo1"/>
        <w:rPr>
          <w:lang w:val="ca-ES"/>
        </w:rPr>
        <w:sectPr w:rsidR="00D9638E" w:rsidSect="00767F30">
          <w:type w:val="continuous"/>
          <w:pgSz w:w="11340" w:h="15480" w:code="1"/>
          <w:pgMar w:top="1196" w:right="607" w:bottom="357" w:left="720" w:header="607" w:footer="74" w:gutter="0"/>
          <w:paperSrc w:first="261" w:other="261"/>
          <w:cols w:num="2" w:space="240"/>
        </w:sectPr>
      </w:pPr>
      <w:r>
        <w:rPr>
          <w:lang w:val="ca-ES"/>
        </w:rPr>
        <w:t xml:space="preserve"> </w:t>
      </w:r>
      <w:r w:rsidR="0078758C">
        <w:rPr>
          <w:lang w:val="ca-ES"/>
        </w:rPr>
        <w:t xml:space="preserve">Apèndix </w:t>
      </w:r>
      <w:r>
        <w:rPr>
          <w:lang w:val="ca-ES"/>
        </w:rPr>
        <w:t>2. Procés d’ús de l’aplicació</w:t>
      </w:r>
    </w:p>
    <w:p w14:paraId="3F0044F9" w14:textId="77777777" w:rsidR="00FC505D" w:rsidRDefault="00FC505D" w:rsidP="004C4FD5">
      <w:pPr>
        <w:pStyle w:val="PARAGRAPHnoindent"/>
        <w:jc w:val="left"/>
        <w:rPr>
          <w:lang w:val="ca-ES"/>
        </w:rPr>
      </w:pPr>
    </w:p>
    <w:p w14:paraId="27ED8075" w14:textId="15E64C0D" w:rsidR="004F2346" w:rsidRPr="004C4FD5" w:rsidRDefault="00D9638E" w:rsidP="004C4FD5">
      <w:pPr>
        <w:pStyle w:val="PARAGRAPHnoindent"/>
        <w:jc w:val="left"/>
        <w:rPr>
          <w:lang w:val="ca-ES"/>
        </w:rPr>
      </w:pPr>
      <w:r>
        <w:rPr>
          <w:noProof/>
        </w:rPr>
        <w:drawing>
          <wp:anchor distT="0" distB="0" distL="114300" distR="114300" simplePos="0" relativeHeight="251645952" behindDoc="0" locked="0" layoutInCell="1" allowOverlap="1" wp14:anchorId="73A87FCF" wp14:editId="72C06557">
            <wp:simplePos x="0" y="0"/>
            <wp:positionH relativeFrom="margin">
              <wp:posOffset>0</wp:posOffset>
            </wp:positionH>
            <wp:positionV relativeFrom="margin">
              <wp:posOffset>383540</wp:posOffset>
            </wp:positionV>
            <wp:extent cx="2733675" cy="2695575"/>
            <wp:effectExtent l="0" t="0" r="0" b="0"/>
            <wp:wrapTopAndBottom/>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33675"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485">
        <w:rPr>
          <w:lang w:val="ca-ES"/>
        </w:rPr>
        <w:t>Ground truth</w:t>
      </w:r>
      <w:r w:rsidR="004C4FD5">
        <w:rPr>
          <w:lang w:val="ca-ES"/>
        </w:rPr>
        <w:t xml:space="preserve"> </w:t>
      </w:r>
      <w:r w:rsidR="00936485">
        <w:rPr>
          <w:lang w:val="ca-ES"/>
        </w:rPr>
        <w:t xml:space="preserve">dataset Object Detection </w:t>
      </w:r>
    </w:p>
    <w:p w14:paraId="3154236D" w14:textId="6E6080F9" w:rsidR="0051174B" w:rsidRDefault="00FC505D" w:rsidP="004C4FD5">
      <w:pPr>
        <w:pStyle w:val="PARAGRAPHnoindent"/>
        <w:jc w:val="left"/>
        <w:rPr>
          <w:lang w:val="ca-ES"/>
        </w:rPr>
      </w:pPr>
      <w:r>
        <w:rPr>
          <w:lang w:val="ca-ES"/>
        </w:rPr>
        <w:br/>
      </w:r>
      <w:r w:rsidR="00D9638E">
        <w:rPr>
          <w:lang w:val="ca-ES"/>
        </w:rPr>
        <w:t>Predicció model YOLO</w:t>
      </w:r>
    </w:p>
    <w:p w14:paraId="16E29DE7" w14:textId="0862CB6B" w:rsidR="0051174B" w:rsidRDefault="00FC505D" w:rsidP="00FC505D">
      <w:pPr>
        <w:pStyle w:val="PARAGRAPHnoindent"/>
        <w:jc w:val="left"/>
        <w:rPr>
          <w:lang w:val="ca-ES"/>
        </w:rPr>
      </w:pPr>
      <w:r>
        <w:rPr>
          <w:lang w:val="ca-ES"/>
        </w:rPr>
        <w:br/>
      </w:r>
      <w:r w:rsidR="0051174B" w:rsidRPr="00FA439D">
        <w:rPr>
          <w:rFonts w:ascii="Palatino Linotype" w:hAnsi="Palatino Linotype"/>
          <w:noProof/>
          <w:color w:val="000000"/>
          <w:spacing w:val="-6"/>
          <w:lang w:val="ca-ES"/>
        </w:rPr>
        <w:drawing>
          <wp:anchor distT="0" distB="0" distL="114300" distR="114300" simplePos="0" relativeHeight="251648000" behindDoc="0" locked="0" layoutInCell="1" allowOverlap="1" wp14:anchorId="7CB9A377" wp14:editId="59FC9D6F">
            <wp:simplePos x="0" y="0"/>
            <wp:positionH relativeFrom="margin">
              <wp:posOffset>3810</wp:posOffset>
            </wp:positionH>
            <wp:positionV relativeFrom="margin">
              <wp:posOffset>6424295</wp:posOffset>
            </wp:positionV>
            <wp:extent cx="2681605" cy="2143760"/>
            <wp:effectExtent l="0" t="0" r="0" b="0"/>
            <wp:wrapTopAndBottom/>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rotWithShape="1">
                    <a:blip r:embed="rId66" cstate="print">
                      <a:extLst>
                        <a:ext uri="{28A0092B-C50C-407E-A947-70E740481C1C}">
                          <a14:useLocalDpi xmlns:a14="http://schemas.microsoft.com/office/drawing/2010/main" val="0"/>
                        </a:ext>
                      </a:extLst>
                    </a:blip>
                    <a:srcRect b="16515"/>
                    <a:stretch/>
                  </pic:blipFill>
                  <pic:spPr bwMode="auto">
                    <a:xfrm>
                      <a:off x="0" y="0"/>
                      <a:ext cx="2681605" cy="2143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9638E">
        <w:rPr>
          <w:noProof/>
        </w:rPr>
        <w:drawing>
          <wp:anchor distT="0" distB="0" distL="114300" distR="114300" simplePos="0" relativeHeight="251646976" behindDoc="0" locked="0" layoutInCell="1" allowOverlap="1" wp14:anchorId="7DA1A9F1" wp14:editId="4B309BA4">
            <wp:simplePos x="0" y="0"/>
            <wp:positionH relativeFrom="margin">
              <wp:posOffset>0</wp:posOffset>
            </wp:positionH>
            <wp:positionV relativeFrom="margin">
              <wp:posOffset>3412490</wp:posOffset>
            </wp:positionV>
            <wp:extent cx="2705100" cy="2705100"/>
            <wp:effectExtent l="0" t="0" r="0" b="0"/>
            <wp:wrapTopAndBottom/>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anchor>
        </w:drawing>
      </w:r>
      <w:r w:rsidR="0051174B">
        <w:rPr>
          <w:lang w:val="ca-ES"/>
        </w:rPr>
        <w:t>Predicció model MobileNet</w:t>
      </w:r>
    </w:p>
    <w:p w14:paraId="51227BDF" w14:textId="77777777" w:rsidR="00FC505D" w:rsidRPr="00FC505D" w:rsidRDefault="00FC505D" w:rsidP="00FC505D">
      <w:pPr>
        <w:pStyle w:val="PARAGRAPH"/>
        <w:rPr>
          <w:lang w:val="ca-ES"/>
        </w:rPr>
      </w:pPr>
    </w:p>
    <w:sectPr w:rsidR="00FC505D" w:rsidRPr="00FC505D" w:rsidSect="004C4FD5">
      <w:type w:val="continuous"/>
      <w:pgSz w:w="11340" w:h="15480" w:code="1"/>
      <w:pgMar w:top="1196" w:right="607" w:bottom="357" w:left="720" w:header="607" w:footer="74" w:gutter="0"/>
      <w:paperSrc w:first="261" w:other="261"/>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1B713" w14:textId="77777777" w:rsidR="006D44F6" w:rsidRDefault="006D44F6">
      <w:r>
        <w:separator/>
      </w:r>
    </w:p>
  </w:endnote>
  <w:endnote w:type="continuationSeparator" w:id="0">
    <w:p w14:paraId="0C3F74EA" w14:textId="77777777" w:rsidR="006D44F6" w:rsidRDefault="006D4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ProgramThree">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347A7" w14:textId="77777777" w:rsidR="00421A63" w:rsidRDefault="00421A63">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6A804" w14:textId="77777777" w:rsidR="00421A63" w:rsidRDefault="00421A63">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C7570" w14:textId="77777777" w:rsidR="00421A63" w:rsidRDefault="00421A63">
    <w:pPr>
      <w:pStyle w:val="Piedepgina"/>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36E2A" w14:textId="77777777" w:rsidR="006D44F6" w:rsidRDefault="006D44F6">
      <w:pPr>
        <w:pStyle w:val="TABLEROW"/>
        <w:jc w:val="left"/>
        <w:rPr>
          <w:position w:val="12"/>
          <w:sz w:val="20"/>
        </w:rPr>
      </w:pPr>
    </w:p>
  </w:footnote>
  <w:footnote w:type="continuationSeparator" w:id="0">
    <w:p w14:paraId="1C0D96A6" w14:textId="77777777" w:rsidR="006D44F6" w:rsidRDefault="006D44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4189" w14:textId="77777777" w:rsidR="00421A63" w:rsidRPr="00FD473C" w:rsidRDefault="00FC016F">
    <w:pPr>
      <w:pStyle w:val="Encabezado"/>
      <w:tabs>
        <w:tab w:val="clear" w:pos="10200"/>
        <w:tab w:val="right" w:pos="10320"/>
      </w:tabs>
      <w:spacing w:line="180" w:lineRule="exact"/>
      <w:rPr>
        <w:lang w:val="es-ES"/>
      </w:rPr>
    </w:pPr>
    <w:r>
      <w:fldChar w:fldCharType="begin"/>
    </w:r>
    <w:r w:rsidR="00421A63" w:rsidRPr="00FD473C">
      <w:rPr>
        <w:lang w:val="es-ES"/>
      </w:rPr>
      <w:instrText>PAGE</w:instrText>
    </w:r>
    <w:r>
      <w:fldChar w:fldCharType="separate"/>
    </w:r>
    <w:r w:rsidR="007738A2" w:rsidRPr="00FD473C">
      <w:rPr>
        <w:noProof/>
        <w:lang w:val="es-ES"/>
      </w:rPr>
      <w:t>3</w:t>
    </w:r>
    <w:r>
      <w:fldChar w:fldCharType="end"/>
    </w:r>
    <w:r w:rsidR="00421A63" w:rsidRPr="00FD473C">
      <w:rPr>
        <w:b/>
        <w:i/>
        <w:vanish/>
        <w:lang w:val="es-ES"/>
      </w:rPr>
      <w:t xml:space="preserve">   </w:t>
    </w:r>
    <w:r w:rsidR="00421A63" w:rsidRPr="00FD473C">
      <w:rPr>
        <w:i/>
        <w:caps w:val="0"/>
        <w:vanish/>
        <w:lang w:val="es-ES"/>
      </w:rPr>
      <w:t>even page</w:t>
    </w:r>
    <w:r w:rsidR="00421A63" w:rsidRPr="00FD473C">
      <w:rPr>
        <w:lang w:val="es-ES"/>
      </w:rPr>
      <w:tab/>
    </w:r>
    <w:r w:rsidR="007738A2" w:rsidRPr="00FD473C">
      <w:rPr>
        <w:lang w:val="es-ES"/>
      </w:rPr>
      <w:t>EE/UAB TFG: Títol del treball (abreviat si es llarg)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D6AD7" w14:textId="77777777" w:rsidR="00421A63" w:rsidRDefault="00421A63">
    <w:pPr>
      <w:pStyle w:val="Encabezado"/>
      <w:tabs>
        <w:tab w:val="clear" w:pos="10200"/>
        <w:tab w:val="right" w:pos="10320"/>
      </w:tabs>
      <w:spacing w:line="180" w:lineRule="exact"/>
    </w:pPr>
    <w:r>
      <w:t>AUTHOR:  TITLE</w:t>
    </w:r>
    <w:r>
      <w:tab/>
    </w:r>
    <w:r>
      <w:rPr>
        <w:i/>
        <w:caps w:val="0"/>
        <w:vanish/>
      </w:rPr>
      <w:t>odd page</w:t>
    </w:r>
    <w:r>
      <w:rPr>
        <w:caps w:val="0"/>
        <w:vanish/>
      </w:rPr>
      <w:t xml:space="preserve">    </w:t>
    </w:r>
    <w:r w:rsidR="00447975">
      <w:fldChar w:fldCharType="begin"/>
    </w:r>
    <w:r w:rsidR="00447975">
      <w:instrText>PAGE</w:instrText>
    </w:r>
    <w:r w:rsidR="00447975">
      <w:fldChar w:fldCharType="separate"/>
    </w:r>
    <w:r>
      <w:rPr>
        <w:noProof/>
      </w:rPr>
      <w:t>3</w:t>
    </w:r>
    <w:r w:rsidR="00447975">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58B4D" w14:textId="77777777" w:rsidR="00421A63" w:rsidRPr="00FD473C" w:rsidRDefault="00761949">
    <w:pPr>
      <w:pStyle w:val="Encabezado"/>
      <w:tabs>
        <w:tab w:val="clear" w:pos="10200"/>
        <w:tab w:val="right" w:pos="10320"/>
      </w:tabs>
      <w:spacing w:line="180" w:lineRule="exact"/>
      <w:rPr>
        <w:lang w:val="es-ES"/>
      </w:rPr>
    </w:pPr>
    <w:r w:rsidRPr="007738A2">
      <w:rPr>
        <w:lang w:val="ca-ES"/>
      </w:rPr>
      <w:t>TFG</w:t>
    </w:r>
    <w:r w:rsidR="00970741">
      <w:rPr>
        <w:lang w:val="ca-ES"/>
      </w:rPr>
      <w:t xml:space="preserve"> EN ENGINYERIA</w:t>
    </w:r>
    <w:r w:rsidR="00C14737" w:rsidRPr="007738A2">
      <w:rPr>
        <w:lang w:val="ca-ES"/>
      </w:rPr>
      <w:t xml:space="preserve"> informàtica</w:t>
    </w:r>
    <w:r w:rsidRPr="007738A2">
      <w:rPr>
        <w:lang w:val="ca-ES"/>
      </w:rPr>
      <w:t>, ESCOLA D’ENGINYERIA (EE), UNIversitat autònoma de barcelona (uab)</w:t>
    </w:r>
    <w:r w:rsidR="00421A63" w:rsidRPr="00FD473C">
      <w:rPr>
        <w:lang w:val="es-ES"/>
      </w:rPr>
      <w:tab/>
    </w:r>
    <w:r w:rsidR="00421A63" w:rsidRPr="00FD473C">
      <w:rPr>
        <w:b/>
        <w:caps w:val="0"/>
        <w:vanish/>
        <w:sz w:val="16"/>
        <w:lang w:val="es-ES"/>
      </w:rPr>
      <w:t>first page</w:t>
    </w:r>
    <w:r w:rsidR="00421A63" w:rsidRPr="00FD473C">
      <w:rPr>
        <w:caps w:val="0"/>
        <w:vanish/>
        <w:lang w:val="es-ES"/>
      </w:rPr>
      <w:t xml:space="preserve">   </w:t>
    </w:r>
    <w:r w:rsidR="00FC016F">
      <w:fldChar w:fldCharType="begin"/>
    </w:r>
    <w:r w:rsidR="00EC5AE2" w:rsidRPr="00FD473C">
      <w:rPr>
        <w:lang w:val="es-ES"/>
      </w:rPr>
      <w:instrText xml:space="preserve"> PAGE </w:instrText>
    </w:r>
    <w:r w:rsidR="00FC016F">
      <w:fldChar w:fldCharType="separate"/>
    </w:r>
    <w:r w:rsidR="00713202">
      <w:rPr>
        <w:noProof/>
        <w:lang w:val="es-ES"/>
      </w:rPr>
      <w:t>1</w:t>
    </w:r>
    <w:r w:rsidR="00FC016F">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27823" w14:textId="10FB8C8A" w:rsidR="00E12B17" w:rsidRPr="007738A2" w:rsidRDefault="00FC016F">
    <w:pPr>
      <w:pStyle w:val="Encabezado"/>
      <w:tabs>
        <w:tab w:val="clear" w:pos="10200"/>
        <w:tab w:val="right" w:pos="10320"/>
      </w:tabs>
      <w:spacing w:line="180" w:lineRule="exact"/>
      <w:rPr>
        <w:lang w:val="ca-ES"/>
      </w:rPr>
    </w:pPr>
    <w:r>
      <w:fldChar w:fldCharType="begin"/>
    </w:r>
    <w:r w:rsidR="00EC5AE2" w:rsidRPr="00FD473C">
      <w:rPr>
        <w:lang w:val="es-ES"/>
      </w:rPr>
      <w:instrText>PAGE</w:instrText>
    </w:r>
    <w:r>
      <w:fldChar w:fldCharType="separate"/>
    </w:r>
    <w:r w:rsidR="00713202">
      <w:rPr>
        <w:noProof/>
        <w:lang w:val="es-ES"/>
      </w:rPr>
      <w:t>2</w:t>
    </w:r>
    <w:r>
      <w:fldChar w:fldCharType="end"/>
    </w:r>
    <w:r w:rsidR="00E12B17" w:rsidRPr="00FD473C">
      <w:rPr>
        <w:b/>
        <w:i/>
        <w:vanish/>
        <w:lang w:val="es-ES"/>
      </w:rPr>
      <w:t xml:space="preserve">   </w:t>
    </w:r>
    <w:r w:rsidR="00E12B17" w:rsidRPr="00FD473C">
      <w:rPr>
        <w:i/>
        <w:caps w:val="0"/>
        <w:vanish/>
        <w:lang w:val="es-ES"/>
      </w:rPr>
      <w:t>even page</w:t>
    </w:r>
    <w:r w:rsidR="00E12B17" w:rsidRPr="00FD473C">
      <w:rPr>
        <w:lang w:val="es-ES"/>
      </w:rPr>
      <w:tab/>
    </w:r>
    <w:r w:rsidR="00235027" w:rsidRPr="007738A2">
      <w:rPr>
        <w:lang w:val="ca-ES"/>
      </w:rPr>
      <w:t>EE/UAB TFG</w:t>
    </w:r>
    <w:r w:rsidR="00026AD2">
      <w:rPr>
        <w:lang w:val="ca-ES"/>
      </w:rPr>
      <w:t xml:space="preserve"> Informàtica</w:t>
    </w:r>
    <w:r w:rsidR="009A76B1">
      <w:rPr>
        <w:lang w:val="ca-ES"/>
      </w:rPr>
      <w:t xml:space="preserve">: </w:t>
    </w:r>
    <w:r w:rsidR="00981B58">
      <w:rPr>
        <w:lang w:val="ca-ES"/>
      </w:rPr>
      <w:t>fluttercv</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3F993" w14:textId="276A7E1E" w:rsidR="00E12B17" w:rsidRPr="00981B58" w:rsidRDefault="00981B58">
    <w:pPr>
      <w:pStyle w:val="Encabezado"/>
      <w:tabs>
        <w:tab w:val="clear" w:pos="10200"/>
        <w:tab w:val="right" w:pos="10320"/>
      </w:tabs>
      <w:spacing w:line="180" w:lineRule="exact"/>
      <w:rPr>
        <w:lang w:val="es-ES"/>
      </w:rPr>
    </w:pPr>
    <w:r w:rsidRPr="00981B58">
      <w:rPr>
        <w:lang w:val="es-ES"/>
      </w:rPr>
      <w:t>Juan Carlos soriano v</w:t>
    </w:r>
    <w:r>
      <w:rPr>
        <w:lang w:val="es-ES"/>
      </w:rPr>
      <w:t>alle</w:t>
    </w:r>
    <w:r w:rsidR="00E12B17" w:rsidRPr="00981B58">
      <w:rPr>
        <w:lang w:val="es-ES"/>
      </w:rPr>
      <w:t xml:space="preserve">:  </w:t>
    </w:r>
    <w:r>
      <w:rPr>
        <w:lang w:val="ca-ES"/>
      </w:rPr>
      <w:t>Fluttercv</w:t>
    </w:r>
    <w:r w:rsidR="00E12B17" w:rsidRPr="00981B58">
      <w:rPr>
        <w:lang w:val="es-ES"/>
      </w:rPr>
      <w:tab/>
    </w:r>
    <w:r w:rsidR="00E12B17" w:rsidRPr="00981B58">
      <w:rPr>
        <w:i/>
        <w:caps w:val="0"/>
        <w:vanish/>
        <w:lang w:val="es-ES"/>
      </w:rPr>
      <w:t>odd page</w:t>
    </w:r>
    <w:r w:rsidR="00E12B17" w:rsidRPr="00981B58">
      <w:rPr>
        <w:caps w:val="0"/>
        <w:vanish/>
        <w:lang w:val="es-ES"/>
      </w:rPr>
      <w:t xml:space="preserve">    </w:t>
    </w:r>
    <w:r w:rsidR="00447975">
      <w:fldChar w:fldCharType="begin"/>
    </w:r>
    <w:r w:rsidR="00447975" w:rsidRPr="00981B58">
      <w:rPr>
        <w:lang w:val="es-ES"/>
      </w:rPr>
      <w:instrText>PAGE</w:instrText>
    </w:r>
    <w:r w:rsidR="00447975">
      <w:fldChar w:fldCharType="separate"/>
    </w:r>
    <w:r w:rsidR="00713202" w:rsidRPr="00981B58">
      <w:rPr>
        <w:noProof/>
        <w:lang w:val="es-ES"/>
      </w:rPr>
      <w:t>3</w:t>
    </w:r>
    <w:r w:rsidR="0044797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2" w15:restartNumberingAfterBreak="0">
    <w:nsid w:val="24CB2F5A"/>
    <w:multiLevelType w:val="hybridMultilevel"/>
    <w:tmpl w:val="FA7E664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E703580"/>
    <w:multiLevelType w:val="hybridMultilevel"/>
    <w:tmpl w:val="4CE69CC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31A2556E"/>
    <w:multiLevelType w:val="hybridMultilevel"/>
    <w:tmpl w:val="48CC467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3E20065D"/>
    <w:multiLevelType w:val="hybridMultilevel"/>
    <w:tmpl w:val="931E82D0"/>
    <w:lvl w:ilvl="0" w:tplc="04030001">
      <w:start w:val="1"/>
      <w:numFmt w:val="bullet"/>
      <w:lvlText w:val=""/>
      <w:lvlJc w:val="left"/>
      <w:pPr>
        <w:ind w:left="3600" w:hanging="360"/>
      </w:pPr>
      <w:rPr>
        <w:rFonts w:ascii="Symbol" w:hAnsi="Symbol" w:hint="default"/>
      </w:rPr>
    </w:lvl>
    <w:lvl w:ilvl="1" w:tplc="04030003" w:tentative="1">
      <w:start w:val="1"/>
      <w:numFmt w:val="bullet"/>
      <w:lvlText w:val="o"/>
      <w:lvlJc w:val="left"/>
      <w:pPr>
        <w:ind w:left="4320" w:hanging="360"/>
      </w:pPr>
      <w:rPr>
        <w:rFonts w:ascii="Courier New" w:hAnsi="Courier New" w:cs="Courier New" w:hint="default"/>
      </w:rPr>
    </w:lvl>
    <w:lvl w:ilvl="2" w:tplc="04030005" w:tentative="1">
      <w:start w:val="1"/>
      <w:numFmt w:val="bullet"/>
      <w:lvlText w:val=""/>
      <w:lvlJc w:val="left"/>
      <w:pPr>
        <w:ind w:left="5040" w:hanging="360"/>
      </w:pPr>
      <w:rPr>
        <w:rFonts w:ascii="Wingdings" w:hAnsi="Wingdings" w:hint="default"/>
      </w:rPr>
    </w:lvl>
    <w:lvl w:ilvl="3" w:tplc="04030001" w:tentative="1">
      <w:start w:val="1"/>
      <w:numFmt w:val="bullet"/>
      <w:lvlText w:val=""/>
      <w:lvlJc w:val="left"/>
      <w:pPr>
        <w:ind w:left="5760" w:hanging="360"/>
      </w:pPr>
      <w:rPr>
        <w:rFonts w:ascii="Symbol" w:hAnsi="Symbol" w:hint="default"/>
      </w:rPr>
    </w:lvl>
    <w:lvl w:ilvl="4" w:tplc="04030003" w:tentative="1">
      <w:start w:val="1"/>
      <w:numFmt w:val="bullet"/>
      <w:lvlText w:val="o"/>
      <w:lvlJc w:val="left"/>
      <w:pPr>
        <w:ind w:left="6480" w:hanging="360"/>
      </w:pPr>
      <w:rPr>
        <w:rFonts w:ascii="Courier New" w:hAnsi="Courier New" w:cs="Courier New" w:hint="default"/>
      </w:rPr>
    </w:lvl>
    <w:lvl w:ilvl="5" w:tplc="04030005" w:tentative="1">
      <w:start w:val="1"/>
      <w:numFmt w:val="bullet"/>
      <w:lvlText w:val=""/>
      <w:lvlJc w:val="left"/>
      <w:pPr>
        <w:ind w:left="7200" w:hanging="360"/>
      </w:pPr>
      <w:rPr>
        <w:rFonts w:ascii="Wingdings" w:hAnsi="Wingdings" w:hint="default"/>
      </w:rPr>
    </w:lvl>
    <w:lvl w:ilvl="6" w:tplc="04030001" w:tentative="1">
      <w:start w:val="1"/>
      <w:numFmt w:val="bullet"/>
      <w:lvlText w:val=""/>
      <w:lvlJc w:val="left"/>
      <w:pPr>
        <w:ind w:left="7920" w:hanging="360"/>
      </w:pPr>
      <w:rPr>
        <w:rFonts w:ascii="Symbol" w:hAnsi="Symbol" w:hint="default"/>
      </w:rPr>
    </w:lvl>
    <w:lvl w:ilvl="7" w:tplc="04030003" w:tentative="1">
      <w:start w:val="1"/>
      <w:numFmt w:val="bullet"/>
      <w:lvlText w:val="o"/>
      <w:lvlJc w:val="left"/>
      <w:pPr>
        <w:ind w:left="8640" w:hanging="360"/>
      </w:pPr>
      <w:rPr>
        <w:rFonts w:ascii="Courier New" w:hAnsi="Courier New" w:cs="Courier New" w:hint="default"/>
      </w:rPr>
    </w:lvl>
    <w:lvl w:ilvl="8" w:tplc="04030005" w:tentative="1">
      <w:start w:val="1"/>
      <w:numFmt w:val="bullet"/>
      <w:lvlText w:val=""/>
      <w:lvlJc w:val="left"/>
      <w:pPr>
        <w:ind w:left="9360" w:hanging="360"/>
      </w:pPr>
      <w:rPr>
        <w:rFonts w:ascii="Wingdings" w:hAnsi="Wingdings" w:hint="default"/>
      </w:rPr>
    </w:lvl>
  </w:abstractNum>
  <w:abstractNum w:abstractNumId="6" w15:restartNumberingAfterBreak="0">
    <w:nsid w:val="41837D48"/>
    <w:multiLevelType w:val="hybridMultilevel"/>
    <w:tmpl w:val="0E6ECD2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4A5307BB"/>
    <w:multiLevelType w:val="hybridMultilevel"/>
    <w:tmpl w:val="6180DE2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54EF0DDA"/>
    <w:multiLevelType w:val="hybridMultilevel"/>
    <w:tmpl w:val="17348D6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61D73F3B"/>
    <w:multiLevelType w:val="hybridMultilevel"/>
    <w:tmpl w:val="04DCB4E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661803A2"/>
    <w:multiLevelType w:val="hybridMultilevel"/>
    <w:tmpl w:val="117E6C9C"/>
    <w:lvl w:ilvl="0" w:tplc="04030001">
      <w:start w:val="1"/>
      <w:numFmt w:val="bullet"/>
      <w:lvlText w:val=""/>
      <w:lvlJc w:val="left"/>
      <w:pPr>
        <w:ind w:left="680" w:hanging="360"/>
      </w:pPr>
      <w:rPr>
        <w:rFonts w:ascii="Symbol" w:hAnsi="Symbol" w:hint="default"/>
      </w:rPr>
    </w:lvl>
    <w:lvl w:ilvl="1" w:tplc="04030003" w:tentative="1">
      <w:start w:val="1"/>
      <w:numFmt w:val="bullet"/>
      <w:lvlText w:val="o"/>
      <w:lvlJc w:val="left"/>
      <w:pPr>
        <w:ind w:left="1400" w:hanging="360"/>
      </w:pPr>
      <w:rPr>
        <w:rFonts w:ascii="Courier New" w:hAnsi="Courier New" w:cs="Courier New" w:hint="default"/>
      </w:rPr>
    </w:lvl>
    <w:lvl w:ilvl="2" w:tplc="04030005" w:tentative="1">
      <w:start w:val="1"/>
      <w:numFmt w:val="bullet"/>
      <w:lvlText w:val=""/>
      <w:lvlJc w:val="left"/>
      <w:pPr>
        <w:ind w:left="2120" w:hanging="360"/>
      </w:pPr>
      <w:rPr>
        <w:rFonts w:ascii="Wingdings" w:hAnsi="Wingdings" w:hint="default"/>
      </w:rPr>
    </w:lvl>
    <w:lvl w:ilvl="3" w:tplc="04030001" w:tentative="1">
      <w:start w:val="1"/>
      <w:numFmt w:val="bullet"/>
      <w:lvlText w:val=""/>
      <w:lvlJc w:val="left"/>
      <w:pPr>
        <w:ind w:left="2840" w:hanging="360"/>
      </w:pPr>
      <w:rPr>
        <w:rFonts w:ascii="Symbol" w:hAnsi="Symbol" w:hint="default"/>
      </w:rPr>
    </w:lvl>
    <w:lvl w:ilvl="4" w:tplc="04030003" w:tentative="1">
      <w:start w:val="1"/>
      <w:numFmt w:val="bullet"/>
      <w:lvlText w:val="o"/>
      <w:lvlJc w:val="left"/>
      <w:pPr>
        <w:ind w:left="3560" w:hanging="360"/>
      </w:pPr>
      <w:rPr>
        <w:rFonts w:ascii="Courier New" w:hAnsi="Courier New" w:cs="Courier New" w:hint="default"/>
      </w:rPr>
    </w:lvl>
    <w:lvl w:ilvl="5" w:tplc="04030005" w:tentative="1">
      <w:start w:val="1"/>
      <w:numFmt w:val="bullet"/>
      <w:lvlText w:val=""/>
      <w:lvlJc w:val="left"/>
      <w:pPr>
        <w:ind w:left="4280" w:hanging="360"/>
      </w:pPr>
      <w:rPr>
        <w:rFonts w:ascii="Wingdings" w:hAnsi="Wingdings" w:hint="default"/>
      </w:rPr>
    </w:lvl>
    <w:lvl w:ilvl="6" w:tplc="04030001" w:tentative="1">
      <w:start w:val="1"/>
      <w:numFmt w:val="bullet"/>
      <w:lvlText w:val=""/>
      <w:lvlJc w:val="left"/>
      <w:pPr>
        <w:ind w:left="5000" w:hanging="360"/>
      </w:pPr>
      <w:rPr>
        <w:rFonts w:ascii="Symbol" w:hAnsi="Symbol" w:hint="default"/>
      </w:rPr>
    </w:lvl>
    <w:lvl w:ilvl="7" w:tplc="04030003" w:tentative="1">
      <w:start w:val="1"/>
      <w:numFmt w:val="bullet"/>
      <w:lvlText w:val="o"/>
      <w:lvlJc w:val="left"/>
      <w:pPr>
        <w:ind w:left="5720" w:hanging="360"/>
      </w:pPr>
      <w:rPr>
        <w:rFonts w:ascii="Courier New" w:hAnsi="Courier New" w:cs="Courier New" w:hint="default"/>
      </w:rPr>
    </w:lvl>
    <w:lvl w:ilvl="8" w:tplc="04030005" w:tentative="1">
      <w:start w:val="1"/>
      <w:numFmt w:val="bullet"/>
      <w:lvlText w:val=""/>
      <w:lvlJc w:val="left"/>
      <w:pPr>
        <w:ind w:left="6440" w:hanging="360"/>
      </w:pPr>
      <w:rPr>
        <w:rFonts w:ascii="Wingdings" w:hAnsi="Wingdings" w:hint="default"/>
      </w:rPr>
    </w:lvl>
  </w:abstractNum>
  <w:abstractNum w:abstractNumId="11"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2" w15:restartNumberingAfterBreak="0">
    <w:nsid w:val="78774927"/>
    <w:multiLevelType w:val="hybridMultilevel"/>
    <w:tmpl w:val="5C8E291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795E6BEF"/>
    <w:multiLevelType w:val="hybridMultilevel"/>
    <w:tmpl w:val="1E448BF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16cid:durableId="2071534668">
    <w:abstractNumId w:val="0"/>
    <w:lvlOverride w:ilvl="0">
      <w:lvl w:ilvl="0">
        <w:start w:val="1"/>
        <w:numFmt w:val="bullet"/>
        <w:lvlText w:val=""/>
        <w:legacy w:legacy="1" w:legacySpace="0" w:legacyIndent="160"/>
        <w:lvlJc w:val="left"/>
        <w:pPr>
          <w:ind w:left="160" w:hanging="160"/>
        </w:pPr>
        <w:rPr>
          <w:rFonts w:ascii="Symbol" w:hAnsi="Symbol" w:hint="default"/>
        </w:rPr>
      </w:lvl>
    </w:lvlOverride>
  </w:num>
  <w:num w:numId="2" w16cid:durableId="1904680043">
    <w:abstractNumId w:val="1"/>
  </w:num>
  <w:num w:numId="3" w16cid:durableId="443963386">
    <w:abstractNumId w:val="11"/>
  </w:num>
  <w:num w:numId="4" w16cid:durableId="2131850469">
    <w:abstractNumId w:val="3"/>
  </w:num>
  <w:num w:numId="5" w16cid:durableId="1303464672">
    <w:abstractNumId w:val="10"/>
  </w:num>
  <w:num w:numId="6" w16cid:durableId="1322150462">
    <w:abstractNumId w:val="7"/>
  </w:num>
  <w:num w:numId="7" w16cid:durableId="1933778239">
    <w:abstractNumId w:val="2"/>
  </w:num>
  <w:num w:numId="8" w16cid:durableId="637687594">
    <w:abstractNumId w:val="5"/>
  </w:num>
  <w:num w:numId="9" w16cid:durableId="1227182844">
    <w:abstractNumId w:val="6"/>
  </w:num>
  <w:num w:numId="10" w16cid:durableId="1419793082">
    <w:abstractNumId w:val="12"/>
  </w:num>
  <w:num w:numId="11" w16cid:durableId="391390872">
    <w:abstractNumId w:val="8"/>
  </w:num>
  <w:num w:numId="12" w16cid:durableId="205070180">
    <w:abstractNumId w:val="13"/>
  </w:num>
  <w:num w:numId="13" w16cid:durableId="243540788">
    <w:abstractNumId w:val="4"/>
  </w:num>
  <w:num w:numId="14" w16cid:durableId="2097243695">
    <w:abstractNumId w:val="9"/>
  </w:num>
  <w:num w:numId="15" w16cid:durableId="1919899487">
    <w:abstractNumId w:val="11"/>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intFractionalCharacterWidth/>
  <w:mirrorMargin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239C"/>
    <w:rsid w:val="000062A0"/>
    <w:rsid w:val="0000784C"/>
    <w:rsid w:val="000079CD"/>
    <w:rsid w:val="000152C9"/>
    <w:rsid w:val="0002076A"/>
    <w:rsid w:val="00021C0C"/>
    <w:rsid w:val="00023723"/>
    <w:rsid w:val="00026AD2"/>
    <w:rsid w:val="000309BA"/>
    <w:rsid w:val="000319D9"/>
    <w:rsid w:val="000430B1"/>
    <w:rsid w:val="0004553B"/>
    <w:rsid w:val="0005044D"/>
    <w:rsid w:val="000853F3"/>
    <w:rsid w:val="000868F7"/>
    <w:rsid w:val="0009029F"/>
    <w:rsid w:val="000B29DE"/>
    <w:rsid w:val="000B72E4"/>
    <w:rsid w:val="000C7054"/>
    <w:rsid w:val="000D0318"/>
    <w:rsid w:val="000D1994"/>
    <w:rsid w:val="000F31D7"/>
    <w:rsid w:val="00100F45"/>
    <w:rsid w:val="001144D3"/>
    <w:rsid w:val="0011586F"/>
    <w:rsid w:val="00116653"/>
    <w:rsid w:val="001172C7"/>
    <w:rsid w:val="0012531B"/>
    <w:rsid w:val="001438C2"/>
    <w:rsid w:val="00144CE2"/>
    <w:rsid w:val="0014533E"/>
    <w:rsid w:val="00147CDA"/>
    <w:rsid w:val="00155C46"/>
    <w:rsid w:val="0016694B"/>
    <w:rsid w:val="00167909"/>
    <w:rsid w:val="0017616B"/>
    <w:rsid w:val="00177B9E"/>
    <w:rsid w:val="00180B91"/>
    <w:rsid w:val="001814B8"/>
    <w:rsid w:val="00183828"/>
    <w:rsid w:val="001870BC"/>
    <w:rsid w:val="00195640"/>
    <w:rsid w:val="001A0220"/>
    <w:rsid w:val="001B0C1D"/>
    <w:rsid w:val="001B1571"/>
    <w:rsid w:val="001C070E"/>
    <w:rsid w:val="001C1B46"/>
    <w:rsid w:val="001D0B73"/>
    <w:rsid w:val="001F76F5"/>
    <w:rsid w:val="0020115C"/>
    <w:rsid w:val="00204C97"/>
    <w:rsid w:val="002053C5"/>
    <w:rsid w:val="00206DD3"/>
    <w:rsid w:val="00210F9D"/>
    <w:rsid w:val="00211FC5"/>
    <w:rsid w:val="0021283F"/>
    <w:rsid w:val="00222FFF"/>
    <w:rsid w:val="0022505E"/>
    <w:rsid w:val="002347B9"/>
    <w:rsid w:val="00235027"/>
    <w:rsid w:val="00247A05"/>
    <w:rsid w:val="00250A46"/>
    <w:rsid w:val="002522DF"/>
    <w:rsid w:val="00257847"/>
    <w:rsid w:val="00257CB1"/>
    <w:rsid w:val="00266967"/>
    <w:rsid w:val="00272143"/>
    <w:rsid w:val="0027695E"/>
    <w:rsid w:val="00277DBD"/>
    <w:rsid w:val="002821A7"/>
    <w:rsid w:val="00283AE3"/>
    <w:rsid w:val="00284247"/>
    <w:rsid w:val="0028555C"/>
    <w:rsid w:val="002919EA"/>
    <w:rsid w:val="002960D9"/>
    <w:rsid w:val="00297BE3"/>
    <w:rsid w:val="002A2648"/>
    <w:rsid w:val="002B0362"/>
    <w:rsid w:val="002B1DDB"/>
    <w:rsid w:val="002B5416"/>
    <w:rsid w:val="002C193A"/>
    <w:rsid w:val="002C4E28"/>
    <w:rsid w:val="002C6608"/>
    <w:rsid w:val="002D1384"/>
    <w:rsid w:val="002D46B5"/>
    <w:rsid w:val="002E034B"/>
    <w:rsid w:val="002E21FC"/>
    <w:rsid w:val="002E799D"/>
    <w:rsid w:val="002F043E"/>
    <w:rsid w:val="002F6FA1"/>
    <w:rsid w:val="00302477"/>
    <w:rsid w:val="00303D6F"/>
    <w:rsid w:val="00307DF5"/>
    <w:rsid w:val="003104D6"/>
    <w:rsid w:val="00332DA0"/>
    <w:rsid w:val="003410C8"/>
    <w:rsid w:val="00345423"/>
    <w:rsid w:val="0035192E"/>
    <w:rsid w:val="003638F8"/>
    <w:rsid w:val="00367F15"/>
    <w:rsid w:val="00373A61"/>
    <w:rsid w:val="00382260"/>
    <w:rsid w:val="00385787"/>
    <w:rsid w:val="00387137"/>
    <w:rsid w:val="003B248F"/>
    <w:rsid w:val="003C1CDA"/>
    <w:rsid w:val="003C40D9"/>
    <w:rsid w:val="003C4E51"/>
    <w:rsid w:val="003E33A9"/>
    <w:rsid w:val="003E4380"/>
    <w:rsid w:val="003E7B6E"/>
    <w:rsid w:val="003F1220"/>
    <w:rsid w:val="003F517F"/>
    <w:rsid w:val="003F5634"/>
    <w:rsid w:val="003F58D6"/>
    <w:rsid w:val="0040756F"/>
    <w:rsid w:val="00407678"/>
    <w:rsid w:val="0041287B"/>
    <w:rsid w:val="00413323"/>
    <w:rsid w:val="00413F70"/>
    <w:rsid w:val="004145D5"/>
    <w:rsid w:val="00421A63"/>
    <w:rsid w:val="00421EDA"/>
    <w:rsid w:val="00425723"/>
    <w:rsid w:val="00437866"/>
    <w:rsid w:val="00441072"/>
    <w:rsid w:val="00445048"/>
    <w:rsid w:val="00447975"/>
    <w:rsid w:val="004569F4"/>
    <w:rsid w:val="00463E81"/>
    <w:rsid w:val="00465011"/>
    <w:rsid w:val="00465141"/>
    <w:rsid w:val="004706AE"/>
    <w:rsid w:val="004750F7"/>
    <w:rsid w:val="0047754C"/>
    <w:rsid w:val="00477C6B"/>
    <w:rsid w:val="00484A62"/>
    <w:rsid w:val="00490F17"/>
    <w:rsid w:val="00492F0B"/>
    <w:rsid w:val="004B0772"/>
    <w:rsid w:val="004B0A35"/>
    <w:rsid w:val="004C4FD5"/>
    <w:rsid w:val="004C514C"/>
    <w:rsid w:val="004C61C1"/>
    <w:rsid w:val="004D1E27"/>
    <w:rsid w:val="004D24EB"/>
    <w:rsid w:val="004D6575"/>
    <w:rsid w:val="004E0D87"/>
    <w:rsid w:val="004E0E51"/>
    <w:rsid w:val="004F2346"/>
    <w:rsid w:val="004F3032"/>
    <w:rsid w:val="004F6AC9"/>
    <w:rsid w:val="004F702C"/>
    <w:rsid w:val="00500AE0"/>
    <w:rsid w:val="005042F2"/>
    <w:rsid w:val="0051174B"/>
    <w:rsid w:val="0052001E"/>
    <w:rsid w:val="005205A3"/>
    <w:rsid w:val="00530970"/>
    <w:rsid w:val="00533F41"/>
    <w:rsid w:val="005348DB"/>
    <w:rsid w:val="00534DB6"/>
    <w:rsid w:val="00537DEA"/>
    <w:rsid w:val="00541AB5"/>
    <w:rsid w:val="00544DBB"/>
    <w:rsid w:val="00545C8A"/>
    <w:rsid w:val="00546540"/>
    <w:rsid w:val="00551E01"/>
    <w:rsid w:val="00555662"/>
    <w:rsid w:val="005630EC"/>
    <w:rsid w:val="00563606"/>
    <w:rsid w:val="0056412D"/>
    <w:rsid w:val="005737F1"/>
    <w:rsid w:val="00586805"/>
    <w:rsid w:val="005947C3"/>
    <w:rsid w:val="00596DB5"/>
    <w:rsid w:val="005A0CDC"/>
    <w:rsid w:val="005A72F5"/>
    <w:rsid w:val="005B5E74"/>
    <w:rsid w:val="005C2137"/>
    <w:rsid w:val="005C3CD1"/>
    <w:rsid w:val="005C56DA"/>
    <w:rsid w:val="005E44BD"/>
    <w:rsid w:val="005E7E7A"/>
    <w:rsid w:val="005F08B4"/>
    <w:rsid w:val="005F6932"/>
    <w:rsid w:val="005F71EA"/>
    <w:rsid w:val="00601DC0"/>
    <w:rsid w:val="00604B32"/>
    <w:rsid w:val="00606F3B"/>
    <w:rsid w:val="00610839"/>
    <w:rsid w:val="00613B81"/>
    <w:rsid w:val="00613FEE"/>
    <w:rsid w:val="0062115A"/>
    <w:rsid w:val="00626598"/>
    <w:rsid w:val="006335DC"/>
    <w:rsid w:val="006341C2"/>
    <w:rsid w:val="00634CC1"/>
    <w:rsid w:val="0065430A"/>
    <w:rsid w:val="00656705"/>
    <w:rsid w:val="006574B3"/>
    <w:rsid w:val="00657D6D"/>
    <w:rsid w:val="00661D93"/>
    <w:rsid w:val="0067231F"/>
    <w:rsid w:val="00674DAB"/>
    <w:rsid w:val="00682BAD"/>
    <w:rsid w:val="006911C7"/>
    <w:rsid w:val="0069250A"/>
    <w:rsid w:val="0069529F"/>
    <w:rsid w:val="006A25AD"/>
    <w:rsid w:val="006A4445"/>
    <w:rsid w:val="006B1CE5"/>
    <w:rsid w:val="006B2374"/>
    <w:rsid w:val="006B5004"/>
    <w:rsid w:val="006C00A3"/>
    <w:rsid w:val="006C016D"/>
    <w:rsid w:val="006C33C1"/>
    <w:rsid w:val="006C33E9"/>
    <w:rsid w:val="006C4180"/>
    <w:rsid w:val="006D2BD1"/>
    <w:rsid w:val="006D44F6"/>
    <w:rsid w:val="006E7BFB"/>
    <w:rsid w:val="006F26AC"/>
    <w:rsid w:val="006F7578"/>
    <w:rsid w:val="007025D4"/>
    <w:rsid w:val="00705E21"/>
    <w:rsid w:val="00707645"/>
    <w:rsid w:val="0071239C"/>
    <w:rsid w:val="00713202"/>
    <w:rsid w:val="00724F19"/>
    <w:rsid w:val="00731FA6"/>
    <w:rsid w:val="0073587B"/>
    <w:rsid w:val="00735F0F"/>
    <w:rsid w:val="0074172D"/>
    <w:rsid w:val="007511A4"/>
    <w:rsid w:val="00752F24"/>
    <w:rsid w:val="00753F24"/>
    <w:rsid w:val="00761949"/>
    <w:rsid w:val="00762375"/>
    <w:rsid w:val="0076398F"/>
    <w:rsid w:val="00767F30"/>
    <w:rsid w:val="007738A2"/>
    <w:rsid w:val="00774AF6"/>
    <w:rsid w:val="007766C5"/>
    <w:rsid w:val="0078758C"/>
    <w:rsid w:val="0079050D"/>
    <w:rsid w:val="00791ABA"/>
    <w:rsid w:val="007B5FB9"/>
    <w:rsid w:val="007C780D"/>
    <w:rsid w:val="007C7AA2"/>
    <w:rsid w:val="007E32D2"/>
    <w:rsid w:val="007F094C"/>
    <w:rsid w:val="007F41E2"/>
    <w:rsid w:val="007F4321"/>
    <w:rsid w:val="00803004"/>
    <w:rsid w:val="00805991"/>
    <w:rsid w:val="008067AC"/>
    <w:rsid w:val="00810462"/>
    <w:rsid w:val="008132B9"/>
    <w:rsid w:val="008159AB"/>
    <w:rsid w:val="008167DD"/>
    <w:rsid w:val="00820B51"/>
    <w:rsid w:val="00820D23"/>
    <w:rsid w:val="008240D4"/>
    <w:rsid w:val="008278DA"/>
    <w:rsid w:val="00827B1F"/>
    <w:rsid w:val="0083006D"/>
    <w:rsid w:val="00832062"/>
    <w:rsid w:val="00846B0C"/>
    <w:rsid w:val="00850C4C"/>
    <w:rsid w:val="008541C5"/>
    <w:rsid w:val="00857421"/>
    <w:rsid w:val="00857561"/>
    <w:rsid w:val="008657C5"/>
    <w:rsid w:val="00872678"/>
    <w:rsid w:val="00882417"/>
    <w:rsid w:val="00885E69"/>
    <w:rsid w:val="00887762"/>
    <w:rsid w:val="008B570A"/>
    <w:rsid w:val="008C482E"/>
    <w:rsid w:val="008D5594"/>
    <w:rsid w:val="008F1921"/>
    <w:rsid w:val="00904C2E"/>
    <w:rsid w:val="00906113"/>
    <w:rsid w:val="00906BCC"/>
    <w:rsid w:val="009125BB"/>
    <w:rsid w:val="00914904"/>
    <w:rsid w:val="00915EAF"/>
    <w:rsid w:val="009311BA"/>
    <w:rsid w:val="009351E9"/>
    <w:rsid w:val="00936485"/>
    <w:rsid w:val="00964548"/>
    <w:rsid w:val="00970741"/>
    <w:rsid w:val="009718DF"/>
    <w:rsid w:val="00981B58"/>
    <w:rsid w:val="00981DD1"/>
    <w:rsid w:val="009843F1"/>
    <w:rsid w:val="009848F6"/>
    <w:rsid w:val="0098507D"/>
    <w:rsid w:val="009862E6"/>
    <w:rsid w:val="009906A6"/>
    <w:rsid w:val="009A1449"/>
    <w:rsid w:val="009A1B13"/>
    <w:rsid w:val="009A3349"/>
    <w:rsid w:val="009A4F7B"/>
    <w:rsid w:val="009A5808"/>
    <w:rsid w:val="009A76B1"/>
    <w:rsid w:val="009B03EB"/>
    <w:rsid w:val="009B27D3"/>
    <w:rsid w:val="009C043F"/>
    <w:rsid w:val="009C5F2C"/>
    <w:rsid w:val="009D0383"/>
    <w:rsid w:val="009D2CDC"/>
    <w:rsid w:val="009E1143"/>
    <w:rsid w:val="009E1267"/>
    <w:rsid w:val="009F2757"/>
    <w:rsid w:val="009F41CC"/>
    <w:rsid w:val="00A02D58"/>
    <w:rsid w:val="00A0471D"/>
    <w:rsid w:val="00A062C4"/>
    <w:rsid w:val="00A07A33"/>
    <w:rsid w:val="00A10694"/>
    <w:rsid w:val="00A112AB"/>
    <w:rsid w:val="00A11E0F"/>
    <w:rsid w:val="00A13C60"/>
    <w:rsid w:val="00A13D0A"/>
    <w:rsid w:val="00A21158"/>
    <w:rsid w:val="00A211B7"/>
    <w:rsid w:val="00A23285"/>
    <w:rsid w:val="00A23A97"/>
    <w:rsid w:val="00A26491"/>
    <w:rsid w:val="00A328FC"/>
    <w:rsid w:val="00A34A97"/>
    <w:rsid w:val="00A364FB"/>
    <w:rsid w:val="00A402AE"/>
    <w:rsid w:val="00A575CF"/>
    <w:rsid w:val="00A57E75"/>
    <w:rsid w:val="00A57E83"/>
    <w:rsid w:val="00A633A7"/>
    <w:rsid w:val="00A64BC2"/>
    <w:rsid w:val="00A64EB7"/>
    <w:rsid w:val="00A6626B"/>
    <w:rsid w:val="00A717C9"/>
    <w:rsid w:val="00A76AF7"/>
    <w:rsid w:val="00A76BBC"/>
    <w:rsid w:val="00A86CD9"/>
    <w:rsid w:val="00A914FE"/>
    <w:rsid w:val="00A91AE8"/>
    <w:rsid w:val="00AA02A7"/>
    <w:rsid w:val="00AA255A"/>
    <w:rsid w:val="00AA262E"/>
    <w:rsid w:val="00AA2E3A"/>
    <w:rsid w:val="00AA3B77"/>
    <w:rsid w:val="00AA5503"/>
    <w:rsid w:val="00AA6E23"/>
    <w:rsid w:val="00AB633F"/>
    <w:rsid w:val="00AC329C"/>
    <w:rsid w:val="00AC46DF"/>
    <w:rsid w:val="00AC7006"/>
    <w:rsid w:val="00AD309E"/>
    <w:rsid w:val="00AD7B76"/>
    <w:rsid w:val="00AD7D5F"/>
    <w:rsid w:val="00AE0A48"/>
    <w:rsid w:val="00AE3E66"/>
    <w:rsid w:val="00B21B3C"/>
    <w:rsid w:val="00B2310D"/>
    <w:rsid w:val="00B23D4B"/>
    <w:rsid w:val="00B26257"/>
    <w:rsid w:val="00B31269"/>
    <w:rsid w:val="00B32272"/>
    <w:rsid w:val="00B46A1F"/>
    <w:rsid w:val="00B50F85"/>
    <w:rsid w:val="00B538EB"/>
    <w:rsid w:val="00B570E8"/>
    <w:rsid w:val="00B57F87"/>
    <w:rsid w:val="00B61C04"/>
    <w:rsid w:val="00B81F22"/>
    <w:rsid w:val="00B83811"/>
    <w:rsid w:val="00B92C54"/>
    <w:rsid w:val="00B93C24"/>
    <w:rsid w:val="00B959AB"/>
    <w:rsid w:val="00B97933"/>
    <w:rsid w:val="00BA6488"/>
    <w:rsid w:val="00BA7C9E"/>
    <w:rsid w:val="00BA7DBA"/>
    <w:rsid w:val="00BB0E04"/>
    <w:rsid w:val="00BC2A9A"/>
    <w:rsid w:val="00BC2FAF"/>
    <w:rsid w:val="00BC555B"/>
    <w:rsid w:val="00BD5F61"/>
    <w:rsid w:val="00BE1185"/>
    <w:rsid w:val="00BE6617"/>
    <w:rsid w:val="00BE6767"/>
    <w:rsid w:val="00BE684C"/>
    <w:rsid w:val="00BE687D"/>
    <w:rsid w:val="00BE79A8"/>
    <w:rsid w:val="00BE7BAD"/>
    <w:rsid w:val="00BF046C"/>
    <w:rsid w:val="00BF439D"/>
    <w:rsid w:val="00BF4858"/>
    <w:rsid w:val="00BF668B"/>
    <w:rsid w:val="00C078B3"/>
    <w:rsid w:val="00C1181B"/>
    <w:rsid w:val="00C140B8"/>
    <w:rsid w:val="00C14737"/>
    <w:rsid w:val="00C15339"/>
    <w:rsid w:val="00C23999"/>
    <w:rsid w:val="00C303C4"/>
    <w:rsid w:val="00C37170"/>
    <w:rsid w:val="00C4332A"/>
    <w:rsid w:val="00C47275"/>
    <w:rsid w:val="00C56459"/>
    <w:rsid w:val="00C610C5"/>
    <w:rsid w:val="00C670FE"/>
    <w:rsid w:val="00C67765"/>
    <w:rsid w:val="00C77E0C"/>
    <w:rsid w:val="00C83998"/>
    <w:rsid w:val="00C853E0"/>
    <w:rsid w:val="00C871E9"/>
    <w:rsid w:val="00C95F30"/>
    <w:rsid w:val="00CA6B8F"/>
    <w:rsid w:val="00CB5675"/>
    <w:rsid w:val="00CB7571"/>
    <w:rsid w:val="00CC000E"/>
    <w:rsid w:val="00CC144F"/>
    <w:rsid w:val="00CC5A8B"/>
    <w:rsid w:val="00CC7AB2"/>
    <w:rsid w:val="00CD2DA6"/>
    <w:rsid w:val="00CD699C"/>
    <w:rsid w:val="00CD713E"/>
    <w:rsid w:val="00CE213F"/>
    <w:rsid w:val="00CF0AF4"/>
    <w:rsid w:val="00CF1CDF"/>
    <w:rsid w:val="00CF4969"/>
    <w:rsid w:val="00CF6C74"/>
    <w:rsid w:val="00D03E03"/>
    <w:rsid w:val="00D14E2B"/>
    <w:rsid w:val="00D23AB1"/>
    <w:rsid w:val="00D23F23"/>
    <w:rsid w:val="00D264C7"/>
    <w:rsid w:val="00D3295F"/>
    <w:rsid w:val="00D32B2B"/>
    <w:rsid w:val="00D35805"/>
    <w:rsid w:val="00D43C15"/>
    <w:rsid w:val="00D5041B"/>
    <w:rsid w:val="00D546C6"/>
    <w:rsid w:val="00D57E86"/>
    <w:rsid w:val="00D60B58"/>
    <w:rsid w:val="00D63A20"/>
    <w:rsid w:val="00D731A9"/>
    <w:rsid w:val="00D74019"/>
    <w:rsid w:val="00D81B81"/>
    <w:rsid w:val="00D85514"/>
    <w:rsid w:val="00D91637"/>
    <w:rsid w:val="00D9638E"/>
    <w:rsid w:val="00D96813"/>
    <w:rsid w:val="00D97518"/>
    <w:rsid w:val="00DB478B"/>
    <w:rsid w:val="00DC1D9F"/>
    <w:rsid w:val="00DC5D25"/>
    <w:rsid w:val="00DD2A64"/>
    <w:rsid w:val="00DD3B3D"/>
    <w:rsid w:val="00DD73A0"/>
    <w:rsid w:val="00DE2722"/>
    <w:rsid w:val="00DE41E9"/>
    <w:rsid w:val="00DE659B"/>
    <w:rsid w:val="00DE7C4F"/>
    <w:rsid w:val="00DF7D79"/>
    <w:rsid w:val="00E05B27"/>
    <w:rsid w:val="00E10511"/>
    <w:rsid w:val="00E12007"/>
    <w:rsid w:val="00E12B17"/>
    <w:rsid w:val="00E12E45"/>
    <w:rsid w:val="00E159A6"/>
    <w:rsid w:val="00E21152"/>
    <w:rsid w:val="00E2264A"/>
    <w:rsid w:val="00E27817"/>
    <w:rsid w:val="00E30F85"/>
    <w:rsid w:val="00E31571"/>
    <w:rsid w:val="00E3203E"/>
    <w:rsid w:val="00E36264"/>
    <w:rsid w:val="00E44996"/>
    <w:rsid w:val="00E45BC6"/>
    <w:rsid w:val="00E5288B"/>
    <w:rsid w:val="00E547E4"/>
    <w:rsid w:val="00E564A9"/>
    <w:rsid w:val="00E621D8"/>
    <w:rsid w:val="00E75118"/>
    <w:rsid w:val="00E83AF7"/>
    <w:rsid w:val="00E936B7"/>
    <w:rsid w:val="00EA55DA"/>
    <w:rsid w:val="00EA7DDE"/>
    <w:rsid w:val="00EB5CAB"/>
    <w:rsid w:val="00EC5AE2"/>
    <w:rsid w:val="00EC5FB4"/>
    <w:rsid w:val="00EC68CB"/>
    <w:rsid w:val="00ED281C"/>
    <w:rsid w:val="00EE1FF2"/>
    <w:rsid w:val="00EE6CB7"/>
    <w:rsid w:val="00EE7877"/>
    <w:rsid w:val="00EF4598"/>
    <w:rsid w:val="00F22ACF"/>
    <w:rsid w:val="00F262E4"/>
    <w:rsid w:val="00F279B5"/>
    <w:rsid w:val="00F27B3B"/>
    <w:rsid w:val="00F321D5"/>
    <w:rsid w:val="00F3518A"/>
    <w:rsid w:val="00F352A7"/>
    <w:rsid w:val="00F36298"/>
    <w:rsid w:val="00F51CDB"/>
    <w:rsid w:val="00F52097"/>
    <w:rsid w:val="00F6210F"/>
    <w:rsid w:val="00F63011"/>
    <w:rsid w:val="00F65BE7"/>
    <w:rsid w:val="00F701C1"/>
    <w:rsid w:val="00F7390B"/>
    <w:rsid w:val="00F77233"/>
    <w:rsid w:val="00F80837"/>
    <w:rsid w:val="00F84EA3"/>
    <w:rsid w:val="00F86E01"/>
    <w:rsid w:val="00F871CE"/>
    <w:rsid w:val="00F964F4"/>
    <w:rsid w:val="00FA439D"/>
    <w:rsid w:val="00FB0870"/>
    <w:rsid w:val="00FB4693"/>
    <w:rsid w:val="00FB6EF6"/>
    <w:rsid w:val="00FC016F"/>
    <w:rsid w:val="00FC0C2F"/>
    <w:rsid w:val="00FC1010"/>
    <w:rsid w:val="00FC505D"/>
    <w:rsid w:val="00FD274D"/>
    <w:rsid w:val="00FD473C"/>
    <w:rsid w:val="00FD659C"/>
    <w:rsid w:val="00FE0074"/>
    <w:rsid w:val="00FE3472"/>
    <w:rsid w:val="00FE5029"/>
    <w:rsid w:val="00FE70E1"/>
    <w:rsid w:val="00FF3C22"/>
    <w:rsid w:val="00FF45E2"/>
    <w:rsid w:val="00FF5190"/>
    <w:rsid w:val="00FF6745"/>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66390"/>
  <w15:docId w15:val="{B1BC547B-BC54-4233-9CFB-546A2A56D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1E27"/>
    <w:pPr>
      <w:widowControl w:val="0"/>
      <w:spacing w:line="230" w:lineRule="exact"/>
      <w:jc w:val="both"/>
    </w:pPr>
    <w:rPr>
      <w:rFonts w:ascii="Palatino" w:hAnsi="Palatino"/>
      <w:kern w:val="16"/>
      <w:sz w:val="19"/>
    </w:rPr>
  </w:style>
  <w:style w:type="paragraph" w:styleId="Ttulo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Ttulo2">
    <w:name w:val="heading 2"/>
    <w:basedOn w:val="Ttulo1"/>
    <w:next w:val="PARAGRAPHnoindent"/>
    <w:link w:val="Ttulo2Car"/>
    <w:qFormat/>
    <w:rsid w:val="0073587B"/>
    <w:pPr>
      <w:spacing w:before="160" w:after="40" w:line="220" w:lineRule="exact"/>
      <w:ind w:left="360" w:hanging="360"/>
      <w:outlineLvl w:val="1"/>
    </w:pPr>
    <w:rPr>
      <w:smallCaps w:val="0"/>
      <w:sz w:val="20"/>
    </w:rPr>
  </w:style>
  <w:style w:type="paragraph" w:styleId="Ttulo3">
    <w:name w:val="heading 3"/>
    <w:basedOn w:val="Ttulo2"/>
    <w:next w:val="PARAGRAPHnoindent"/>
    <w:qFormat/>
    <w:rsid w:val="0073587B"/>
    <w:pPr>
      <w:ind w:left="520" w:hanging="520"/>
      <w:outlineLvl w:val="2"/>
    </w:pPr>
    <w:rPr>
      <w:b w:val="0"/>
      <w:i/>
    </w:rPr>
  </w:style>
  <w:style w:type="paragraph" w:styleId="Ttulo4">
    <w:name w:val="heading 4"/>
    <w:basedOn w:val="Normal"/>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Refdenotaalpie">
    <w:name w:val="footnote reference"/>
    <w:semiHidden/>
    <w:rsid w:val="0073587B"/>
    <w:rPr>
      <w:position w:val="0"/>
      <w:vertAlign w:val="superscript"/>
    </w:rPr>
  </w:style>
  <w:style w:type="paragraph" w:styleId="Textonotapie">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Encabezado">
    <w:name w:val="header"/>
    <w:basedOn w:val="Normal"/>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2"/>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Fuentedeprrafopredeter"/>
    <w:rsid w:val="0073587B"/>
    <w:rPr>
      <w:rFonts w:ascii="Helvetica Condensed" w:hAnsi="Helvetica Condensed"/>
      <w:color w:val="008000"/>
      <w:sz w:val="18"/>
    </w:rPr>
  </w:style>
  <w:style w:type="paragraph" w:styleId="Piedepgina">
    <w:name w:val="footer"/>
    <w:basedOn w:val="Normal"/>
    <w:rsid w:val="0073587B"/>
    <w:pPr>
      <w:tabs>
        <w:tab w:val="center" w:pos="4320"/>
        <w:tab w:val="right" w:pos="8640"/>
      </w:tabs>
    </w:pPr>
  </w:style>
  <w:style w:type="paragraph" w:customStyle="1" w:styleId="ACKHEAD">
    <w:name w:val="ACK. HEAD"/>
    <w:basedOn w:val="Ttulo1"/>
    <w:next w:val="ACKNOWLEDGMENTS"/>
    <w:rsid w:val="0073587B"/>
    <w:pPr>
      <w:outlineLvl w:val="9"/>
    </w:pPr>
  </w:style>
  <w:style w:type="paragraph" w:customStyle="1" w:styleId="ACKNOWLEDGMENTS">
    <w:name w:val="ACKNOWLEDGMENTS"/>
    <w:basedOn w:val="PARAGRAPHnoindent"/>
    <w:rsid w:val="0073587B"/>
  </w:style>
  <w:style w:type="character" w:styleId="Nmerodepgina">
    <w:name w:val="page number"/>
    <w:basedOn w:val="Fuentedeprrafopredeter"/>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Ttulo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Textonotapie"/>
    <w:rsid w:val="0073587B"/>
    <w:pPr>
      <w:framePr w:wrap="notBeside"/>
    </w:pPr>
  </w:style>
  <w:style w:type="character" w:customStyle="1" w:styleId="Footnotereferenceto">
    <w:name w:val="Footnote (reference to)"/>
    <w:basedOn w:val="Refdenotaalpi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Fuentedeprrafopredeter"/>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Ttulo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ipervnculo">
    <w:name w:val="Hyperlink"/>
    <w:basedOn w:val="Fuentedeprrafopredeter"/>
    <w:rsid w:val="0073587B"/>
    <w:rPr>
      <w:rFonts w:ascii="Arial" w:hAnsi="Arial" w:cs="Arial" w:hint="default"/>
      <w:color w:val="003399"/>
      <w:u w:val="single"/>
    </w:rPr>
  </w:style>
  <w:style w:type="paragraph" w:styleId="NormalWeb">
    <w:name w:val="Normal (Web)"/>
    <w:basedOn w:val="Normal"/>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Hipervnculovisitado">
    <w:name w:val="FollowedHyperlink"/>
    <w:basedOn w:val="Fuentedeprrafopredeter"/>
    <w:rsid w:val="0073587B"/>
    <w:rPr>
      <w:color w:val="800080"/>
      <w:u w:val="single"/>
    </w:rPr>
  </w:style>
  <w:style w:type="character" w:styleId="Textoennegrita">
    <w:name w:val="Strong"/>
    <w:basedOn w:val="Fuentedeprrafopredeter"/>
    <w:qFormat/>
    <w:rsid w:val="0073587B"/>
    <w:rPr>
      <w:b/>
      <w:bCs/>
    </w:rPr>
  </w:style>
  <w:style w:type="character" w:styleId="Refdecomentario">
    <w:name w:val="annotation reference"/>
    <w:basedOn w:val="Fuentedeprrafopredeter"/>
    <w:rsid w:val="00887762"/>
    <w:rPr>
      <w:sz w:val="16"/>
      <w:szCs w:val="16"/>
    </w:rPr>
  </w:style>
  <w:style w:type="paragraph" w:styleId="Textocomentario">
    <w:name w:val="annotation text"/>
    <w:basedOn w:val="Normal"/>
    <w:link w:val="TextocomentarioCar"/>
    <w:rsid w:val="00887762"/>
    <w:rPr>
      <w:sz w:val="20"/>
    </w:rPr>
  </w:style>
  <w:style w:type="character" w:customStyle="1" w:styleId="TextocomentarioCar">
    <w:name w:val="Texto comentario Car"/>
    <w:basedOn w:val="Fuentedeprrafopredeter"/>
    <w:link w:val="Textocomentario"/>
    <w:rsid w:val="00887762"/>
    <w:rPr>
      <w:rFonts w:ascii="Palatino" w:hAnsi="Palatino"/>
      <w:kern w:val="16"/>
    </w:rPr>
  </w:style>
  <w:style w:type="paragraph" w:styleId="Asuntodelcomentario">
    <w:name w:val="annotation subject"/>
    <w:basedOn w:val="Textocomentario"/>
    <w:next w:val="Textocomentario"/>
    <w:link w:val="AsuntodelcomentarioCar"/>
    <w:rsid w:val="00887762"/>
    <w:rPr>
      <w:b/>
      <w:bCs/>
    </w:rPr>
  </w:style>
  <w:style w:type="character" w:customStyle="1" w:styleId="AsuntodelcomentarioCar">
    <w:name w:val="Asunto del comentario Car"/>
    <w:basedOn w:val="TextocomentarioCar"/>
    <w:link w:val="Asuntodelcomentario"/>
    <w:rsid w:val="00887762"/>
    <w:rPr>
      <w:rFonts w:ascii="Palatino" w:hAnsi="Palatino"/>
      <w:b/>
      <w:bCs/>
      <w:kern w:val="16"/>
    </w:rPr>
  </w:style>
  <w:style w:type="paragraph" w:styleId="Revisin">
    <w:name w:val="Revision"/>
    <w:hidden/>
    <w:uiPriority w:val="99"/>
    <w:semiHidden/>
    <w:rsid w:val="00887762"/>
    <w:rPr>
      <w:rFonts w:ascii="Palatino" w:hAnsi="Palatino"/>
      <w:kern w:val="16"/>
      <w:sz w:val="19"/>
    </w:rPr>
  </w:style>
  <w:style w:type="paragraph" w:styleId="Textodeglobo">
    <w:name w:val="Balloon Text"/>
    <w:basedOn w:val="Normal"/>
    <w:link w:val="TextodegloboCar"/>
    <w:rsid w:val="00887762"/>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887762"/>
    <w:rPr>
      <w:rFonts w:ascii="Tahoma" w:hAnsi="Tahoma" w:cs="Tahoma"/>
      <w:kern w:val="16"/>
      <w:sz w:val="16"/>
      <w:szCs w:val="16"/>
    </w:rPr>
  </w:style>
  <w:style w:type="paragraph" w:styleId="Textonotaalfinal">
    <w:name w:val="endnote text"/>
    <w:basedOn w:val="Normal"/>
    <w:link w:val="TextonotaalfinalCar"/>
    <w:semiHidden/>
    <w:unhideWhenUsed/>
    <w:rsid w:val="009906A6"/>
    <w:pPr>
      <w:spacing w:line="240" w:lineRule="auto"/>
    </w:pPr>
    <w:rPr>
      <w:sz w:val="20"/>
    </w:rPr>
  </w:style>
  <w:style w:type="character" w:customStyle="1" w:styleId="TextonotaalfinalCar">
    <w:name w:val="Texto nota al final Car"/>
    <w:basedOn w:val="Fuentedeprrafopredeter"/>
    <w:link w:val="Textonotaalfinal"/>
    <w:semiHidden/>
    <w:rsid w:val="009906A6"/>
    <w:rPr>
      <w:rFonts w:ascii="Palatino" w:hAnsi="Palatino"/>
      <w:kern w:val="16"/>
    </w:rPr>
  </w:style>
  <w:style w:type="character" w:styleId="Refdenotaalfinal">
    <w:name w:val="endnote reference"/>
    <w:basedOn w:val="Fuentedeprrafopredeter"/>
    <w:semiHidden/>
    <w:unhideWhenUsed/>
    <w:rsid w:val="009906A6"/>
    <w:rPr>
      <w:vertAlign w:val="superscript"/>
    </w:rPr>
  </w:style>
  <w:style w:type="table" w:styleId="Tablaconcuadrcula">
    <w:name w:val="Table Grid"/>
    <w:basedOn w:val="Tablanormal"/>
    <w:rsid w:val="00CF1C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C5D25"/>
    <w:rPr>
      <w:color w:val="605E5C"/>
      <w:shd w:val="clear" w:color="auto" w:fill="E1DFDD"/>
    </w:rPr>
  </w:style>
  <w:style w:type="paragraph" w:styleId="Prrafodelista">
    <w:name w:val="List Paragraph"/>
    <w:basedOn w:val="Normal"/>
    <w:uiPriority w:val="34"/>
    <w:qFormat/>
    <w:rsid w:val="00DC5D25"/>
    <w:pPr>
      <w:ind w:left="720"/>
      <w:contextualSpacing/>
    </w:pPr>
  </w:style>
  <w:style w:type="character" w:customStyle="1" w:styleId="Ttulo2Car">
    <w:name w:val="Título 2 Car"/>
    <w:basedOn w:val="Fuentedeprrafopredeter"/>
    <w:link w:val="Ttulo2"/>
    <w:rsid w:val="003F5634"/>
    <w:rPr>
      <w:rFonts w:ascii="Helvetica" w:hAnsi="Helvetica"/>
      <w:b/>
      <w:kern w:val="16"/>
    </w:rPr>
  </w:style>
  <w:style w:type="paragraph" w:styleId="Descripcin">
    <w:name w:val="caption"/>
    <w:basedOn w:val="Normal"/>
    <w:next w:val="Normal"/>
    <w:unhideWhenUsed/>
    <w:qFormat/>
    <w:rsid w:val="004706AE"/>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03396">
      <w:bodyDiv w:val="1"/>
      <w:marLeft w:val="0"/>
      <w:marRight w:val="0"/>
      <w:marTop w:val="0"/>
      <w:marBottom w:val="0"/>
      <w:divBdr>
        <w:top w:val="none" w:sz="0" w:space="0" w:color="auto"/>
        <w:left w:val="none" w:sz="0" w:space="0" w:color="auto"/>
        <w:bottom w:val="none" w:sz="0" w:space="0" w:color="auto"/>
        <w:right w:val="none" w:sz="0" w:space="0" w:color="auto"/>
      </w:divBdr>
    </w:div>
    <w:div w:id="331418773">
      <w:bodyDiv w:val="1"/>
      <w:marLeft w:val="0"/>
      <w:marRight w:val="0"/>
      <w:marTop w:val="0"/>
      <w:marBottom w:val="0"/>
      <w:divBdr>
        <w:top w:val="none" w:sz="0" w:space="0" w:color="auto"/>
        <w:left w:val="none" w:sz="0" w:space="0" w:color="auto"/>
        <w:bottom w:val="none" w:sz="0" w:space="0" w:color="auto"/>
        <w:right w:val="none" w:sz="0" w:space="0" w:color="auto"/>
      </w:divBdr>
    </w:div>
    <w:div w:id="477963736">
      <w:bodyDiv w:val="1"/>
      <w:marLeft w:val="0"/>
      <w:marRight w:val="0"/>
      <w:marTop w:val="0"/>
      <w:marBottom w:val="0"/>
      <w:divBdr>
        <w:top w:val="none" w:sz="0" w:space="0" w:color="auto"/>
        <w:left w:val="none" w:sz="0" w:space="0" w:color="auto"/>
        <w:bottom w:val="none" w:sz="0" w:space="0" w:color="auto"/>
        <w:right w:val="none" w:sz="0" w:space="0" w:color="auto"/>
      </w:divBdr>
    </w:div>
    <w:div w:id="586038215">
      <w:bodyDiv w:val="1"/>
      <w:marLeft w:val="0"/>
      <w:marRight w:val="0"/>
      <w:marTop w:val="0"/>
      <w:marBottom w:val="0"/>
      <w:divBdr>
        <w:top w:val="none" w:sz="0" w:space="0" w:color="auto"/>
        <w:left w:val="none" w:sz="0" w:space="0" w:color="auto"/>
        <w:bottom w:val="none" w:sz="0" w:space="0" w:color="auto"/>
        <w:right w:val="none" w:sz="0" w:space="0" w:color="auto"/>
      </w:divBdr>
    </w:div>
    <w:div w:id="614867552">
      <w:bodyDiv w:val="1"/>
      <w:marLeft w:val="0"/>
      <w:marRight w:val="0"/>
      <w:marTop w:val="0"/>
      <w:marBottom w:val="0"/>
      <w:divBdr>
        <w:top w:val="none" w:sz="0" w:space="0" w:color="auto"/>
        <w:left w:val="none" w:sz="0" w:space="0" w:color="auto"/>
        <w:bottom w:val="none" w:sz="0" w:space="0" w:color="auto"/>
        <w:right w:val="none" w:sz="0" w:space="0" w:color="auto"/>
      </w:divBdr>
    </w:div>
    <w:div w:id="1056514232">
      <w:bodyDiv w:val="1"/>
      <w:marLeft w:val="0"/>
      <w:marRight w:val="0"/>
      <w:marTop w:val="0"/>
      <w:marBottom w:val="0"/>
      <w:divBdr>
        <w:top w:val="none" w:sz="0" w:space="0" w:color="auto"/>
        <w:left w:val="none" w:sz="0" w:space="0" w:color="auto"/>
        <w:bottom w:val="none" w:sz="0" w:space="0" w:color="auto"/>
        <w:right w:val="none" w:sz="0" w:space="0" w:color="auto"/>
      </w:divBdr>
    </w:div>
    <w:div w:id="1503668813">
      <w:bodyDiv w:val="1"/>
      <w:marLeft w:val="0"/>
      <w:marRight w:val="0"/>
      <w:marTop w:val="0"/>
      <w:marBottom w:val="0"/>
      <w:divBdr>
        <w:top w:val="none" w:sz="0" w:space="0" w:color="auto"/>
        <w:left w:val="none" w:sz="0" w:space="0" w:color="auto"/>
        <w:bottom w:val="none" w:sz="0" w:space="0" w:color="auto"/>
        <w:right w:val="none" w:sz="0" w:space="0" w:color="auto"/>
      </w:divBdr>
    </w:div>
    <w:div w:id="1762986204">
      <w:bodyDiv w:val="1"/>
      <w:marLeft w:val="0"/>
      <w:marRight w:val="0"/>
      <w:marTop w:val="0"/>
      <w:marBottom w:val="0"/>
      <w:divBdr>
        <w:top w:val="none" w:sz="0" w:space="0" w:color="auto"/>
        <w:left w:val="none" w:sz="0" w:space="0" w:color="auto"/>
        <w:bottom w:val="none" w:sz="0" w:space="0" w:color="auto"/>
        <w:right w:val="none" w:sz="0" w:space="0" w:color="auto"/>
      </w:divBdr>
    </w:div>
    <w:div w:id="212411206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www.image-net.org/index.php" TargetMode="External"/><Relationship Id="rId47" Type="http://schemas.openxmlformats.org/officeDocument/2006/relationships/hyperlink" Target="https://medium.com/javarevisited/top-5-programming-languages-for-mobile-app-development-in-2021-19a1778195b8" TargetMode="External"/><Relationship Id="rId63" Type="http://schemas.openxmlformats.org/officeDocument/2006/relationships/image" Target="media/image2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www.imdb.com/title/tt10476972/awards/" TargetMode="External"/><Relationship Id="rId37" Type="http://schemas.openxmlformats.org/officeDocument/2006/relationships/hyperlink" Target="https://arxiv.org/abs/1703.06870" TargetMode="External"/><Relationship Id="rId40" Type="http://schemas.openxmlformats.org/officeDocument/2006/relationships/hyperlink" Target="https://groups.csail.mit.edu/vision/datasets/ADE20K/" TargetMode="External"/><Relationship Id="rId45" Type="http://schemas.openxmlformats.org/officeDocument/2006/relationships/hyperlink" Target="https://arxiv.org/abs/1704.03155v2" TargetMode="External"/><Relationship Id="rId53" Type="http://schemas.openxmlformats.org/officeDocument/2006/relationships/hyperlink" Target="https://pub.dev/packages/tflite_flutter_helper" TargetMode="External"/><Relationship Id="rId58" Type="http://schemas.openxmlformats.org/officeDocument/2006/relationships/hyperlink" Target="https://medium.com/swlh/ocr-engine-comparison-tesseract-vs-easyocr-729be893d3ae" TargetMode="External"/><Relationship Id="rId66"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image" Target="media/image6.jpe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arxiv.org/abs/1708.02002" TargetMode="External"/><Relationship Id="rId43" Type="http://schemas.openxmlformats.org/officeDocument/2006/relationships/hyperlink" Target="https://medium.com/swlh/computer-vision-with-convolutional-neural-networks-22f06360cac9" TargetMode="External"/><Relationship Id="rId48" Type="http://schemas.openxmlformats.org/officeDocument/2006/relationships/hyperlink" Target="https://toggl.com" TargetMode="External"/><Relationship Id="rId56" Type="http://schemas.openxmlformats.org/officeDocument/2006/relationships/hyperlink" Target="https://developers.google.com/ml-kit" TargetMode="External"/><Relationship Id="rId64" Type="http://schemas.openxmlformats.org/officeDocument/2006/relationships/image" Target="media/image21.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pub.dev/packages/tflit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arxiv.org/abs/2004.10934" TargetMode="External"/><Relationship Id="rId38" Type="http://schemas.openxmlformats.org/officeDocument/2006/relationships/hyperlink" Target="https://arxiv.org/abs/1712.00726" TargetMode="External"/><Relationship Id="rId46" Type="http://schemas.openxmlformats.org/officeDocument/2006/relationships/hyperlink" Target="https://towardsdatascience.com/an-approach-towards-convolutional-recurrent-neural-networks-a2e6ce722b19" TargetMode="External"/><Relationship Id="rId59" Type="http://schemas.openxmlformats.org/officeDocument/2006/relationships/header" Target="header4.xml"/><Relationship Id="rId67" Type="http://schemas.openxmlformats.org/officeDocument/2006/relationships/image" Target="media/image24.png"/><Relationship Id="rId20" Type="http://schemas.openxmlformats.org/officeDocument/2006/relationships/image" Target="media/image7.png"/><Relationship Id="rId41" Type="http://schemas.openxmlformats.org/officeDocument/2006/relationships/hyperlink" Target="https://cocodataset.org/" TargetMode="External"/><Relationship Id="rId54" Type="http://schemas.openxmlformats.org/officeDocument/2006/relationships/hyperlink" Target="https://pyimagesearch.com/2020/05/25/tesseract-ocr-text-localization-and-detection/" TargetMode="External"/><Relationship Id="rId62"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s://arxiv.org/abs/1506.01497" TargetMode="External"/><Relationship Id="rId49" Type="http://schemas.openxmlformats.org/officeDocument/2006/relationships/hyperlink" Target="https://docs.roboflow.com" TargetMode="External"/><Relationship Id="rId57" Type="http://schemas.openxmlformats.org/officeDocument/2006/relationships/hyperlink" Target="https://github.com/faustomorales/keras-ocr" TargetMode="External"/><Relationship Id="rId10" Type="http://schemas.openxmlformats.org/officeDocument/2006/relationships/footer" Target="footer1.xml"/><Relationship Id="rId31" Type="http://schemas.openxmlformats.org/officeDocument/2006/relationships/hyperlink" Target="https://www.statista.com/statistics/1112631/animal-crossing-new-horizons-sales/" TargetMode="External"/><Relationship Id="rId44" Type="http://schemas.openxmlformats.org/officeDocument/2006/relationships/hyperlink" Target="https://www.section.io/engineering-education/introduction-to-yolo-algorithm-for-object-detection/" TargetMode="External"/><Relationship Id="rId52" Type="http://schemas.openxmlformats.org/officeDocument/2006/relationships/hyperlink" Target="https://pub.dev/packages/tflite_flutter" TargetMode="External"/><Relationship Id="rId60" Type="http://schemas.openxmlformats.org/officeDocument/2006/relationships/header" Target="header5.xml"/><Relationship Id="rId65"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yperlink" Target="https://arxiv.org/abs/2111.09883" TargetMode="External"/><Relationship Id="rId34" Type="http://schemas.openxmlformats.org/officeDocument/2006/relationships/hyperlink" Target="https://arxiv.org/abs/1512.02325" TargetMode="External"/><Relationship Id="rId50" Type="http://schemas.openxmlformats.org/officeDocument/2006/relationships/hyperlink" Target="https://docs.wandb.ai" TargetMode="External"/><Relationship Id="rId55" Type="http://schemas.openxmlformats.org/officeDocument/2006/relationships/hyperlink" Target="https://github.com/JaidedAI/EasyOC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DB0D83-6519-4343-A8C3-CD1C974DF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Trans_final_submission.dot</Template>
  <TotalTime>9740</TotalTime>
  <Pages>11</Pages>
  <Words>7279</Words>
  <Characters>41493</Characters>
  <Application>Microsoft Office Word</Application>
  <DocSecurity>0</DocSecurity>
  <Lines>345</Lines>
  <Paragraphs>97</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Transaction / Regular Paper Title</vt:lpstr>
      <vt:lpstr>Transaction / Regular Paper Title</vt:lpstr>
      <vt:lpstr>Transaction / Regular Paper Title</vt:lpstr>
    </vt:vector>
  </TitlesOfParts>
  <Company>IEEE Computer Society</Company>
  <LinksUpToDate>false</LinksUpToDate>
  <CharactersWithSpaces>48675</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subject/>
  <dc:creator>Erin Espriu</dc:creator>
  <cp:keywords/>
  <dc:description/>
  <cp:lastModifiedBy>Juan Carlos Soriano Valle</cp:lastModifiedBy>
  <cp:revision>21</cp:revision>
  <cp:lastPrinted>2022-06-12T19:10:00Z</cp:lastPrinted>
  <dcterms:created xsi:type="dcterms:W3CDTF">2022-02-17T17:22:00Z</dcterms:created>
  <dcterms:modified xsi:type="dcterms:W3CDTF">2022-06-12T19:14:00Z</dcterms:modified>
</cp:coreProperties>
</file>